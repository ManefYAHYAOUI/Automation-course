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D90E29" w:rsidP="00B47940">
      <w:pPr>
        <w:pStyle w:val="Titre"/>
        <w:rPr>
          <w:rStyle w:val="LabTitleInstVersred"/>
          <w:b/>
          <w:color w:val="auto"/>
        </w:rPr>
      </w:pPr>
      <w:sdt>
        <w:sdtPr>
          <w:rPr>
            <w:b w:val="0"/>
            <w:color w:val="EE0000"/>
          </w:rPr>
          <w:alias w:val="Titr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78FE">
            <w:t>Travaux pratiques - Tests automatisés utilisant PYATS et Genie</w:t>
          </w:r>
        </w:sdtContent>
      </w:sdt>
      <w:r w:rsidR="007E063B">
        <w:rPr>
          <w:rStyle w:val="LabTitleInstVersred"/>
        </w:rPr>
        <w:t xml:space="preserve"> </w:t>
      </w:r>
    </w:p>
    <w:p w:rsidR="00D778DF" w:rsidRPr="00E70096" w:rsidRDefault="00D778DF" w:rsidP="00D452F4">
      <w:pPr>
        <w:pStyle w:val="Titre1"/>
      </w:pPr>
      <w:r>
        <w:t>Objectifs</w:t>
      </w:r>
    </w:p>
    <w:p w:rsidR="00D778DF" w:rsidRDefault="00CE6366" w:rsidP="006218C5">
      <w:pPr>
        <w:pStyle w:val="BodyTextL25Bold"/>
      </w:pPr>
      <w:r>
        <w:t>Partie 1 : Lancer la DEVASC VM</w:t>
      </w:r>
    </w:p>
    <w:p w:rsidR="00CE6366" w:rsidRDefault="00CE6366" w:rsidP="006218C5">
      <w:pPr>
        <w:pStyle w:val="BodyTextL25Bold"/>
      </w:pPr>
      <w:r>
        <w:t>Partie 2 : Créer un environnement virtuel Python</w:t>
      </w:r>
    </w:p>
    <w:p w:rsidR="00CE6366" w:rsidRDefault="00CE6366" w:rsidP="006218C5">
      <w:pPr>
        <w:pStyle w:val="BodyTextL25Bold"/>
      </w:pPr>
      <w:r>
        <w:t>Partie 3 : Utiliser la bibliothèque de tests PyATS</w:t>
      </w:r>
    </w:p>
    <w:p w:rsidR="00CE6366" w:rsidRDefault="00CE6366" w:rsidP="006218C5">
      <w:pPr>
        <w:pStyle w:val="BodyTextL25Bold"/>
      </w:pPr>
      <w:r>
        <w:t>Partie 4 : Utiliser Genie pour analyser la sortie de la commande IOS</w:t>
      </w:r>
    </w:p>
    <w:p w:rsidR="006C37E2" w:rsidRDefault="007C54E7" w:rsidP="006218C5">
      <w:pPr>
        <w:pStyle w:val="BodyTextL25Bold"/>
      </w:pPr>
      <w:r>
        <w:t>Partie 5 : Utiliser Genie pour comparer les configurations</w:t>
      </w:r>
    </w:p>
    <w:p w:rsidR="007C54E7" w:rsidRDefault="007C54E7" w:rsidP="006218C5">
      <w:pPr>
        <w:pStyle w:val="BodyTextL25Bold"/>
      </w:pPr>
      <w:r>
        <w:t>Partie 6 : Nettoyage du Labo et enquêtes complémentaires</w:t>
      </w:r>
    </w:p>
    <w:p w:rsidR="00D778DF" w:rsidRDefault="00D778DF" w:rsidP="00D452F4">
      <w:pPr>
        <w:pStyle w:val="Titre1"/>
      </w:pPr>
      <w:r>
        <w:t>Contexte/scénario</w:t>
      </w:r>
    </w:p>
    <w:p w:rsidR="005F0301" w:rsidRDefault="00A03D0E" w:rsidP="00F426AC">
      <w:pPr>
        <w:pStyle w:val="BodyTextL25"/>
      </w:pPr>
      <w:r>
        <w:t>Dans ce TP, vous explorerez les principes fondamentaux PYATS (prononcé "py"  suivi de chaque lettre individuellement, "A", "T". "S") et Genie. L'outil PYATS est un écosystème de test de bout en bout, spécialisé dans les tests basés sur les données et réutilisables, et conçu pour être adapté aux itérations de développement agiles et rapides. Extensible par sa conception, PyATS permet aux développeurs de commencer par des cas de test petits, simples et linéaires, et d'évoluer vers des suites de test volumineuses, complexes et asynchrones.</w:t>
      </w:r>
    </w:p>
    <w:p w:rsidR="00E97967" w:rsidRDefault="00E97967" w:rsidP="00E97967">
      <w:pPr>
        <w:pStyle w:val="BodyTextL25"/>
      </w:pPr>
      <w:r>
        <w:t>Genie étend et construit sur PyATS pour être utilisé dans un environnement de réseau. Examples of features Genie provides include:</w:t>
      </w:r>
    </w:p>
    <w:p w:rsidR="00E97967" w:rsidRDefault="00E97967" w:rsidP="00A45406">
      <w:pPr>
        <w:pStyle w:val="Bulletlevel1"/>
      </w:pPr>
      <w:r>
        <w:t>connectivité des périphériques, analyseurs et API</w:t>
      </w:r>
    </w:p>
    <w:p w:rsidR="00E97967" w:rsidRDefault="00E97967" w:rsidP="00A45406">
      <w:pPr>
        <w:pStyle w:val="Bulletlevel1"/>
      </w:pPr>
      <w:r>
        <w:t>Modèles d'objets Python indépendants de la plate-forme pour des fonctionnalités telles que OSPF et BGP</w:t>
      </w:r>
    </w:p>
    <w:p w:rsidR="00E97967" w:rsidRDefault="00E97967" w:rsidP="00A45406">
      <w:pPr>
        <w:pStyle w:val="Bulletlevel1"/>
      </w:pPr>
      <w:r>
        <w:t>pool de cas de test réutilisables</w:t>
      </w:r>
    </w:p>
    <w:p w:rsidR="00E97967" w:rsidRPr="00F426AC" w:rsidRDefault="00E97967" w:rsidP="00A45406">
      <w:pPr>
        <w:pStyle w:val="Bulletlevel1"/>
      </w:pPr>
      <w:r>
        <w:t>Moteur d'essai piloté par YAML</w:t>
      </w:r>
    </w:p>
    <w:p w:rsidR="00D778DF" w:rsidRPr="00E70096" w:rsidRDefault="00D778DF" w:rsidP="00D452F4">
      <w:pPr>
        <w:pStyle w:val="Titre1"/>
      </w:pPr>
      <w:r>
        <w:t>Ressources requises</w:t>
      </w:r>
    </w:p>
    <w:p w:rsidR="0096687F" w:rsidRDefault="0096687F" w:rsidP="0096687F">
      <w:pPr>
        <w:pStyle w:val="Bulletlevel1"/>
      </w:pPr>
      <w:r>
        <w:t>1 PC avec système d'exploitation de votre choix</w:t>
      </w:r>
    </w:p>
    <w:p w:rsidR="0096687F" w:rsidRDefault="0096687F" w:rsidP="0096687F">
      <w:pPr>
        <w:pStyle w:val="Bulletlevel1"/>
      </w:pPr>
      <w:r>
        <w:t>Boîte virtuelle ou VMWare</w:t>
      </w:r>
    </w:p>
    <w:p w:rsidR="0096687F" w:rsidRDefault="0096687F" w:rsidP="0096687F">
      <w:pPr>
        <w:pStyle w:val="Bulletlevel1"/>
      </w:pPr>
      <w:r>
        <w:t>Machine virtuelle DEVASC</w:t>
      </w:r>
    </w:p>
    <w:p w:rsidR="00867476" w:rsidRDefault="00867476" w:rsidP="0096687F">
      <w:pPr>
        <w:pStyle w:val="Bulletlevel1"/>
      </w:pPr>
      <w:r>
        <w:t>Machine virtuelle CSR1kv</w:t>
      </w:r>
    </w:p>
    <w:p w:rsidR="00125806" w:rsidRDefault="00125806" w:rsidP="00D452F4">
      <w:pPr>
        <w:pStyle w:val="Titre1"/>
      </w:pPr>
      <w:r>
        <w:t>Instructions</w:t>
      </w:r>
    </w:p>
    <w:p w:rsidR="00103401" w:rsidRDefault="0096687F" w:rsidP="00103401">
      <w:pPr>
        <w:pStyle w:val="Titre2"/>
      </w:pPr>
      <w:r>
        <w:t>Lancer la machine virtuelle DEVASC</w:t>
      </w:r>
    </w:p>
    <w:p w:rsidR="0096687F" w:rsidRDefault="0096687F" w:rsidP="00A45406">
      <w:pPr>
        <w:pStyle w:val="BodyTextL25"/>
      </w:pPr>
      <w:r>
        <w:t>Si vous n'avez pas encore terminé le</w:t>
      </w:r>
      <w:r>
        <w:rPr>
          <w:b/>
        </w:rPr>
        <w:t xml:space="preserve"> TP - Installez l'environnement de laboratoire de la machine virtuelle</w:t>
      </w:r>
      <w:r>
        <w:t xml:space="preserve"> , faites-le maintenant. Si vous avez déjà terminé ce TP, lancez la machine virtuelle DEVASC maintenant.</w:t>
      </w:r>
    </w:p>
    <w:p w:rsidR="006941C8" w:rsidRDefault="00EA2E9A" w:rsidP="006941C8">
      <w:pPr>
        <w:pStyle w:val="Titre2"/>
      </w:pPr>
      <w:r>
        <w:t>Créer un environnement virtuel Python</w:t>
      </w:r>
    </w:p>
    <w:p w:rsidR="006941C8" w:rsidRDefault="006941C8" w:rsidP="006941C8">
      <w:pPr>
        <w:pStyle w:val="BodyTextL25"/>
      </w:pPr>
      <w:r>
        <w:t>Dans cette partie, vous allez créer un environnement virtuel Python appelé environnement virtuel Python ou "venv".</w:t>
      </w:r>
    </w:p>
    <w:p w:rsidR="00D66DF4" w:rsidRDefault="00D66DF4" w:rsidP="00D66DF4">
      <w:pPr>
        <w:pStyle w:val="Titre3"/>
      </w:pPr>
      <w:r>
        <w:lastRenderedPageBreak/>
        <w:t>Ouvrez un terminal dans le DEVASC-LABVM.</w:t>
      </w:r>
    </w:p>
    <w:p w:rsidR="00D66DF4" w:rsidRDefault="00D66DF4" w:rsidP="003223BF">
      <w:pPr>
        <w:pStyle w:val="BodyTextL25"/>
      </w:pPr>
      <w:r>
        <w:t>Double-cliquez sur l'icône de l'émulateur de terminal sur le bureau pour ouvrir une fenêtre de terminal.</w:t>
      </w:r>
    </w:p>
    <w:p w:rsidR="00F255EA" w:rsidRDefault="00882107" w:rsidP="00F255EA">
      <w:pPr>
        <w:pStyle w:val="Titre3"/>
      </w:pPr>
      <w:r>
        <w:t>Création d'environnement virtuel Python (venv).</w:t>
      </w:r>
    </w:p>
    <w:p w:rsidR="006A6AB3" w:rsidRPr="002B57FA" w:rsidRDefault="006A6AB3" w:rsidP="006A6AB3">
      <w:pPr>
        <w:pStyle w:val="BodyTextL25"/>
      </w:pPr>
      <w:r>
        <w:t xml:space="preserve">L'outil PYATS est le mieux installé pour un travail individuel dans un venv. Un environnement venv est copié à partir de votre environnement de base Python mais gardé séparé de celui-ci. Cela vous permet d'éviter d'installer des logiciels susceptibles de modifier définitivement l'état général de votre ordinateur. L'environnement venv a été abordé en détail dans le </w:t>
      </w:r>
      <w:r w:rsidRPr="00BE493B">
        <w:rPr>
          <w:b/>
          <w:bCs/>
        </w:rPr>
        <w:t>TP - Explorer Python Development Tools</w:t>
      </w:r>
      <w:r>
        <w:t xml:space="preserve"> plus tôt dans le cours.</w:t>
      </w:r>
    </w:p>
    <w:p w:rsidR="00F96831" w:rsidRPr="00E63788" w:rsidRDefault="00615B6B" w:rsidP="00F96831">
      <w:pPr>
        <w:pStyle w:val="SubStepAlpha"/>
      </w:pPr>
      <w:r>
        <w:t>Créez un répertoire</w:t>
      </w:r>
      <w:r w:rsidR="00A80EEE" w:rsidRPr="006A6AB3">
        <w:rPr>
          <w:b/>
          <w:bCs/>
        </w:rPr>
        <w:t xml:space="preserve"> pyats</w:t>
      </w:r>
      <w:r>
        <w:t xml:space="preserve"> et changez vers ce répertoire. Vous pouvez utiliser les caractères </w:t>
      </w:r>
      <w:r w:rsidR="009C0A92" w:rsidRPr="009C0A92">
        <w:rPr>
          <w:b/>
          <w:bCs/>
        </w:rPr>
        <w:t>&amp;&amp;</w:t>
      </w:r>
      <w:r>
        <w:t xml:space="preserve"> pour combiner les deux commandes sur une seule ligne.</w:t>
      </w:r>
    </w:p>
    <w:p w:rsidR="009324A3" w:rsidRDefault="009324A3" w:rsidP="009324A3">
      <w:pPr>
        <w:pStyle w:val="CMD"/>
      </w:pPr>
      <w:r>
        <w:t xml:space="preserve">devasc@labvm:~$ </w:t>
      </w:r>
      <w:r>
        <w:rPr>
          <w:b/>
        </w:rPr>
        <w:t>mkdir labs/devnet-src/pyats</w:t>
      </w:r>
      <w:r w:rsidRPr="009C0A92">
        <w:rPr>
          <w:b/>
          <w:bCs/>
          <w:highlight w:val="yellow"/>
        </w:rPr>
        <w:t xml:space="preserve"> &amp;&amp;</w:t>
      </w:r>
      <w:r>
        <w:rPr>
          <w:b/>
        </w:rPr>
        <w:t xml:space="preserve"> cd labs/devnet-src/pyats</w:t>
      </w:r>
    </w:p>
    <w:p w:rsidR="00615B6B" w:rsidRDefault="009324A3" w:rsidP="009324A3">
      <w:pPr>
        <w:pStyle w:val="CMD"/>
      </w:pPr>
      <w:r>
        <w:t>devasc@labvm:~/labs/devnet-src/pyats$</w:t>
      </w:r>
    </w:p>
    <w:p w:rsidR="00E63788" w:rsidRPr="00E63788" w:rsidRDefault="00E63788" w:rsidP="0098215A">
      <w:pPr>
        <w:pStyle w:val="SubStepAlpha"/>
      </w:pPr>
      <w:r>
        <w:t xml:space="preserve">Créez un nouvel environnement virtuel Python qui crée le répertoire </w:t>
      </w:r>
      <w:r w:rsidR="00BE6618" w:rsidRPr="00BE6618">
        <w:rPr>
          <w:b/>
          <w:bCs/>
        </w:rPr>
        <w:t>csr1kv</w:t>
      </w:r>
      <w:r>
        <w:t xml:space="preserve"> dans le répertoire </w:t>
      </w:r>
      <w:r w:rsidR="00BE6618" w:rsidRPr="00BE6618">
        <w:rPr>
          <w:b/>
          <w:bCs/>
        </w:rPr>
        <w:t>pyats</w:t>
      </w:r>
      <w:r>
        <w:t xml:space="preserve">. </w:t>
      </w:r>
    </w:p>
    <w:p w:rsidR="00C54D24" w:rsidRDefault="0059460C" w:rsidP="008D7ABF">
      <w:pPr>
        <w:pStyle w:val="CMD"/>
      </w:pPr>
      <w:r>
        <w:t>devasc@labvm:~/labs/devnet-src/pyats$</w:t>
      </w:r>
      <w:r>
        <w:rPr>
          <w:b/>
        </w:rPr>
        <w:t xml:space="preserve"> python3 -m venv csr1kv</w:t>
      </w:r>
    </w:p>
    <w:p w:rsidR="00C024AA" w:rsidRDefault="00C54D24" w:rsidP="00C024AA">
      <w:pPr>
        <w:pStyle w:val="SubStepAlpha"/>
        <w:numPr>
          <w:ilvl w:val="0"/>
          <w:numId w:val="0"/>
        </w:numPr>
        <w:ind w:left="720"/>
      </w:pPr>
      <w:r>
        <w:rPr>
          <w:b/>
        </w:rPr>
        <w:t>Remarque</w:t>
      </w:r>
      <w:r>
        <w:t> : Vous pouvez également utiliser un point "</w:t>
      </w:r>
      <w:r>
        <w:rPr>
          <w:b/>
        </w:rPr>
        <w:t>.</w:t>
      </w:r>
      <w:r>
        <w:t>" au lieu d'un nom de répertoire si vous voulez créer un environnement venv dans le répertoire courant.</w:t>
      </w:r>
      <w:r>
        <w:rPr>
          <w:b/>
        </w:rPr>
        <w:t xml:space="preserve"> </w:t>
      </w:r>
    </w:p>
    <w:p w:rsidR="0088181A" w:rsidRDefault="008D7ABF" w:rsidP="008D7ABF">
      <w:pPr>
        <w:pStyle w:val="Titre3"/>
      </w:pPr>
      <w:r>
        <w:t>Passez en revue votre environnement virtuel Python (venv).</w:t>
      </w:r>
    </w:p>
    <w:p w:rsidR="0098215A" w:rsidRDefault="005E19E6" w:rsidP="005E19E6">
      <w:pPr>
        <w:pStyle w:val="SubStepAlpha"/>
      </w:pPr>
      <w:r>
        <w:t>Changez les répertoires à votre nouveau répertoire "cible"</w:t>
      </w:r>
      <w:r w:rsidR="0059460C" w:rsidRPr="00C16227">
        <w:rPr>
          <w:b/>
          <w:bCs/>
        </w:rPr>
        <w:t xml:space="preserve"> csr1kv</w:t>
      </w:r>
      <w:r>
        <w:t xml:space="preserve"> et listez les fichiers. Venv crée une arborescence de répertoires autonome (test-project) qui contient une installation Python pour une version particulière de Python, ainsi qu'un certain nombre de paquets supplémentaires. Il crée également un sous-répertoire bin contenant une copie du binaire Python.</w:t>
      </w:r>
    </w:p>
    <w:p w:rsidR="005E19E6" w:rsidRPr="00E63788" w:rsidRDefault="00E87B24" w:rsidP="005E19E6">
      <w:pPr>
        <w:pStyle w:val="SubStepAlpha"/>
        <w:numPr>
          <w:ilvl w:val="0"/>
          <w:numId w:val="0"/>
        </w:numPr>
        <w:ind w:left="720"/>
      </w:pPr>
      <w:r>
        <w:t>Notez en particulier le sous-répertoire</w:t>
      </w:r>
      <w:r w:rsidRPr="00F86CAF">
        <w:rPr>
          <w:b/>
          <w:bCs/>
        </w:rPr>
        <w:t xml:space="preserve"> bin</w:t>
      </w:r>
      <w:r>
        <w:t xml:space="preserve"> et les fichiers</w:t>
      </w:r>
      <w:r w:rsidRPr="00F86CAF">
        <w:rPr>
          <w:b/>
          <w:bCs/>
        </w:rPr>
        <w:t xml:space="preserve"> pyvenv.cfg</w:t>
      </w:r>
      <w:r>
        <w:t xml:space="preserve"> qui ont été créés.</w:t>
      </w:r>
    </w:p>
    <w:p w:rsidR="0059460C" w:rsidRPr="00693652" w:rsidRDefault="0059460C" w:rsidP="0059460C">
      <w:pPr>
        <w:pStyle w:val="CMD"/>
        <w:rPr>
          <w:lang w:val="en-US"/>
        </w:rPr>
      </w:pPr>
      <w:r w:rsidRPr="00693652">
        <w:rPr>
          <w:lang w:val="en-US"/>
        </w:rPr>
        <w:t>devasc@labvm:~/labs/devnet-src/pyats$</w:t>
      </w:r>
      <w:r w:rsidRPr="00693652">
        <w:rPr>
          <w:b/>
          <w:lang w:val="en-US"/>
        </w:rPr>
        <w:t xml:space="preserve"> cd csr1kv</w:t>
      </w:r>
    </w:p>
    <w:p w:rsidR="0059460C" w:rsidRPr="0059460C" w:rsidRDefault="0059460C" w:rsidP="0059460C">
      <w:pPr>
        <w:pStyle w:val="CMD"/>
        <w:rPr>
          <w:b/>
          <w:bCs/>
        </w:rPr>
      </w:pPr>
      <w:r>
        <w:t>devasc@labvm:~/labs/devnet-src/pyats/csr1kv$</w:t>
      </w:r>
      <w:r>
        <w:rPr>
          <w:b/>
        </w:rPr>
        <w:t xml:space="preserve"> ls -l</w:t>
      </w:r>
    </w:p>
    <w:p w:rsidR="0059460C" w:rsidRPr="00693652" w:rsidRDefault="0059460C" w:rsidP="009924CD">
      <w:pPr>
        <w:pStyle w:val="CMDOutput"/>
        <w:rPr>
          <w:lang w:val="en-US"/>
        </w:rPr>
      </w:pPr>
      <w:r w:rsidRPr="00693652">
        <w:rPr>
          <w:lang w:val="en-US"/>
        </w:rPr>
        <w:t>total 20</w:t>
      </w:r>
    </w:p>
    <w:p w:rsidR="0059460C" w:rsidRPr="00693652" w:rsidRDefault="0059460C" w:rsidP="009924CD">
      <w:pPr>
        <w:pStyle w:val="CMDOutput"/>
        <w:rPr>
          <w:lang w:val="en-US"/>
        </w:rPr>
      </w:pPr>
      <w:r w:rsidRPr="00693652">
        <w:rPr>
          <w:lang w:val="en-US"/>
        </w:rPr>
        <w:t>drwxrwxr-x 2 devasc devasc 4096 May 31 16:07</w:t>
      </w:r>
      <w:r w:rsidRPr="00693652">
        <w:rPr>
          <w:highlight w:val="yellow"/>
          <w:lang w:val="en-US"/>
        </w:rPr>
        <w:t xml:space="preserve"> bin</w:t>
      </w:r>
    </w:p>
    <w:p w:rsidR="0059460C" w:rsidRPr="00693652" w:rsidRDefault="0059460C" w:rsidP="009924CD">
      <w:pPr>
        <w:pStyle w:val="CMDOutput"/>
        <w:rPr>
          <w:lang w:val="en-US"/>
        </w:rPr>
      </w:pPr>
      <w:r w:rsidRPr="00693652">
        <w:rPr>
          <w:lang w:val="en-US"/>
        </w:rPr>
        <w:t>drwxrwxr-x 2 devasc devasc 4096 May 31 16:07 include</w:t>
      </w:r>
    </w:p>
    <w:p w:rsidR="0059460C" w:rsidRPr="00693652" w:rsidRDefault="0059460C" w:rsidP="009924CD">
      <w:pPr>
        <w:pStyle w:val="CMDOutput"/>
        <w:rPr>
          <w:lang w:val="en-US"/>
        </w:rPr>
      </w:pPr>
      <w:r w:rsidRPr="00693652">
        <w:rPr>
          <w:lang w:val="en-US"/>
        </w:rPr>
        <w:t>drwxrwxr-x 3 devasc devasc 4096 May 31 16:07 lib</w:t>
      </w:r>
    </w:p>
    <w:p w:rsidR="0059460C" w:rsidRPr="00693652" w:rsidRDefault="0059460C" w:rsidP="009924CD">
      <w:pPr>
        <w:pStyle w:val="CMDOutput"/>
        <w:rPr>
          <w:lang w:val="en-US"/>
        </w:rPr>
      </w:pPr>
      <w:r w:rsidRPr="00693652">
        <w:rPr>
          <w:highlight w:val="cyan"/>
          <w:lang w:val="en-US"/>
        </w:rPr>
        <w:t>lrwxrwxrwx 1 devasc devasc 3 May 31 16:07 lib64 -&gt; lib</w:t>
      </w:r>
    </w:p>
    <w:p w:rsidR="0059460C" w:rsidRPr="00693652" w:rsidRDefault="0059460C" w:rsidP="009924CD">
      <w:pPr>
        <w:pStyle w:val="CMDOutput"/>
        <w:rPr>
          <w:lang w:val="en-US"/>
        </w:rPr>
      </w:pPr>
      <w:r w:rsidRPr="00693652">
        <w:rPr>
          <w:lang w:val="en-US"/>
        </w:rPr>
        <w:t>-rw-rw-r-- 1 devasc devasc 69 May 31 16:07</w:t>
      </w:r>
      <w:r w:rsidRPr="00693652">
        <w:rPr>
          <w:highlight w:val="yellow"/>
          <w:lang w:val="en-US"/>
        </w:rPr>
        <w:t xml:space="preserve"> pyvenv.cfg</w:t>
      </w:r>
    </w:p>
    <w:p w:rsidR="0059460C" w:rsidRPr="00693652" w:rsidRDefault="0059460C" w:rsidP="009924CD">
      <w:pPr>
        <w:pStyle w:val="CMDOutput"/>
        <w:rPr>
          <w:lang w:val="en-US"/>
        </w:rPr>
      </w:pPr>
      <w:r w:rsidRPr="00693652">
        <w:rPr>
          <w:lang w:val="en-US"/>
        </w:rPr>
        <w:t>drwxrwxr-x 3 devasc devasc 4096 May 31 16:07 share</w:t>
      </w:r>
    </w:p>
    <w:p w:rsidR="00FB4DD8" w:rsidRPr="00693652" w:rsidRDefault="0059460C" w:rsidP="009924CD">
      <w:pPr>
        <w:pStyle w:val="CMD"/>
        <w:rPr>
          <w:lang w:val="en-US"/>
        </w:rPr>
      </w:pPr>
      <w:r w:rsidRPr="00693652">
        <w:rPr>
          <w:lang w:val="en-US"/>
        </w:rPr>
        <w:t>devasc@labvm:~/labs/devnet-src/pyats/csr1kv$</w:t>
      </w:r>
    </w:p>
    <w:p w:rsidR="005E19E6" w:rsidRPr="00E63788" w:rsidRDefault="009F6163" w:rsidP="005E19E6">
      <w:pPr>
        <w:pStyle w:val="SubStepAlpha"/>
      </w:pPr>
      <w:r>
        <w:t>Examinez le contenu du fichier</w:t>
      </w:r>
      <w:r w:rsidRPr="00331731">
        <w:rPr>
          <w:b/>
          <w:bCs/>
        </w:rPr>
        <w:t xml:space="preserve"> pyvenv.cfg</w:t>
      </w:r>
      <w:r>
        <w:t>. Notez que ce fichier pointe vers l'emplacement de votre installation Python dans /usr/bin.</w:t>
      </w:r>
    </w:p>
    <w:p w:rsidR="0059460C" w:rsidRPr="00693652" w:rsidRDefault="0059460C" w:rsidP="0059460C">
      <w:pPr>
        <w:pStyle w:val="CMD"/>
        <w:rPr>
          <w:b/>
          <w:bCs/>
          <w:lang w:val="en-US"/>
        </w:rPr>
      </w:pPr>
      <w:r w:rsidRPr="00693652">
        <w:rPr>
          <w:lang w:val="en-US"/>
        </w:rPr>
        <w:t>devasc@labvm:~/labs/devnet-src/pyats/csr1kv$</w:t>
      </w:r>
      <w:r w:rsidRPr="00693652">
        <w:rPr>
          <w:b/>
          <w:lang w:val="en-US"/>
        </w:rPr>
        <w:t xml:space="preserve"> cat pyvenv.cfg</w:t>
      </w:r>
    </w:p>
    <w:p w:rsidR="0059460C" w:rsidRPr="00693652" w:rsidRDefault="0059460C" w:rsidP="009924CD">
      <w:pPr>
        <w:pStyle w:val="CMDOutput"/>
        <w:rPr>
          <w:highlight w:val="yellow"/>
          <w:lang w:val="en-US"/>
        </w:rPr>
      </w:pPr>
      <w:r w:rsidRPr="00693652">
        <w:rPr>
          <w:highlight w:val="yellow"/>
          <w:lang w:val="en-US"/>
        </w:rPr>
        <w:t>home = /usr/bin</w:t>
      </w:r>
    </w:p>
    <w:p w:rsidR="0059460C" w:rsidRPr="00693652" w:rsidRDefault="0059460C" w:rsidP="009924CD">
      <w:pPr>
        <w:pStyle w:val="CMDOutput"/>
        <w:rPr>
          <w:highlight w:val="yellow"/>
          <w:lang w:val="en-US"/>
        </w:rPr>
      </w:pPr>
      <w:r w:rsidRPr="00693652">
        <w:rPr>
          <w:highlight w:val="yellow"/>
          <w:lang w:val="en-US"/>
        </w:rPr>
        <w:t>include-system-site-packages = false</w:t>
      </w:r>
    </w:p>
    <w:p w:rsidR="0059460C" w:rsidRPr="00693652" w:rsidRDefault="0059460C" w:rsidP="009924CD">
      <w:pPr>
        <w:pStyle w:val="CMDOutput"/>
        <w:rPr>
          <w:lang w:val="en-US"/>
        </w:rPr>
      </w:pPr>
      <w:r w:rsidRPr="00693652">
        <w:rPr>
          <w:highlight w:val="yellow"/>
          <w:lang w:val="en-US"/>
        </w:rPr>
        <w:t>version = 3.8.2</w:t>
      </w:r>
    </w:p>
    <w:p w:rsidR="00A80EEE" w:rsidRPr="00693652" w:rsidRDefault="0059460C" w:rsidP="009924CD">
      <w:pPr>
        <w:pStyle w:val="CMD"/>
        <w:rPr>
          <w:lang w:val="en-US"/>
        </w:rPr>
      </w:pPr>
      <w:r w:rsidRPr="00693652">
        <w:rPr>
          <w:lang w:val="en-US"/>
        </w:rPr>
        <w:t>devasc@labvm:~/labs/devnet-src/pyats/csr1kv$</w:t>
      </w:r>
    </w:p>
    <w:p w:rsidR="00A80EEE" w:rsidRPr="009924CD" w:rsidRDefault="0059460C" w:rsidP="009924CD">
      <w:pPr>
        <w:pStyle w:val="SubStepAlpha"/>
      </w:pPr>
      <w:r>
        <w:t>Un lien symbolique (également connu sous le nom de lien symbolique) est un type spécial de fichier qui sert de référence à un autre fichier ou répertoire. Pour mieux comprendre le venv et comment il utilise les liens symboliques, listez les fichiers Python dans le répertoire /usr/bin référencé dans le fichier</w:t>
      </w:r>
      <w:r w:rsidRPr="00F35C7B">
        <w:rPr>
          <w:b/>
          <w:bCs/>
        </w:rPr>
        <w:t xml:space="preserve"> pyvenv.cfg</w:t>
      </w:r>
      <w:r>
        <w:t>. Utilisez l'option</w:t>
      </w:r>
      <w:r w:rsidR="0088398B" w:rsidRPr="0088398B">
        <w:rPr>
          <w:b/>
          <w:bCs/>
        </w:rPr>
        <w:t xml:space="preserve"> ls</w:t>
      </w:r>
      <w:r>
        <w:t xml:space="preserve"> numéro un (-1) pour répertorier les fichiers sur une ligne.</w:t>
      </w:r>
    </w:p>
    <w:p w:rsidR="0026298C" w:rsidRPr="00693652" w:rsidRDefault="0026298C" w:rsidP="0026298C">
      <w:pPr>
        <w:pStyle w:val="CMD"/>
        <w:rPr>
          <w:lang w:val="en-US"/>
        </w:rPr>
      </w:pPr>
      <w:r w:rsidRPr="00693652">
        <w:rPr>
          <w:lang w:val="en-US"/>
        </w:rPr>
        <w:t xml:space="preserve">devasc@labvm:~/labs/devnet-src/pyats/csr1kv$ </w:t>
      </w:r>
      <w:r w:rsidRPr="00693652">
        <w:rPr>
          <w:b/>
          <w:lang w:val="en-US"/>
        </w:rPr>
        <w:t xml:space="preserve">ls </w:t>
      </w:r>
      <w:r w:rsidRPr="00693652">
        <w:rPr>
          <w:b/>
          <w:bCs/>
          <w:highlight w:val="yellow"/>
          <w:lang w:val="en-US"/>
        </w:rPr>
        <w:t>-1</w:t>
      </w:r>
      <w:r w:rsidRPr="00693652">
        <w:rPr>
          <w:b/>
          <w:lang w:val="en-US"/>
        </w:rPr>
        <w:t xml:space="preserve"> /usr/bin/python*</w:t>
      </w:r>
    </w:p>
    <w:p w:rsidR="0026298C" w:rsidRPr="00693652" w:rsidRDefault="0026298C" w:rsidP="003145E4">
      <w:pPr>
        <w:pStyle w:val="CMDOutput"/>
        <w:rPr>
          <w:lang w:val="en-US"/>
        </w:rPr>
      </w:pPr>
      <w:r w:rsidRPr="00693652">
        <w:rPr>
          <w:lang w:val="en-US"/>
        </w:rPr>
        <w:lastRenderedPageBreak/>
        <w:t>/usr/bin/python3</w:t>
      </w:r>
    </w:p>
    <w:p w:rsidR="0026298C" w:rsidRPr="00693652" w:rsidRDefault="0026298C" w:rsidP="003145E4">
      <w:pPr>
        <w:pStyle w:val="CMDOutput"/>
        <w:rPr>
          <w:lang w:val="en-US"/>
        </w:rPr>
      </w:pPr>
      <w:r w:rsidRPr="00693652">
        <w:rPr>
          <w:lang w:val="en-US"/>
        </w:rPr>
        <w:t>/usr/bin/python3.8</w:t>
      </w:r>
    </w:p>
    <w:p w:rsidR="0026298C" w:rsidRPr="00693652" w:rsidRDefault="0026298C" w:rsidP="003145E4">
      <w:pPr>
        <w:pStyle w:val="CMDOutput"/>
        <w:rPr>
          <w:lang w:val="en-US"/>
        </w:rPr>
      </w:pPr>
      <w:r w:rsidRPr="00693652">
        <w:rPr>
          <w:lang w:val="en-US"/>
        </w:rPr>
        <w:t>/usr/bin/python3.8-config</w:t>
      </w:r>
    </w:p>
    <w:p w:rsidR="0026298C" w:rsidRPr="00693652" w:rsidRDefault="0026298C" w:rsidP="003145E4">
      <w:pPr>
        <w:pStyle w:val="CMDOutput"/>
        <w:rPr>
          <w:lang w:val="en-US"/>
        </w:rPr>
      </w:pPr>
      <w:r w:rsidRPr="00693652">
        <w:rPr>
          <w:lang w:val="en-US"/>
        </w:rPr>
        <w:t>/usr/bin/python3-config</w:t>
      </w:r>
    </w:p>
    <w:p w:rsidR="0026298C" w:rsidRPr="00693652" w:rsidRDefault="0026298C" w:rsidP="003145E4">
      <w:pPr>
        <w:pStyle w:val="CMDOutput"/>
        <w:rPr>
          <w:lang w:val="en-US"/>
        </w:rPr>
      </w:pPr>
      <w:r w:rsidRPr="00693652">
        <w:rPr>
          <w:lang w:val="en-US"/>
        </w:rPr>
        <w:t>/usr/bin/python-argcomplete-check-easy-install-script3</w:t>
      </w:r>
    </w:p>
    <w:p w:rsidR="0026298C" w:rsidRPr="00693652" w:rsidRDefault="0026298C" w:rsidP="003145E4">
      <w:pPr>
        <w:pStyle w:val="CMDOutput"/>
        <w:rPr>
          <w:lang w:val="en-US"/>
        </w:rPr>
      </w:pPr>
      <w:r w:rsidRPr="00693652">
        <w:rPr>
          <w:lang w:val="en-US"/>
        </w:rPr>
        <w:t>/usr/bin/python-argcomplete-tcsh3</w:t>
      </w:r>
    </w:p>
    <w:p w:rsidR="00A80EEE" w:rsidRPr="00693652" w:rsidRDefault="0026298C" w:rsidP="0026298C">
      <w:pPr>
        <w:pStyle w:val="CMD"/>
        <w:rPr>
          <w:lang w:val="en-US"/>
        </w:rPr>
      </w:pPr>
      <w:r w:rsidRPr="00693652">
        <w:rPr>
          <w:lang w:val="en-US"/>
        </w:rPr>
        <w:t>devasc@labvm:~/labs/devnet-src/pyats/csr1kv$</w:t>
      </w:r>
    </w:p>
    <w:p w:rsidR="00E87B24" w:rsidRDefault="00DB14B3" w:rsidP="001E30C2">
      <w:pPr>
        <w:pStyle w:val="SubStepAlpha"/>
        <w:jc w:val="both"/>
      </w:pPr>
      <w:r>
        <w:t>Examinez maintenant le contenu du sous-répertoire</w:t>
      </w:r>
      <w:r w:rsidRPr="003604E3">
        <w:rPr>
          <w:b/>
          <w:bCs/>
        </w:rPr>
        <w:t xml:space="preserve"> bin</w:t>
      </w:r>
      <w:r>
        <w:t xml:space="preserve"> créé par venv. </w:t>
      </w:r>
      <w:r w:rsidRPr="0027521B">
        <w:rPr>
          <w:highlight w:val="cyan"/>
        </w:rPr>
        <w:t>Notez qu'il y a deux fichiers dans ce sous-répertoire, qui sont tous deux des liens symboliques. Dans ce cas, il s'agit d'un lien vers les binaires Python dans</w:t>
      </w:r>
      <w:r w:rsidRPr="0027521B">
        <w:rPr>
          <w:b/>
          <w:highlight w:val="cyan"/>
        </w:rPr>
        <w:t xml:space="preserve"> /usr/bin</w:t>
      </w:r>
      <w:r w:rsidRPr="0027521B">
        <w:rPr>
          <w:highlight w:val="cyan"/>
        </w:rPr>
        <w:t xml:space="preserve">. Les liens symboliques sont utilisés pour lier </w:t>
      </w:r>
      <w:r w:rsidRPr="000614E9">
        <w:rPr>
          <w:highlight w:val="cyan"/>
        </w:rPr>
        <w:t>des bibliothèques et s'assurer que les fichiers y ont un accès cohérent à ces fichiers sans avoir à déplacer ou à créer une copie du fichier d'origine.</w:t>
      </w:r>
      <w:r>
        <w:t xml:space="preserve"> Il y a aussi un fichier,</w:t>
      </w:r>
      <w:r w:rsidR="007141A7" w:rsidRPr="007141A7">
        <w:rPr>
          <w:b/>
          <w:bCs/>
        </w:rPr>
        <w:t xml:space="preserve"> activate</w:t>
      </w:r>
      <w:r>
        <w:t>, qui sera discuté ensuite.</w:t>
      </w:r>
    </w:p>
    <w:p w:rsidR="0059460C" w:rsidRPr="00693652" w:rsidRDefault="0059460C" w:rsidP="0059460C">
      <w:pPr>
        <w:pStyle w:val="CMD"/>
        <w:rPr>
          <w:lang w:val="en-US"/>
        </w:rPr>
      </w:pPr>
      <w:r w:rsidRPr="00693652">
        <w:rPr>
          <w:lang w:val="en-US"/>
        </w:rPr>
        <w:t>devasc@labvm:~/labs/devnet-src/pyats/csr1kv$</w:t>
      </w:r>
      <w:r w:rsidRPr="00693652">
        <w:rPr>
          <w:b/>
          <w:lang w:val="en-US"/>
        </w:rPr>
        <w:t xml:space="preserve"> ls -l bin</w:t>
      </w:r>
    </w:p>
    <w:p w:rsidR="0059460C" w:rsidRPr="00693652" w:rsidRDefault="0059460C" w:rsidP="00483404">
      <w:pPr>
        <w:pStyle w:val="CMDOutput"/>
        <w:rPr>
          <w:lang w:val="en-US"/>
        </w:rPr>
      </w:pPr>
      <w:r w:rsidRPr="00693652">
        <w:rPr>
          <w:lang w:val="en-US"/>
        </w:rPr>
        <w:t>total 44</w:t>
      </w:r>
    </w:p>
    <w:p w:rsidR="0059460C" w:rsidRPr="00693652" w:rsidRDefault="0059460C" w:rsidP="00483404">
      <w:pPr>
        <w:pStyle w:val="CMDOutput"/>
        <w:rPr>
          <w:lang w:val="en-US"/>
        </w:rPr>
      </w:pPr>
      <w:r w:rsidRPr="00693652">
        <w:rPr>
          <w:lang w:val="en-US"/>
        </w:rPr>
        <w:t>-rw-r--r-- 1 devasc devasc 2225 May 31 16:07</w:t>
      </w:r>
      <w:r w:rsidRPr="00693652">
        <w:rPr>
          <w:highlight w:val="yellow"/>
          <w:lang w:val="en-US"/>
        </w:rPr>
        <w:t xml:space="preserve"> activate</w:t>
      </w:r>
    </w:p>
    <w:p w:rsidR="0059460C" w:rsidRPr="00693652" w:rsidRDefault="0059460C" w:rsidP="00483404">
      <w:pPr>
        <w:pStyle w:val="CMDOutput"/>
        <w:rPr>
          <w:lang w:val="en-US"/>
        </w:rPr>
      </w:pPr>
      <w:r w:rsidRPr="00693652">
        <w:rPr>
          <w:lang w:val="en-US"/>
        </w:rPr>
        <w:t>-rw-r--r-- 1 devasc devasc 1277 May 31 16:07 activate.csh</w:t>
      </w:r>
    </w:p>
    <w:p w:rsidR="0059460C" w:rsidRPr="00693652" w:rsidRDefault="0059460C" w:rsidP="00483404">
      <w:pPr>
        <w:pStyle w:val="CMDOutput"/>
        <w:rPr>
          <w:lang w:val="en-US"/>
        </w:rPr>
      </w:pPr>
      <w:r w:rsidRPr="00693652">
        <w:rPr>
          <w:lang w:val="en-US"/>
        </w:rPr>
        <w:t>-rw-r--r-- 1 devasc devasc 2429 May 31 16:07 activate.fish</w:t>
      </w:r>
    </w:p>
    <w:p w:rsidR="0059460C" w:rsidRPr="00693652" w:rsidRDefault="0059460C" w:rsidP="00483404">
      <w:pPr>
        <w:pStyle w:val="CMDOutput"/>
        <w:rPr>
          <w:lang w:val="en-US"/>
        </w:rPr>
      </w:pPr>
      <w:r w:rsidRPr="00693652">
        <w:rPr>
          <w:lang w:val="en-US"/>
        </w:rPr>
        <w:t>-rw-r--r-- 1 devasc devasc 8471 May 31 16:07 Activate.ps1</w:t>
      </w:r>
    </w:p>
    <w:p w:rsidR="0059460C" w:rsidRPr="00693652" w:rsidRDefault="0059460C" w:rsidP="00483404">
      <w:pPr>
        <w:pStyle w:val="CMDOutput"/>
        <w:rPr>
          <w:lang w:val="en-US"/>
        </w:rPr>
      </w:pPr>
      <w:r w:rsidRPr="00693652">
        <w:rPr>
          <w:lang w:val="en-US"/>
        </w:rPr>
        <w:t>-rwxrwxr-x 1 devasc devasc 267 May 31 16:07 easy_install</w:t>
      </w:r>
    </w:p>
    <w:p w:rsidR="0059460C" w:rsidRPr="00693652" w:rsidRDefault="0059460C" w:rsidP="00483404">
      <w:pPr>
        <w:pStyle w:val="CMDOutput"/>
        <w:rPr>
          <w:lang w:val="en-US"/>
        </w:rPr>
      </w:pPr>
      <w:r w:rsidRPr="00693652">
        <w:rPr>
          <w:lang w:val="en-US"/>
        </w:rPr>
        <w:t>-rwxrwxr-x 1 devasc devasc 267 May 31 16:07 easy_install-3.8</w:t>
      </w:r>
    </w:p>
    <w:p w:rsidR="0059460C" w:rsidRPr="00693652" w:rsidRDefault="0059460C" w:rsidP="00483404">
      <w:pPr>
        <w:pStyle w:val="CMDOutput"/>
        <w:rPr>
          <w:lang w:val="en-US"/>
        </w:rPr>
      </w:pPr>
      <w:r w:rsidRPr="00693652">
        <w:rPr>
          <w:lang w:val="en-US"/>
        </w:rPr>
        <w:t>-rwxrwxr-x 1 devasc devasc 258 May 31 16:07 pip</w:t>
      </w:r>
    </w:p>
    <w:p w:rsidR="0059460C" w:rsidRPr="00693652" w:rsidRDefault="0059460C" w:rsidP="00483404">
      <w:pPr>
        <w:pStyle w:val="CMDOutput"/>
        <w:rPr>
          <w:lang w:val="en-US"/>
        </w:rPr>
      </w:pPr>
      <w:r w:rsidRPr="00693652">
        <w:rPr>
          <w:lang w:val="en-US"/>
        </w:rPr>
        <w:t>-rwxrwxr-x 1 devasc devasc 258 May 31 16:07 pip3</w:t>
      </w:r>
    </w:p>
    <w:p w:rsidR="0059460C" w:rsidRPr="00693652" w:rsidRDefault="0059460C" w:rsidP="00483404">
      <w:pPr>
        <w:pStyle w:val="CMDOutput"/>
        <w:rPr>
          <w:lang w:val="en-US"/>
        </w:rPr>
      </w:pPr>
      <w:r w:rsidRPr="00693652">
        <w:rPr>
          <w:lang w:val="en-US"/>
        </w:rPr>
        <w:t>-rwxrwxr-x 1 devasc devasc 258 May 31 16:07 pip3.8</w:t>
      </w:r>
    </w:p>
    <w:p w:rsidR="0059460C" w:rsidRPr="00693652" w:rsidRDefault="0059460C" w:rsidP="00483404">
      <w:pPr>
        <w:pStyle w:val="CMDOutput"/>
        <w:rPr>
          <w:highlight w:val="cyan"/>
          <w:lang w:val="en-US"/>
        </w:rPr>
      </w:pPr>
      <w:r w:rsidRPr="00693652">
        <w:rPr>
          <w:highlight w:val="cyan"/>
          <w:lang w:val="en-US"/>
        </w:rPr>
        <w:t>lrwxrwxrwx 1 devasc devasc 7 May 31 16:07 python -&gt; python3</w:t>
      </w:r>
    </w:p>
    <w:p w:rsidR="0059460C" w:rsidRPr="00693652" w:rsidRDefault="0059460C" w:rsidP="001E30C2">
      <w:pPr>
        <w:pStyle w:val="CMDOutput"/>
        <w:jc w:val="both"/>
        <w:rPr>
          <w:lang w:val="en-US"/>
        </w:rPr>
      </w:pPr>
      <w:r w:rsidRPr="00693652">
        <w:rPr>
          <w:highlight w:val="cyan"/>
          <w:lang w:val="en-US"/>
        </w:rPr>
        <w:t>lrwxrwxrwx 1 devasc devasc 16 May 31 16:07 python3 -&gt; /usr/bin/python3</w:t>
      </w:r>
    </w:p>
    <w:p w:rsidR="0059460C" w:rsidRPr="00693652" w:rsidRDefault="0059460C" w:rsidP="0059460C">
      <w:pPr>
        <w:pStyle w:val="CMD"/>
        <w:rPr>
          <w:lang w:val="en-US"/>
        </w:rPr>
      </w:pPr>
      <w:r w:rsidRPr="00693652">
        <w:rPr>
          <w:lang w:val="en-US"/>
        </w:rPr>
        <w:t>devasc@labvm:~/labs/devnet-src/pyats/csr1kv$</w:t>
      </w:r>
    </w:p>
    <w:p w:rsidR="007141A7" w:rsidRPr="00E63788" w:rsidRDefault="007141A7" w:rsidP="007141A7">
      <w:pPr>
        <w:pStyle w:val="SubStepAlpha"/>
      </w:pPr>
      <w:r>
        <w:t>Lancez l'environnement virtuel à l'aide de</w:t>
      </w:r>
      <w:r w:rsidRPr="00483404">
        <w:rPr>
          <w:b/>
          <w:bCs/>
        </w:rPr>
        <w:t xml:space="preserve"> bin/activate</w:t>
      </w:r>
      <w:r>
        <w:t>. Notez que votre invite est maintenant précédée de</w:t>
      </w:r>
      <w:r w:rsidRPr="003A5D6A">
        <w:rPr>
          <w:b/>
          <w:bCs/>
        </w:rPr>
        <w:t xml:space="preserve"> (csr1kv)</w:t>
      </w:r>
      <w:r>
        <w:t>. Toutes les commandes effectuées à partir de ce point sont dans ce venv.</w:t>
      </w:r>
    </w:p>
    <w:p w:rsidR="007141A7" w:rsidRPr="007141A7" w:rsidRDefault="007141A7" w:rsidP="007141A7">
      <w:pPr>
        <w:pStyle w:val="CMD"/>
      </w:pPr>
      <w:r>
        <w:t>devasc@labvm:~/labs/devnet-src/pyats/csr1kv$</w:t>
      </w:r>
      <w:r>
        <w:rPr>
          <w:b/>
        </w:rPr>
        <w:t xml:space="preserve"> source bin/activate</w:t>
      </w:r>
    </w:p>
    <w:p w:rsidR="000F1007" w:rsidRPr="000F1007" w:rsidRDefault="007141A7" w:rsidP="000F1007">
      <w:pPr>
        <w:pStyle w:val="CMD"/>
      </w:pPr>
      <w:r>
        <w:t>(csr1kv) devasc@labvm:~/labs/devnet-src/pyats/csr1kv$</w:t>
      </w:r>
    </w:p>
    <w:p w:rsidR="00331731" w:rsidRPr="00331731" w:rsidRDefault="007141A7" w:rsidP="003A5D6A">
      <w:pPr>
        <w:pStyle w:val="SubStepAlpha"/>
        <w:numPr>
          <w:ilvl w:val="0"/>
          <w:numId w:val="0"/>
        </w:numPr>
        <w:ind w:left="720"/>
      </w:pPr>
      <w:r>
        <w:rPr>
          <w:b/>
        </w:rPr>
        <w:t>Remarque</w:t>
      </w:r>
      <w:r>
        <w:t xml:space="preserve"> : La commande </w:t>
      </w:r>
      <w:r>
        <w:rPr>
          <w:b/>
        </w:rPr>
        <w:t>deactivate</w:t>
      </w:r>
      <w:r w:rsidR="007545F9">
        <w:t xml:space="preserve"> est utilisée pour quitter l'environnement venv et revenir à l'environnement shell normal.</w:t>
      </w:r>
    </w:p>
    <w:p w:rsidR="00EA2E9A" w:rsidRDefault="00C74EB0" w:rsidP="00EA2E9A">
      <w:pPr>
        <w:pStyle w:val="Titre2"/>
      </w:pPr>
      <w:r>
        <w:t>Utiliser la bibliothèque de tests PyATS</w:t>
      </w:r>
    </w:p>
    <w:p w:rsidR="00EA2E9A" w:rsidRDefault="00EA2E9A" w:rsidP="00EA2E9A">
      <w:pPr>
        <w:pStyle w:val="BodyTextL25"/>
      </w:pPr>
      <w:r>
        <w:t>Dans cette partie, vous allez utiliser PyATS, une</w:t>
      </w:r>
      <w:r>
        <w:rPr>
          <w:color w:val="000000" w:themeColor="text1"/>
        </w:rPr>
        <w:t xml:space="preserve"> bibliothèque de tests python</w:t>
      </w:r>
      <w:r>
        <w:t xml:space="preserve">. </w:t>
      </w:r>
    </w:p>
    <w:p w:rsidR="007A2D8D" w:rsidRPr="007A2D8D" w:rsidRDefault="00882107" w:rsidP="007A2D8D">
      <w:pPr>
        <w:pStyle w:val="Titre3"/>
      </w:pPr>
      <w:r>
        <w:t>Installation de PYATS.</w:t>
      </w:r>
    </w:p>
    <w:p w:rsidR="00AE4289" w:rsidRDefault="00882107" w:rsidP="00AE4289">
      <w:pPr>
        <w:pStyle w:val="BodyTextL25"/>
      </w:pPr>
      <w:r>
        <w:t>Installez PyATS à l'aide de</w:t>
      </w:r>
      <w:r w:rsidRPr="00AE4289">
        <w:rPr>
          <w:b/>
          <w:bCs/>
        </w:rPr>
        <w:t xml:space="preserve"> pip3</w:t>
      </w:r>
      <w:r>
        <w:t xml:space="preserve">. </w:t>
      </w:r>
      <w:r w:rsidRPr="00693652">
        <w:rPr>
          <w:lang w:val="en-US"/>
        </w:rPr>
        <w:t xml:space="preserve">This will take a few minutes. </w:t>
      </w:r>
      <w:r>
        <w:t>Lors de l'installation, vous pouvez voir quelques erreurs. Ceux-ci peuvent généralement être ignorés tant que PYATS peut être vérifié comme indiqué à l'étape suivante.</w:t>
      </w:r>
    </w:p>
    <w:p w:rsidR="00882107" w:rsidRPr="00693652" w:rsidRDefault="00146864" w:rsidP="00882107">
      <w:pPr>
        <w:pStyle w:val="CMD"/>
        <w:rPr>
          <w:b/>
          <w:bCs/>
          <w:lang w:val="en-US"/>
        </w:rPr>
      </w:pPr>
      <w:r w:rsidRPr="00693652">
        <w:rPr>
          <w:lang w:val="en-US"/>
        </w:rPr>
        <w:t>(csr1kv) devasc@labvm:~/labs/devnet-src/pyats/csr1kv$</w:t>
      </w:r>
      <w:r w:rsidRPr="00693652">
        <w:rPr>
          <w:b/>
          <w:lang w:val="en-US"/>
        </w:rPr>
        <w:t xml:space="preserve"> pip3 install pyats[full]</w:t>
      </w:r>
    </w:p>
    <w:p w:rsidR="00882107" w:rsidRPr="00693652" w:rsidRDefault="00882107" w:rsidP="00803AFE">
      <w:pPr>
        <w:pStyle w:val="CMDOutput"/>
        <w:rPr>
          <w:lang w:val="en-US"/>
        </w:rPr>
      </w:pPr>
      <w:r w:rsidRPr="00693652">
        <w:rPr>
          <w:lang w:val="en-US"/>
        </w:rPr>
        <w:t>Collecting pyats[full]</w:t>
      </w:r>
    </w:p>
    <w:p w:rsidR="00882107" w:rsidRPr="00693652" w:rsidRDefault="007545F9" w:rsidP="00803AFE">
      <w:pPr>
        <w:pStyle w:val="CMDOutput"/>
        <w:rPr>
          <w:lang w:val="en-US"/>
        </w:rPr>
      </w:pPr>
      <w:r w:rsidRPr="00693652">
        <w:rPr>
          <w:lang w:val="en-US"/>
        </w:rPr>
        <w:t xml:space="preserve">  Downloading pyats-20.4-cp38-cp38-manylinux1_x86_64.whl (2.0 MB)</w:t>
      </w:r>
    </w:p>
    <w:p w:rsidR="00882107" w:rsidRPr="00693652" w:rsidRDefault="00882107" w:rsidP="00803AFE">
      <w:pPr>
        <w:pStyle w:val="CMDOutput"/>
        <w:rPr>
          <w:lang w:val="en-US"/>
        </w:rPr>
      </w:pPr>
    </w:p>
    <w:p w:rsidR="00882107" w:rsidRPr="00693652" w:rsidRDefault="00882107" w:rsidP="00803AFE">
      <w:pPr>
        <w:pStyle w:val="CMDOutput"/>
        <w:rPr>
          <w:lang w:val="en-US"/>
        </w:rPr>
      </w:pPr>
      <w:r w:rsidRPr="00693652">
        <w:rPr>
          <w:lang w:val="en-US"/>
        </w:rPr>
        <w:t>&lt;output omitted&gt;</w:t>
      </w:r>
    </w:p>
    <w:p w:rsidR="00882107" w:rsidRPr="00693652" w:rsidRDefault="00146864" w:rsidP="00AE4289">
      <w:pPr>
        <w:pStyle w:val="CMD"/>
        <w:rPr>
          <w:lang w:val="en-US"/>
        </w:rPr>
      </w:pPr>
      <w:r w:rsidRPr="00693652">
        <w:rPr>
          <w:lang w:val="en-US"/>
        </w:rPr>
        <w:t xml:space="preserve">(csr1kv) devasc@labvm:~/labs/devnet-src/pyats/csr1kv$ </w:t>
      </w:r>
    </w:p>
    <w:p w:rsidR="00454453" w:rsidRDefault="00454453" w:rsidP="00454453">
      <w:pPr>
        <w:pStyle w:val="Titre3"/>
      </w:pPr>
      <w:r>
        <w:lastRenderedPageBreak/>
        <w:t>Verifying pyATS.</w:t>
      </w:r>
    </w:p>
    <w:p w:rsidR="00CF4CDC" w:rsidRDefault="00CF4CDC" w:rsidP="00612513">
      <w:pPr>
        <w:pStyle w:val="BodyTextL25"/>
      </w:pPr>
      <w:r>
        <w:t>Vérifiez que PYATS a bien été installé à l'aide de la commande</w:t>
      </w:r>
      <w:r>
        <w:rPr>
          <w:b/>
        </w:rPr>
        <w:t xml:space="preserve"> pyats —help</w:t>
      </w:r>
      <w:r>
        <w:t xml:space="preserve">. Notez que vous pouvez obtenir de l'aide supplémentaire sur n'importe quelle commande pyats avec la commande </w:t>
      </w:r>
      <w:r>
        <w:rPr>
          <w:b/>
        </w:rPr>
        <w:t>pyats &lt;command&gt; --help</w:t>
      </w:r>
      <w:r>
        <w:t>.</w:t>
      </w:r>
    </w:p>
    <w:p w:rsidR="00146864" w:rsidRPr="00693652" w:rsidRDefault="00146864" w:rsidP="00146864">
      <w:pPr>
        <w:pStyle w:val="CMD"/>
        <w:rPr>
          <w:lang w:val="en-US"/>
        </w:rPr>
      </w:pPr>
      <w:r w:rsidRPr="00693652">
        <w:rPr>
          <w:lang w:val="en-US"/>
        </w:rPr>
        <w:t>(csr1kv) devasc@labvm:~/labs/devnet-src/pyats/csr1kv$</w:t>
      </w:r>
      <w:r w:rsidRPr="00693652">
        <w:rPr>
          <w:b/>
          <w:lang w:val="en-US"/>
        </w:rPr>
        <w:t xml:space="preserve"> pyats --help</w:t>
      </w:r>
    </w:p>
    <w:p w:rsidR="00146864" w:rsidRPr="00146864" w:rsidRDefault="00146864" w:rsidP="00D86EDE">
      <w:pPr>
        <w:pStyle w:val="CMDOutput"/>
      </w:pPr>
      <w:r>
        <w:t>Usage:</w:t>
      </w:r>
    </w:p>
    <w:p w:rsidR="00146864" w:rsidRPr="00146864" w:rsidRDefault="007545F9" w:rsidP="00D86EDE">
      <w:pPr>
        <w:pStyle w:val="CMDOutput"/>
      </w:pPr>
      <w:r>
        <w:t xml:space="preserve">  pyats &lt;command&gt; [options]</w:t>
      </w:r>
    </w:p>
    <w:p w:rsidR="00146864" w:rsidRPr="00146864" w:rsidRDefault="00146864" w:rsidP="00D86EDE">
      <w:pPr>
        <w:pStyle w:val="CMDOutput"/>
      </w:pPr>
    </w:p>
    <w:p w:rsidR="00146864" w:rsidRPr="00146864" w:rsidRDefault="00146864" w:rsidP="00D86EDE">
      <w:pPr>
        <w:pStyle w:val="CMDOutput"/>
      </w:pPr>
      <w:r>
        <w:t>Commands:</w:t>
      </w:r>
    </w:p>
    <w:p w:rsidR="00146864" w:rsidRPr="00693652" w:rsidRDefault="007545F9" w:rsidP="00D86EDE">
      <w:pPr>
        <w:pStyle w:val="CMDOutput"/>
        <w:rPr>
          <w:lang w:val="en-US"/>
        </w:rPr>
      </w:pPr>
      <w:r>
        <w:t xml:space="preserve">    </w:t>
      </w:r>
      <w:r w:rsidRPr="00693652">
        <w:rPr>
          <w:lang w:val="en-US"/>
        </w:rPr>
        <w:t>create create scripts and libraries from template</w:t>
      </w:r>
    </w:p>
    <w:p w:rsidR="00146864" w:rsidRPr="00693652" w:rsidRDefault="007545F9" w:rsidP="00D86EDE">
      <w:pPr>
        <w:pStyle w:val="CMDOutput"/>
        <w:rPr>
          <w:lang w:val="en-US"/>
        </w:rPr>
      </w:pPr>
      <w:r w:rsidRPr="00693652">
        <w:rPr>
          <w:lang w:val="en-US"/>
        </w:rPr>
        <w:t xml:space="preserve">    diff Command to diff two snapshots saved to file or directory</w:t>
      </w:r>
    </w:p>
    <w:p w:rsidR="00146864" w:rsidRPr="00693652" w:rsidRDefault="007545F9" w:rsidP="00D86EDE">
      <w:pPr>
        <w:pStyle w:val="CMDOutput"/>
        <w:rPr>
          <w:lang w:val="en-US"/>
        </w:rPr>
      </w:pPr>
      <w:r w:rsidRPr="00693652">
        <w:rPr>
          <w:lang w:val="en-US"/>
        </w:rPr>
        <w:t xml:space="preserve">    dnac Command to learn DNAC features and save to file (Prototype)</w:t>
      </w:r>
    </w:p>
    <w:p w:rsidR="00146864" w:rsidRPr="00693652" w:rsidRDefault="007545F9" w:rsidP="00D86EDE">
      <w:pPr>
        <w:pStyle w:val="CMDOutput"/>
        <w:rPr>
          <w:lang w:val="en-US"/>
        </w:rPr>
      </w:pPr>
      <w:r w:rsidRPr="00693652">
        <w:rPr>
          <w:lang w:val="en-US"/>
        </w:rPr>
        <w:t xml:space="preserve">    learn Command to learn device features and save to file</w:t>
      </w:r>
    </w:p>
    <w:p w:rsidR="00146864" w:rsidRPr="00693652" w:rsidRDefault="007545F9" w:rsidP="00D86EDE">
      <w:pPr>
        <w:pStyle w:val="CMDOutput"/>
        <w:rPr>
          <w:lang w:val="en-US"/>
        </w:rPr>
      </w:pPr>
      <w:r w:rsidRPr="00693652">
        <w:rPr>
          <w:lang w:val="en-US"/>
        </w:rPr>
        <w:t xml:space="preserve">    logs command enabling log archive viewing in local browser</w:t>
      </w:r>
    </w:p>
    <w:p w:rsidR="00146864" w:rsidRPr="00693652" w:rsidRDefault="007545F9" w:rsidP="00D86EDE">
      <w:pPr>
        <w:pStyle w:val="CMDOutput"/>
        <w:rPr>
          <w:lang w:val="en-US"/>
        </w:rPr>
      </w:pPr>
      <w:r w:rsidRPr="00693652">
        <w:rPr>
          <w:lang w:val="en-US"/>
        </w:rPr>
        <w:t xml:space="preserve">    parse Command to parse show commands</w:t>
      </w:r>
    </w:p>
    <w:p w:rsidR="00146864" w:rsidRPr="00693652" w:rsidRDefault="007545F9" w:rsidP="00D86EDE">
      <w:pPr>
        <w:pStyle w:val="CMDOutput"/>
        <w:rPr>
          <w:lang w:val="en-US"/>
        </w:rPr>
      </w:pPr>
      <w:r w:rsidRPr="00693652">
        <w:rPr>
          <w:lang w:val="en-US"/>
        </w:rPr>
        <w:t xml:space="preserve">    run runs the provided script and output corresponding results.</w:t>
      </w:r>
    </w:p>
    <w:p w:rsidR="00146864" w:rsidRPr="00693652" w:rsidRDefault="007545F9" w:rsidP="00D86EDE">
      <w:pPr>
        <w:pStyle w:val="CMDOutput"/>
        <w:rPr>
          <w:lang w:val="en-US"/>
        </w:rPr>
      </w:pPr>
      <w:r w:rsidRPr="00693652">
        <w:rPr>
          <w:lang w:val="en-US"/>
        </w:rPr>
        <w:t xml:space="preserve">    secret utilities for working with secret strings.</w:t>
      </w:r>
    </w:p>
    <w:p w:rsidR="00146864" w:rsidRPr="00693652" w:rsidRDefault="007545F9" w:rsidP="00D86EDE">
      <w:pPr>
        <w:pStyle w:val="CMDOutput"/>
        <w:rPr>
          <w:lang w:val="en-US"/>
        </w:rPr>
      </w:pPr>
      <w:r w:rsidRPr="00693652">
        <w:rPr>
          <w:lang w:val="en-US"/>
        </w:rPr>
        <w:t xml:space="preserve">    shell enter Python shell, loading a pyATS testbed file and/or pickled data</w:t>
      </w:r>
    </w:p>
    <w:p w:rsidR="00146864" w:rsidRPr="00693652" w:rsidRDefault="007545F9" w:rsidP="00D86EDE">
      <w:pPr>
        <w:pStyle w:val="CMDOutput"/>
        <w:rPr>
          <w:lang w:val="en-US"/>
        </w:rPr>
      </w:pPr>
      <w:r w:rsidRPr="00693652">
        <w:rPr>
          <w:lang w:val="en-US"/>
        </w:rPr>
        <w:t xml:space="preserve">    validate utlities that helps to validate input files</w:t>
      </w:r>
    </w:p>
    <w:p w:rsidR="00146864" w:rsidRPr="00693652" w:rsidRDefault="007545F9" w:rsidP="00D86EDE">
      <w:pPr>
        <w:pStyle w:val="CMDOutput"/>
        <w:rPr>
          <w:lang w:val="en-US"/>
        </w:rPr>
      </w:pPr>
      <w:r w:rsidRPr="00693652">
        <w:rPr>
          <w:lang w:val="en-US"/>
        </w:rPr>
        <w:t xml:space="preserve">    version commands related to version display and manipulation</w:t>
      </w:r>
    </w:p>
    <w:p w:rsidR="00146864" w:rsidRPr="00693652" w:rsidRDefault="00146864" w:rsidP="00D86EDE">
      <w:pPr>
        <w:pStyle w:val="CMDOutput"/>
        <w:rPr>
          <w:lang w:val="en-US"/>
        </w:rPr>
      </w:pPr>
    </w:p>
    <w:p w:rsidR="00146864" w:rsidRPr="00693652" w:rsidRDefault="00146864" w:rsidP="00D86EDE">
      <w:pPr>
        <w:pStyle w:val="CMDOutput"/>
        <w:rPr>
          <w:lang w:val="en-US"/>
        </w:rPr>
      </w:pPr>
      <w:r w:rsidRPr="00693652">
        <w:rPr>
          <w:lang w:val="en-US"/>
        </w:rPr>
        <w:t>General Options:</w:t>
      </w:r>
    </w:p>
    <w:p w:rsidR="00146864" w:rsidRPr="00693652" w:rsidRDefault="007545F9" w:rsidP="00D86EDE">
      <w:pPr>
        <w:pStyle w:val="CMDOutput"/>
        <w:rPr>
          <w:lang w:val="en-US"/>
        </w:rPr>
      </w:pPr>
      <w:r w:rsidRPr="00693652">
        <w:rPr>
          <w:lang w:val="en-US"/>
        </w:rPr>
        <w:t xml:space="preserve">  -h, --help Show help</w:t>
      </w:r>
    </w:p>
    <w:p w:rsidR="00146864" w:rsidRPr="00693652" w:rsidRDefault="00146864" w:rsidP="00D86EDE">
      <w:pPr>
        <w:pStyle w:val="CMDOutput"/>
        <w:rPr>
          <w:lang w:val="en-US"/>
        </w:rPr>
      </w:pPr>
    </w:p>
    <w:p w:rsidR="00146864" w:rsidRPr="00693652" w:rsidRDefault="00146864" w:rsidP="00D86EDE">
      <w:pPr>
        <w:pStyle w:val="CMDOutput"/>
        <w:rPr>
          <w:lang w:val="en-US"/>
        </w:rPr>
      </w:pPr>
      <w:r w:rsidRPr="00693652">
        <w:rPr>
          <w:highlight w:val="yellow"/>
          <w:lang w:val="en-US"/>
        </w:rPr>
        <w:t>Run 'pyats &lt;command&gt; --help' for more information on a command.</w:t>
      </w:r>
    </w:p>
    <w:p w:rsidR="00146864" w:rsidRPr="00693652" w:rsidRDefault="00146864" w:rsidP="00146864">
      <w:pPr>
        <w:pStyle w:val="CMD"/>
        <w:rPr>
          <w:lang w:val="en-US"/>
        </w:rPr>
      </w:pPr>
      <w:r w:rsidRPr="00693652">
        <w:rPr>
          <w:lang w:val="en-US"/>
        </w:rPr>
        <w:t>(csr1kv) devasc@labvm:~/labs/devnet-src/pyats/csr1kv$</w:t>
      </w:r>
    </w:p>
    <w:p w:rsidR="00147FC3" w:rsidRDefault="00EB1FCD" w:rsidP="00147FC3">
      <w:pPr>
        <w:pStyle w:val="Titre3"/>
      </w:pPr>
      <w:r>
        <w:t>Cloner et examiner les exemples de scripts PyATS de GitHub.</w:t>
      </w:r>
    </w:p>
    <w:p w:rsidR="00147FC3" w:rsidRDefault="007D3D9B" w:rsidP="00CF3C30">
      <w:pPr>
        <w:pStyle w:val="SubStepAlpha"/>
      </w:pPr>
      <w:r>
        <w:t>Cloner le dépôt des exemples de scripts Github PyATS</w:t>
      </w:r>
      <w:r>
        <w:rPr>
          <w:b/>
        </w:rPr>
        <w:t xml:space="preserve"> CiscoTestAutomation</w:t>
      </w:r>
      <w:r>
        <w:t xml:space="preserve">. </w:t>
      </w:r>
    </w:p>
    <w:p w:rsidR="00146864" w:rsidRPr="00693652" w:rsidRDefault="00146864" w:rsidP="00146864">
      <w:pPr>
        <w:pStyle w:val="CMD"/>
        <w:rPr>
          <w:lang w:val="en-US"/>
        </w:rPr>
      </w:pPr>
      <w:r w:rsidRPr="00693652">
        <w:rPr>
          <w:lang w:val="en-US"/>
        </w:rPr>
        <w:t>(csr1kv) devasc@labvm:~/labs/devnet-src/pyats/csr1kv$</w:t>
      </w:r>
      <w:r w:rsidRPr="00693652">
        <w:rPr>
          <w:b/>
          <w:lang w:val="en-US"/>
        </w:rPr>
        <w:t xml:space="preserve"> git clone https://github.com/CiscoTestAutomation/examples</w:t>
      </w:r>
    </w:p>
    <w:p w:rsidR="00146864" w:rsidRPr="00693652" w:rsidRDefault="00146864" w:rsidP="005A5AFB">
      <w:pPr>
        <w:pStyle w:val="CMDOutput"/>
        <w:rPr>
          <w:lang w:val="en-US"/>
        </w:rPr>
      </w:pPr>
      <w:r w:rsidRPr="00693652">
        <w:rPr>
          <w:lang w:val="en-US"/>
        </w:rPr>
        <w:t>Cloning into 'examples'...</w:t>
      </w:r>
    </w:p>
    <w:p w:rsidR="00146864" w:rsidRPr="00693652" w:rsidRDefault="00146864" w:rsidP="005A5AFB">
      <w:pPr>
        <w:pStyle w:val="CMDOutput"/>
        <w:rPr>
          <w:lang w:val="en-US"/>
        </w:rPr>
      </w:pPr>
      <w:r w:rsidRPr="00693652">
        <w:rPr>
          <w:lang w:val="en-US"/>
        </w:rPr>
        <w:t>remote: Enumerating objects: 35, done.</w:t>
      </w:r>
    </w:p>
    <w:p w:rsidR="00146864" w:rsidRPr="00693652" w:rsidRDefault="00146864" w:rsidP="005A5AFB">
      <w:pPr>
        <w:pStyle w:val="CMDOutput"/>
        <w:rPr>
          <w:lang w:val="en-US"/>
        </w:rPr>
      </w:pPr>
      <w:r w:rsidRPr="00693652">
        <w:rPr>
          <w:lang w:val="en-US"/>
        </w:rPr>
        <w:t>remote: Counting objects: 100% (35/35), done.</w:t>
      </w:r>
    </w:p>
    <w:p w:rsidR="00146864" w:rsidRPr="00693652" w:rsidRDefault="00146864" w:rsidP="005A5AFB">
      <w:pPr>
        <w:pStyle w:val="CMDOutput"/>
        <w:rPr>
          <w:lang w:val="en-US"/>
        </w:rPr>
      </w:pPr>
      <w:r w:rsidRPr="00693652">
        <w:rPr>
          <w:lang w:val="en-US"/>
        </w:rPr>
        <w:t>remote: Compressing objects: 100% (31/31), done.</w:t>
      </w:r>
    </w:p>
    <w:p w:rsidR="00146864" w:rsidRPr="00693652" w:rsidRDefault="00146864" w:rsidP="005A5AFB">
      <w:pPr>
        <w:pStyle w:val="CMDOutput"/>
        <w:rPr>
          <w:lang w:val="en-US"/>
        </w:rPr>
      </w:pPr>
      <w:r w:rsidRPr="00693652">
        <w:rPr>
          <w:lang w:val="en-US"/>
        </w:rPr>
        <w:t>remote: Total 658 (delta 11), reused 18 (delta 4), pack-reused 623</w:t>
      </w:r>
    </w:p>
    <w:p w:rsidR="00146864" w:rsidRPr="00693652" w:rsidRDefault="00146864" w:rsidP="005A5AFB">
      <w:pPr>
        <w:pStyle w:val="CMDOutput"/>
        <w:rPr>
          <w:lang w:val="en-US"/>
        </w:rPr>
      </w:pPr>
      <w:r w:rsidRPr="00693652">
        <w:rPr>
          <w:lang w:val="en-US"/>
        </w:rPr>
        <w:t>Receiving objects: 100% (658/658), 1.00 MiB | 4.82 MiB/s, done.</w:t>
      </w:r>
    </w:p>
    <w:p w:rsidR="00146864" w:rsidRPr="00693652" w:rsidRDefault="00146864" w:rsidP="005A5AFB">
      <w:pPr>
        <w:pStyle w:val="CMDOutput"/>
        <w:rPr>
          <w:lang w:val="en-US"/>
        </w:rPr>
      </w:pPr>
      <w:r w:rsidRPr="00693652">
        <w:rPr>
          <w:lang w:val="en-US"/>
        </w:rPr>
        <w:t>Resolving deltas: 100% (338/338), done.</w:t>
      </w:r>
    </w:p>
    <w:p w:rsidR="00147FC3" w:rsidRPr="00693652" w:rsidRDefault="00146864" w:rsidP="00CF3C30">
      <w:pPr>
        <w:pStyle w:val="CMD"/>
        <w:rPr>
          <w:lang w:val="en-US"/>
        </w:rPr>
      </w:pPr>
      <w:r w:rsidRPr="00693652">
        <w:rPr>
          <w:lang w:val="en-US"/>
        </w:rPr>
        <w:t>(csr1kv) devasc@labvm:~/labs/devnet-src/pyats/csr1kv$</w:t>
      </w:r>
    </w:p>
    <w:p w:rsidR="00E6231F" w:rsidRDefault="00E6231F" w:rsidP="00E6231F">
      <w:pPr>
        <w:pStyle w:val="SubStepAlpha"/>
      </w:pPr>
      <w:r>
        <w:t>Vérifiez que la copie a réussi en listant les fichiers dans le répertoire courant. Notez qu'il existe un nouvel</w:t>
      </w:r>
      <w:r w:rsidR="00014808">
        <w:rPr>
          <w:b/>
          <w:bCs/>
        </w:rPr>
        <w:t xml:space="preserve"> exemple</w:t>
      </w:r>
      <w:r>
        <w:t xml:space="preserve">de sous-répertoire. </w:t>
      </w:r>
    </w:p>
    <w:p w:rsidR="00014808" w:rsidRPr="00693652" w:rsidRDefault="00014808" w:rsidP="00014808">
      <w:pPr>
        <w:pStyle w:val="CMD"/>
        <w:rPr>
          <w:b/>
          <w:bCs/>
          <w:lang w:val="en-US"/>
        </w:rPr>
      </w:pPr>
      <w:r w:rsidRPr="00693652">
        <w:rPr>
          <w:lang w:val="en-US"/>
        </w:rPr>
        <w:t>(csr1kv) devasc@labvm:~/labs/devnet-src/pyats/csr1kv$</w:t>
      </w:r>
      <w:r w:rsidRPr="00693652">
        <w:rPr>
          <w:b/>
          <w:lang w:val="en-US"/>
        </w:rPr>
        <w:t xml:space="preserve"> ls -l</w:t>
      </w:r>
    </w:p>
    <w:p w:rsidR="00014808" w:rsidRPr="00693652" w:rsidRDefault="00014808" w:rsidP="00E27CD7">
      <w:pPr>
        <w:pStyle w:val="CMDOutput"/>
        <w:rPr>
          <w:lang w:val="en-US"/>
        </w:rPr>
      </w:pPr>
      <w:r w:rsidRPr="00693652">
        <w:rPr>
          <w:lang w:val="en-US"/>
        </w:rPr>
        <w:t>total 24</w:t>
      </w:r>
    </w:p>
    <w:p w:rsidR="00014808" w:rsidRPr="00693652" w:rsidRDefault="00014808" w:rsidP="00E27CD7">
      <w:pPr>
        <w:pStyle w:val="CMDOutput"/>
        <w:rPr>
          <w:lang w:val="en-US"/>
        </w:rPr>
      </w:pPr>
      <w:r w:rsidRPr="00693652">
        <w:rPr>
          <w:lang w:val="en-US"/>
        </w:rPr>
        <w:t>drwxrwxr-x 2 devasc devasc 4096 May 31 16:07 bin</w:t>
      </w:r>
    </w:p>
    <w:p w:rsidR="00014808" w:rsidRPr="00693652" w:rsidRDefault="00014808" w:rsidP="00E27CD7">
      <w:pPr>
        <w:pStyle w:val="CMDOutput"/>
        <w:rPr>
          <w:lang w:val="en-US"/>
        </w:rPr>
      </w:pPr>
      <w:r w:rsidRPr="00693652">
        <w:rPr>
          <w:highlight w:val="yellow"/>
          <w:lang w:val="en-US"/>
        </w:rPr>
        <w:t>d</w:t>
      </w:r>
      <w:r w:rsidRPr="00693652">
        <w:rPr>
          <w:lang w:val="en-US"/>
        </w:rPr>
        <w:t>rwxrwxr-x 21 devasc devasc 4096 May 31 16:47</w:t>
      </w:r>
      <w:r w:rsidRPr="00693652">
        <w:rPr>
          <w:highlight w:val="yellow"/>
          <w:lang w:val="en-US"/>
        </w:rPr>
        <w:t xml:space="preserve"> examples</w:t>
      </w:r>
    </w:p>
    <w:p w:rsidR="00014808" w:rsidRPr="00693652" w:rsidRDefault="00014808" w:rsidP="00E27CD7">
      <w:pPr>
        <w:pStyle w:val="CMDOutput"/>
        <w:rPr>
          <w:lang w:val="en-US"/>
        </w:rPr>
      </w:pPr>
      <w:r w:rsidRPr="00693652">
        <w:rPr>
          <w:lang w:val="en-US"/>
        </w:rPr>
        <w:t>drwxrwxr-x 2 devasc devasc 4096 May 31 16:07 include</w:t>
      </w:r>
    </w:p>
    <w:p w:rsidR="00014808" w:rsidRPr="00693652" w:rsidRDefault="00014808" w:rsidP="00E27CD7">
      <w:pPr>
        <w:pStyle w:val="CMDOutput"/>
        <w:rPr>
          <w:lang w:val="en-US"/>
        </w:rPr>
      </w:pPr>
      <w:r w:rsidRPr="00693652">
        <w:rPr>
          <w:lang w:val="en-US"/>
        </w:rPr>
        <w:t>drwxrwxr-x 3 devasc devasc 4096 May 31 16:07 lib</w:t>
      </w:r>
    </w:p>
    <w:p w:rsidR="00014808" w:rsidRPr="00693652" w:rsidRDefault="00014808" w:rsidP="00E27CD7">
      <w:pPr>
        <w:pStyle w:val="CMDOutput"/>
        <w:rPr>
          <w:lang w:val="en-US"/>
        </w:rPr>
      </w:pPr>
      <w:r w:rsidRPr="00693652">
        <w:rPr>
          <w:lang w:val="en-US"/>
        </w:rPr>
        <w:lastRenderedPageBreak/>
        <w:t>lrwxrwxrwx 1 devasc devasc 3 May 31 16:07 lib64 -&gt; lib</w:t>
      </w:r>
    </w:p>
    <w:p w:rsidR="00014808" w:rsidRPr="00693652" w:rsidRDefault="00014808" w:rsidP="00E27CD7">
      <w:pPr>
        <w:pStyle w:val="CMDOutput"/>
        <w:rPr>
          <w:lang w:val="en-US"/>
        </w:rPr>
      </w:pPr>
      <w:r w:rsidRPr="00693652">
        <w:rPr>
          <w:lang w:val="en-US"/>
        </w:rPr>
        <w:t>-rw-rw-r-- 1 devasc devasc 69 May 31 16:07 pyvenv.cfg</w:t>
      </w:r>
    </w:p>
    <w:p w:rsidR="00014808" w:rsidRPr="00693652" w:rsidRDefault="00014808" w:rsidP="00E27CD7">
      <w:pPr>
        <w:pStyle w:val="CMDOutput"/>
        <w:rPr>
          <w:lang w:val="en-US"/>
        </w:rPr>
      </w:pPr>
      <w:r w:rsidRPr="00693652">
        <w:rPr>
          <w:lang w:val="en-US"/>
        </w:rPr>
        <w:t>drwxrwxr-x 3 devasc devasc 4096 May 31 16:07 share</w:t>
      </w:r>
    </w:p>
    <w:p w:rsidR="00AB0192" w:rsidRPr="00693652" w:rsidRDefault="00014808" w:rsidP="00DB7479">
      <w:pPr>
        <w:pStyle w:val="CMD"/>
        <w:rPr>
          <w:lang w:val="en-US"/>
        </w:rPr>
      </w:pPr>
      <w:r w:rsidRPr="00693652">
        <w:rPr>
          <w:lang w:val="en-US"/>
        </w:rPr>
        <w:t>(csr1kv) devasc@labvm:~/labs/devnet-src/pyats/csr1kv$</w:t>
      </w:r>
    </w:p>
    <w:p w:rsidR="0053589E" w:rsidRDefault="00BE0219" w:rsidP="0053589E">
      <w:pPr>
        <w:pStyle w:val="SubStepAlpha"/>
      </w:pPr>
      <w:r>
        <w:t>Répertorier les fichiers dans le sous-répertoire des</w:t>
      </w:r>
      <w:r w:rsidR="00E03F7A">
        <w:rPr>
          <w:b/>
          <w:bCs/>
        </w:rPr>
        <w:t xml:space="preserve"> exemples</w:t>
      </w:r>
      <w:r>
        <w:t>. Notez qu'il y a un sous-répertoire,</w:t>
      </w:r>
      <w:r w:rsidR="008B39C2" w:rsidRPr="008B39C2">
        <w:rPr>
          <w:b/>
          <w:bCs/>
        </w:rPr>
        <w:t xml:space="preserve"> basique</w:t>
      </w:r>
      <w:r>
        <w:t>, avec plusieurs autres fichiers.</w:t>
      </w:r>
    </w:p>
    <w:p w:rsidR="00E03F7A" w:rsidRPr="00693652" w:rsidRDefault="00E03F7A" w:rsidP="00E03F7A">
      <w:pPr>
        <w:pStyle w:val="CMD"/>
        <w:rPr>
          <w:lang w:val="en-US"/>
        </w:rPr>
      </w:pPr>
      <w:r w:rsidRPr="00693652">
        <w:rPr>
          <w:lang w:val="en-US"/>
        </w:rPr>
        <w:t>(csr1kv) devasc@labvm:~/labs/devnet-src/pyats/csr1kv$</w:t>
      </w:r>
      <w:r w:rsidRPr="00693652">
        <w:rPr>
          <w:b/>
          <w:lang w:val="en-US"/>
        </w:rPr>
        <w:t xml:space="preserve"> ls -l examples</w:t>
      </w:r>
    </w:p>
    <w:p w:rsidR="00E03F7A" w:rsidRPr="00693652" w:rsidRDefault="00E03F7A" w:rsidP="00DB7479">
      <w:pPr>
        <w:pStyle w:val="CMDOutput"/>
        <w:rPr>
          <w:lang w:val="en-US"/>
        </w:rPr>
      </w:pPr>
      <w:r w:rsidRPr="00693652">
        <w:rPr>
          <w:lang w:val="en-US"/>
        </w:rPr>
        <w:t>total 88</w:t>
      </w:r>
    </w:p>
    <w:p w:rsidR="00E03F7A" w:rsidRPr="00693652" w:rsidRDefault="00E03F7A" w:rsidP="00DB7479">
      <w:pPr>
        <w:pStyle w:val="CMDOutput"/>
        <w:rPr>
          <w:lang w:val="en-US"/>
        </w:rPr>
      </w:pPr>
      <w:r w:rsidRPr="00693652">
        <w:rPr>
          <w:lang w:val="en-US"/>
        </w:rPr>
        <w:t>drwxrwxr-x 3 devasc devasc 4096 May 31 16:47 abstraction_example</w:t>
      </w:r>
    </w:p>
    <w:p w:rsidR="00E03F7A" w:rsidRPr="00693652" w:rsidRDefault="00E03F7A" w:rsidP="00DB7479">
      <w:pPr>
        <w:pStyle w:val="CMDOutput"/>
        <w:rPr>
          <w:lang w:val="en-US"/>
        </w:rPr>
      </w:pPr>
      <w:r>
        <w:rPr>
          <w:highlight w:val="yellow"/>
        </w:rPr>
        <w:t>﻿</w:t>
      </w:r>
      <w:r w:rsidRPr="00693652">
        <w:rPr>
          <w:highlight w:val="yellow"/>
          <w:lang w:val="en-US"/>
        </w:rPr>
        <w:t>d</w:t>
      </w:r>
      <w:r w:rsidRPr="00693652">
        <w:rPr>
          <w:lang w:val="en-US"/>
        </w:rPr>
        <w:t>rwxrwxr-x 2 devasc devasc 4096 May 31 16:47</w:t>
      </w:r>
      <w:r w:rsidRPr="00693652">
        <w:rPr>
          <w:highlight w:val="yellow"/>
          <w:lang w:val="en-US"/>
        </w:rPr>
        <w:t xml:space="preserve"> basic</w:t>
      </w:r>
    </w:p>
    <w:p w:rsidR="00E03F7A" w:rsidRPr="00693652" w:rsidRDefault="00DB7479" w:rsidP="00DB7479">
      <w:pPr>
        <w:pStyle w:val="CMDOutput"/>
        <w:rPr>
          <w:lang w:val="en-US"/>
        </w:rPr>
      </w:pPr>
      <w:r w:rsidRPr="00693652">
        <w:rPr>
          <w:lang w:val="en-US"/>
        </w:rPr>
        <w:t>&lt;output omitted&gt;</w:t>
      </w:r>
    </w:p>
    <w:p w:rsidR="00E03F7A" w:rsidRPr="00693652" w:rsidRDefault="00E03F7A" w:rsidP="00DB7479">
      <w:pPr>
        <w:pStyle w:val="CMDOutput"/>
        <w:rPr>
          <w:lang w:val="en-US"/>
        </w:rPr>
      </w:pPr>
      <w:r w:rsidRPr="00693652">
        <w:rPr>
          <w:lang w:val="en-US"/>
        </w:rPr>
        <w:t>drwxrwxr-x 2 devasc devasc 4096 May 31 16:47 uids</w:t>
      </w:r>
    </w:p>
    <w:p w:rsidR="00E03F7A" w:rsidRPr="00693652" w:rsidRDefault="00E03F7A" w:rsidP="00E03F7A">
      <w:pPr>
        <w:pStyle w:val="CMD"/>
        <w:rPr>
          <w:lang w:val="en-US"/>
        </w:rPr>
      </w:pPr>
      <w:r w:rsidRPr="00693652">
        <w:rPr>
          <w:lang w:val="en-US"/>
        </w:rPr>
        <w:t xml:space="preserve">(csr1kv) devasc@labvm:~/labs/devnet-src/pyats/csr1kv$ </w:t>
      </w:r>
    </w:p>
    <w:p w:rsidR="008B39C2" w:rsidRDefault="008B39C2" w:rsidP="008B39C2">
      <w:pPr>
        <w:pStyle w:val="SubStepAlpha"/>
      </w:pPr>
      <w:r>
        <w:t>Répertorier les fichiers dans ce sous-répertoire</w:t>
      </w:r>
      <w:r>
        <w:rPr>
          <w:b/>
          <w:bCs/>
        </w:rPr>
        <w:t xml:space="preserve"> de base</w:t>
      </w:r>
      <w:r>
        <w:t>. Il s'agit de l'emplacement des scripts que vous utiliserez à l'étape suivante.</w:t>
      </w:r>
    </w:p>
    <w:p w:rsidR="00E521CE" w:rsidRPr="00693652" w:rsidRDefault="00E521CE" w:rsidP="00E521CE">
      <w:pPr>
        <w:pStyle w:val="CMD"/>
        <w:rPr>
          <w:lang w:val="en-US"/>
        </w:rPr>
      </w:pPr>
      <w:r w:rsidRPr="00693652">
        <w:rPr>
          <w:lang w:val="en-US"/>
        </w:rPr>
        <w:t>(csr1kv) devasc@labvm:~/labs/devnet-src/pyats/csr1kv$</w:t>
      </w:r>
      <w:r w:rsidRPr="00693652">
        <w:rPr>
          <w:b/>
          <w:lang w:val="en-US"/>
        </w:rPr>
        <w:t xml:space="preserve"> ls -l examples/basic</w:t>
      </w:r>
    </w:p>
    <w:p w:rsidR="00E521CE" w:rsidRPr="00693652" w:rsidRDefault="00E521CE" w:rsidP="00DB7479">
      <w:pPr>
        <w:pStyle w:val="CMDOutput"/>
        <w:rPr>
          <w:lang w:val="en-US"/>
        </w:rPr>
      </w:pPr>
      <w:r w:rsidRPr="00693652">
        <w:rPr>
          <w:lang w:val="en-US"/>
        </w:rPr>
        <w:t>total 12</w:t>
      </w:r>
    </w:p>
    <w:p w:rsidR="00E521CE" w:rsidRPr="00693652" w:rsidRDefault="00E521CE" w:rsidP="00DB7479">
      <w:pPr>
        <w:pStyle w:val="CMDOutput"/>
        <w:rPr>
          <w:lang w:val="en-US"/>
        </w:rPr>
      </w:pPr>
      <w:r w:rsidRPr="00693652">
        <w:rPr>
          <w:lang w:val="en-US"/>
        </w:rPr>
        <w:t>-rw-rw-r-- 1 devasc devasc 510 May 31 16:47</w:t>
      </w:r>
      <w:r w:rsidRPr="00693652">
        <w:rPr>
          <w:highlight w:val="yellow"/>
          <w:lang w:val="en-US"/>
        </w:rPr>
        <w:t xml:space="preserve"> basic_example_job.py</w:t>
      </w:r>
    </w:p>
    <w:p w:rsidR="00E521CE" w:rsidRPr="00693652" w:rsidRDefault="00E521CE" w:rsidP="00DB7479">
      <w:pPr>
        <w:pStyle w:val="CMDOutput"/>
        <w:rPr>
          <w:lang w:val="en-US"/>
        </w:rPr>
      </w:pPr>
      <w:r w:rsidRPr="00693652">
        <w:rPr>
          <w:lang w:val="en-US"/>
        </w:rPr>
        <w:t>-rwxrwxr-x 1 devasc devasc 4475 May 31 16:47</w:t>
      </w:r>
      <w:r w:rsidRPr="00693652">
        <w:rPr>
          <w:highlight w:val="yellow"/>
          <w:lang w:val="en-US"/>
        </w:rPr>
        <w:t xml:space="preserve"> basic_example_script.py</w:t>
      </w:r>
    </w:p>
    <w:p w:rsidR="00E122D7" w:rsidRPr="00693652" w:rsidRDefault="00E521CE" w:rsidP="00E8524D">
      <w:pPr>
        <w:pStyle w:val="CMD"/>
        <w:rPr>
          <w:lang w:val="en-US"/>
        </w:rPr>
      </w:pPr>
      <w:r w:rsidRPr="00693652">
        <w:rPr>
          <w:lang w:val="en-US"/>
        </w:rPr>
        <w:t>(csr1kv) devasc@labvm:~/labs/devnet-src/pyats/csr1kv$</w:t>
      </w:r>
    </w:p>
    <w:p w:rsidR="004F1679" w:rsidRPr="004F1679" w:rsidRDefault="006B0E79" w:rsidP="004F1679">
      <w:pPr>
        <w:pStyle w:val="Titre3"/>
      </w:pPr>
      <w:r>
        <w:t>Examinez les fichiers de script de base.</w:t>
      </w:r>
    </w:p>
    <w:p w:rsidR="00927185" w:rsidRDefault="00535221" w:rsidP="00F970DE">
      <w:pPr>
        <w:pStyle w:val="BodyTextL25"/>
      </w:pPr>
      <w:r>
        <w:t xml:space="preserve">La syntaxe de déclaration de test pour PyATS est basée sur des frameworks de test d'unité Python populaires comme pytest. Il prend en charge les instructions de test de base, telles que l'affirmation qu'une variable a une valeur donnée, et avec la fourniture explicite de résultats via des API spécifiques. </w:t>
      </w:r>
    </w:p>
    <w:p w:rsidR="003D5E7E" w:rsidRDefault="00927185" w:rsidP="00EA618B">
      <w:pPr>
        <w:pStyle w:val="SubStepAlpha"/>
      </w:pPr>
      <w:r>
        <w:t>Le script Python que vous allez utiliser est</w:t>
      </w:r>
      <w:r w:rsidRPr="00566D8C">
        <w:rPr>
          <w:b/>
          <w:bCs/>
        </w:rPr>
        <w:t xml:space="preserve"> basic_example_script.py</w:t>
      </w:r>
      <w:r>
        <w:t>. Affichez le contenu du script Python à l'aide de la commande</w:t>
      </w:r>
      <w:r w:rsidR="00A979F8" w:rsidRPr="00927185">
        <w:rPr>
          <w:b/>
          <w:bCs/>
        </w:rPr>
        <w:t xml:space="preserve"> cat</w:t>
      </w:r>
      <w:r>
        <w:t xml:space="preserve">. Cannez-le vers </w:t>
      </w:r>
      <w:r w:rsidR="00C146FC" w:rsidRPr="00C146FC">
        <w:rPr>
          <w:b/>
          <w:bCs/>
        </w:rPr>
        <w:t>more</w:t>
      </w:r>
      <w:r>
        <w:t xml:space="preserve"> si vous voulez l'afficher un écran ou une ligne à la fois. Notez que ce script contient les sections suivantes, telles que mises en évidence dans la sortie ci-dessous :</w:t>
      </w:r>
    </w:p>
    <w:p w:rsidR="003D5E7E" w:rsidRDefault="003D5E7E" w:rsidP="00A45406">
      <w:pPr>
        <w:pStyle w:val="Bulletlevel2"/>
      </w:pPr>
      <w:r>
        <w:t>Un bloc d'installation commun</w:t>
      </w:r>
    </w:p>
    <w:p w:rsidR="003D5E7E" w:rsidRDefault="003D5E7E" w:rsidP="00A45406">
      <w:pPr>
        <w:pStyle w:val="Bulletlevel2"/>
      </w:pPr>
      <w:r>
        <w:t>Blocs de test multiples</w:t>
      </w:r>
    </w:p>
    <w:p w:rsidR="0041777E" w:rsidRPr="0041777E" w:rsidRDefault="003D5E7E" w:rsidP="00A45406">
      <w:pPr>
        <w:pStyle w:val="Bulletlevel2"/>
      </w:pPr>
      <w:r>
        <w:t>Un bloc de nettoyage commun</w:t>
      </w:r>
    </w:p>
    <w:p w:rsidR="0041777E" w:rsidRDefault="0041777E" w:rsidP="0041777E">
      <w:pPr>
        <w:pStyle w:val="SubStepAlpha"/>
        <w:numPr>
          <w:ilvl w:val="0"/>
          <w:numId w:val="0"/>
        </w:numPr>
        <w:ind w:left="720"/>
      </w:pPr>
      <w:r>
        <w:t>Ces blocs contiennent des instructions qui préparent et/ou déterminent l'état de préparation de la topologie de test (un processus qui peut inclure l'injection de problème), exécutent des tests, puis renvoient la topologie à un état connu.</w:t>
      </w:r>
    </w:p>
    <w:p w:rsidR="0041777E" w:rsidRDefault="0041777E" w:rsidP="00EA618B">
      <w:pPr>
        <w:pStyle w:val="SubStepAlpha"/>
        <w:numPr>
          <w:ilvl w:val="0"/>
          <w:numId w:val="0"/>
        </w:numPr>
        <w:ind w:left="720"/>
        <w:rPr>
          <w:b/>
          <w:bCs/>
        </w:rPr>
      </w:pPr>
      <w:r>
        <w:t xml:space="preserve">Les blocs de test - souvent appelés dans la documentation PyATS sous le nom de cas de test - peuvent contenir chacun plusieurs tests, avec leur propre code d'installation et de nettoyage. Les meilleures pratiques suggèrent, cependant, que la section Nettoyage commune, à la fin, soit conçue pour l'idempuissance, ce qui signifie qu'elle devrait vérifier et restaurer toutes les modifications apportées par Setup and Test, et restaurer la topologie à son état d'origine souhaité. </w:t>
      </w:r>
    </w:p>
    <w:p w:rsidR="00A979F8" w:rsidRPr="00535221" w:rsidRDefault="003D5E7E" w:rsidP="00EA618B">
      <w:pPr>
        <w:pStyle w:val="SubStepAlpha"/>
        <w:numPr>
          <w:ilvl w:val="0"/>
          <w:numId w:val="0"/>
        </w:numPr>
        <w:ind w:left="720"/>
      </w:pPr>
      <w:r>
        <w:rPr>
          <w:b/>
        </w:rPr>
        <w:t>Remarque</w:t>
      </w:r>
      <w:r>
        <w:t> : Bien qu'il ne soit pas nécessaire de comprendre le code, vous trouverez utile de lire les commentaires dans le script Python.</w:t>
      </w:r>
      <w:r>
        <w:rPr>
          <w:b/>
        </w:rPr>
        <w:t xml:space="preserve"> </w:t>
      </w:r>
    </w:p>
    <w:p w:rsidR="00331CCB" w:rsidRPr="00693652" w:rsidRDefault="00331CCB" w:rsidP="00331CCB">
      <w:pPr>
        <w:pStyle w:val="CMD"/>
        <w:rPr>
          <w:lang w:val="en-US"/>
        </w:rPr>
      </w:pPr>
      <w:r w:rsidRPr="00693652">
        <w:rPr>
          <w:lang w:val="en-US"/>
        </w:rPr>
        <w:t>(csr1kv) devasc@labvm:~/labs/devnet-src/pyats/csr1kv$</w:t>
      </w:r>
      <w:r w:rsidRPr="00693652">
        <w:rPr>
          <w:b/>
          <w:lang w:val="en-US"/>
        </w:rPr>
        <w:t xml:space="preserve"> cat examples/basic/basic_example_script.py | more</w:t>
      </w:r>
    </w:p>
    <w:p w:rsidR="00331CCB" w:rsidRPr="00693652" w:rsidRDefault="00331CCB" w:rsidP="00EA618B">
      <w:pPr>
        <w:pStyle w:val="CMDOutput"/>
        <w:rPr>
          <w:lang w:val="en-US"/>
        </w:rPr>
      </w:pPr>
      <w:r w:rsidRPr="00693652">
        <w:rPr>
          <w:lang w:val="en-US"/>
        </w:rPr>
        <w:t>#!/usr/bin/env python</w:t>
      </w: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r w:rsidRPr="00693652">
        <w:rPr>
          <w:lang w:val="en-US"/>
        </w:rPr>
        <w:t># basic_example.py : A very simple test script example which include:</w:t>
      </w:r>
    </w:p>
    <w:p w:rsidR="00331CCB" w:rsidRPr="00693652" w:rsidRDefault="00331CCB" w:rsidP="00EA618B">
      <w:pPr>
        <w:pStyle w:val="CMDOutput"/>
        <w:rPr>
          <w:lang w:val="en-US"/>
        </w:rPr>
      </w:pPr>
      <w:r w:rsidRPr="00693652">
        <w:rPr>
          <w:lang w:val="en-US"/>
        </w:rPr>
        <w:lastRenderedPageBreak/>
        <w:t># common_setup</w:t>
      </w:r>
    </w:p>
    <w:p w:rsidR="00331CCB" w:rsidRPr="00693652" w:rsidRDefault="00331CCB" w:rsidP="00EA618B">
      <w:pPr>
        <w:pStyle w:val="CMDOutput"/>
        <w:rPr>
          <w:lang w:val="en-US"/>
        </w:rPr>
      </w:pPr>
      <w:r w:rsidRPr="00693652">
        <w:rPr>
          <w:lang w:val="en-US"/>
        </w:rPr>
        <w:t># Tescases</w:t>
      </w:r>
    </w:p>
    <w:p w:rsidR="00331CCB" w:rsidRPr="00693652" w:rsidRDefault="00331CCB" w:rsidP="00EA618B">
      <w:pPr>
        <w:pStyle w:val="CMDOutput"/>
        <w:rPr>
          <w:lang w:val="en-US"/>
        </w:rPr>
      </w:pPr>
      <w:r w:rsidRPr="00693652">
        <w:rPr>
          <w:lang w:val="en-US"/>
        </w:rPr>
        <w:t># common_cleanup</w:t>
      </w:r>
    </w:p>
    <w:p w:rsidR="00331CCB" w:rsidRPr="00693652" w:rsidRDefault="00331CCB" w:rsidP="00EA618B">
      <w:pPr>
        <w:pStyle w:val="CMDOutput"/>
        <w:rPr>
          <w:lang w:val="en-US"/>
        </w:rPr>
      </w:pPr>
      <w:r w:rsidRPr="00693652">
        <w:rPr>
          <w:lang w:val="en-US"/>
        </w:rPr>
        <w:t># The purpose of this sample test script is to show the "hello world"</w:t>
      </w:r>
    </w:p>
    <w:p w:rsidR="00331CCB" w:rsidRPr="00693652" w:rsidRDefault="00331CCB" w:rsidP="00EA618B">
      <w:pPr>
        <w:pStyle w:val="CMDOutput"/>
        <w:rPr>
          <w:lang w:val="en-US"/>
        </w:rPr>
      </w:pPr>
      <w:r w:rsidRPr="00693652">
        <w:rPr>
          <w:lang w:val="en-US"/>
        </w:rPr>
        <w:t># of aetest.</w:t>
      </w: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To get a logger for the script</w:t>
      </w:r>
    </w:p>
    <w:p w:rsidR="00331CCB" w:rsidRPr="00693652" w:rsidRDefault="00331CCB" w:rsidP="00EA618B">
      <w:pPr>
        <w:pStyle w:val="CMDOutput"/>
        <w:rPr>
          <w:lang w:val="en-US"/>
        </w:rPr>
      </w:pPr>
      <w:r w:rsidRPr="00693652">
        <w:rPr>
          <w:lang w:val="en-US"/>
        </w:rPr>
        <w:t>import logging</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Needed for aetest script</w:t>
      </w:r>
    </w:p>
    <w:p w:rsidR="00331CCB" w:rsidRPr="00693652" w:rsidRDefault="00331CCB" w:rsidP="00EA618B">
      <w:pPr>
        <w:pStyle w:val="CMDOutput"/>
        <w:rPr>
          <w:lang w:val="en-US"/>
        </w:rPr>
      </w:pPr>
      <w:r w:rsidRPr="00693652">
        <w:rPr>
          <w:lang w:val="en-US"/>
        </w:rPr>
        <w:t>from pyats import aetest</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Get your logger for your script</w:t>
      </w:r>
    </w:p>
    <w:p w:rsidR="00331CCB" w:rsidRPr="00693652" w:rsidRDefault="00331CCB" w:rsidP="00EA618B">
      <w:pPr>
        <w:pStyle w:val="CMDOutput"/>
        <w:rPr>
          <w:lang w:val="en-US"/>
        </w:rPr>
      </w:pPr>
      <w:r w:rsidRPr="00693652">
        <w:rPr>
          <w:lang w:val="en-US"/>
        </w:rPr>
        <w:t>log = logging.getLogger(__name__)</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r w:rsidRPr="00693652">
        <w:rPr>
          <w:lang w:val="en-US"/>
        </w:rPr>
        <w:t>###</w:t>
      </w:r>
      <w:r w:rsidRPr="00693652">
        <w:rPr>
          <w:highlight w:val="yellow"/>
          <w:lang w:val="en-US"/>
        </w:rPr>
        <w:t xml:space="preserve"> COMMON SETUP SECTION</w:t>
      </w:r>
      <w:r w:rsidRPr="00693652">
        <w:rPr>
          <w:lang w:val="en-US"/>
        </w:rPr>
        <w:t xml:space="preserve"> ###</w:t>
      </w: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This is how to create a CommonSetup</w:t>
      </w:r>
    </w:p>
    <w:p w:rsidR="00331CCB" w:rsidRPr="00693652" w:rsidRDefault="00331CCB" w:rsidP="00EA618B">
      <w:pPr>
        <w:pStyle w:val="CMDOutput"/>
        <w:rPr>
          <w:lang w:val="en-US"/>
        </w:rPr>
      </w:pPr>
      <w:r w:rsidRPr="00693652">
        <w:rPr>
          <w:lang w:val="en-US"/>
        </w:rPr>
        <w:t># You can have one of no CommonSetup</w:t>
      </w:r>
    </w:p>
    <w:p w:rsidR="00331CCB" w:rsidRPr="00693652" w:rsidRDefault="00331CCB" w:rsidP="00EA618B">
      <w:pPr>
        <w:pStyle w:val="CMDOutput"/>
        <w:rPr>
          <w:lang w:val="en-US"/>
        </w:rPr>
      </w:pPr>
      <w:r w:rsidRPr="00693652">
        <w:rPr>
          <w:lang w:val="en-US"/>
        </w:rPr>
        <w:t># CommonSetup can be named whatever you want</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class common_setup(aetest.CommonSetup):</w:t>
      </w:r>
    </w:p>
    <w:p w:rsidR="00331CCB" w:rsidRPr="00693652" w:rsidRDefault="007545F9" w:rsidP="00EA618B">
      <w:pPr>
        <w:pStyle w:val="CMDOutput"/>
        <w:rPr>
          <w:lang w:val="en-US"/>
        </w:rPr>
      </w:pPr>
      <w:r w:rsidRPr="00693652">
        <w:rPr>
          <w:lang w:val="en-US"/>
        </w:rPr>
        <w:t xml:space="preserve">    """ Common Setup section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CommonSetup have subsection. </w:t>
      </w:r>
    </w:p>
    <w:p w:rsidR="00331CCB" w:rsidRPr="00693652" w:rsidRDefault="007545F9" w:rsidP="00EA618B">
      <w:pPr>
        <w:pStyle w:val="CMDOutput"/>
        <w:rPr>
          <w:lang w:val="en-US"/>
        </w:rPr>
      </w:pPr>
      <w:r w:rsidRPr="00693652">
        <w:rPr>
          <w:lang w:val="en-US"/>
        </w:rPr>
        <w:t xml:space="preserve">    # You can have 1 to as many subsection as wanted</w:t>
      </w:r>
    </w:p>
    <w:p w:rsidR="00331CCB" w:rsidRPr="00693652" w:rsidRDefault="007545F9" w:rsidP="00EA618B">
      <w:pPr>
        <w:pStyle w:val="CMDOutput"/>
        <w:rPr>
          <w:lang w:val="en-US"/>
        </w:rPr>
      </w:pPr>
      <w:r w:rsidRPr="00693652">
        <w:rPr>
          <w:lang w:val="en-US"/>
        </w:rPr>
        <w:t xml:space="preserve">    # here is an example of 2 subsections</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First subsection</w:t>
      </w:r>
    </w:p>
    <w:p w:rsidR="00331CCB" w:rsidRPr="00693652" w:rsidRDefault="007545F9" w:rsidP="00EA618B">
      <w:pPr>
        <w:pStyle w:val="CMDOutput"/>
        <w:rPr>
          <w:lang w:val="en-US"/>
        </w:rPr>
      </w:pPr>
      <w:r w:rsidRPr="00693652">
        <w:rPr>
          <w:lang w:val="en-US"/>
        </w:rPr>
        <w:t xml:space="preserve">    @aetest.subsection</w:t>
      </w:r>
    </w:p>
    <w:p w:rsidR="00331CCB" w:rsidRPr="00693652" w:rsidRDefault="007545F9" w:rsidP="00EA618B">
      <w:pPr>
        <w:pStyle w:val="CMDOutput"/>
        <w:rPr>
          <w:lang w:val="en-US"/>
        </w:rPr>
      </w:pPr>
      <w:r w:rsidRPr="00693652">
        <w:rPr>
          <w:lang w:val="en-US"/>
        </w:rPr>
        <w:t xml:space="preserve">    def sample_subsection_1 (self):</w:t>
      </w:r>
    </w:p>
    <w:p w:rsidR="00331CCB" w:rsidRPr="00693652" w:rsidRDefault="007545F9" w:rsidP="00EA618B">
      <w:pPr>
        <w:pStyle w:val="CMDOutput"/>
        <w:rPr>
          <w:lang w:val="en-US"/>
        </w:rPr>
      </w:pPr>
      <w:r w:rsidRPr="00693652">
        <w:rPr>
          <w:lang w:val="en-US"/>
        </w:rPr>
        <w:t xml:space="preserve">        """ Common Setup subsection """</w:t>
      </w:r>
    </w:p>
    <w:p w:rsidR="00331CCB" w:rsidRPr="00693652" w:rsidRDefault="007545F9" w:rsidP="00EA618B">
      <w:pPr>
        <w:pStyle w:val="CMDOutput"/>
        <w:rPr>
          <w:lang w:val="en-US"/>
        </w:rPr>
      </w:pPr>
      <w:r w:rsidRPr="00693652">
        <w:rPr>
          <w:lang w:val="en-US"/>
        </w:rPr>
        <w:t xml:space="preserve">        log.info("Aetest Common Setup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If you want to get the name of current section, </w:t>
      </w:r>
    </w:p>
    <w:p w:rsidR="00331CCB" w:rsidRPr="00693652" w:rsidRDefault="007545F9" w:rsidP="00EA618B">
      <w:pPr>
        <w:pStyle w:val="CMDOutput"/>
        <w:rPr>
          <w:lang w:val="en-US"/>
        </w:rPr>
      </w:pPr>
      <w:r w:rsidRPr="00693652">
        <w:rPr>
          <w:lang w:val="en-US"/>
        </w:rPr>
        <w:t xml:space="preserve">    # add section to the argument of the function.</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Second subsection</w:t>
      </w:r>
    </w:p>
    <w:p w:rsidR="00331CCB" w:rsidRPr="00693652" w:rsidRDefault="007545F9" w:rsidP="00EA618B">
      <w:pPr>
        <w:pStyle w:val="CMDOutput"/>
        <w:rPr>
          <w:lang w:val="en-US"/>
        </w:rPr>
      </w:pPr>
      <w:r w:rsidRPr="00693652">
        <w:rPr>
          <w:lang w:val="en-US"/>
        </w:rPr>
        <w:t xml:space="preserve">    @aetest .sous-section</w:t>
      </w:r>
    </w:p>
    <w:p w:rsidR="00331CCB" w:rsidRPr="00693652" w:rsidRDefault="007545F9" w:rsidP="00EA618B">
      <w:pPr>
        <w:pStyle w:val="CMDOutput"/>
        <w:rPr>
          <w:lang w:val="en-US"/>
        </w:rPr>
      </w:pPr>
      <w:r w:rsidRPr="00693652">
        <w:rPr>
          <w:lang w:val="en-US"/>
        </w:rPr>
        <w:t xml:space="preserve">    def sample_subsection_2(self, section):</w:t>
      </w:r>
    </w:p>
    <w:p w:rsidR="00331CCB" w:rsidRPr="00693652" w:rsidRDefault="007545F9" w:rsidP="00EA618B">
      <w:pPr>
        <w:pStyle w:val="CMDOutput"/>
        <w:rPr>
          <w:lang w:val="en-US"/>
        </w:rPr>
      </w:pPr>
      <w:r w:rsidRPr="00693652">
        <w:rPr>
          <w:lang w:val="en-US"/>
        </w:rPr>
        <w:t xml:space="preserve">        """ Common Setup subsection """</w:t>
      </w:r>
    </w:p>
    <w:p w:rsidR="00331CCB" w:rsidRPr="00693652" w:rsidRDefault="007545F9" w:rsidP="00EA618B">
      <w:pPr>
        <w:pStyle w:val="CMDOutput"/>
        <w:rPr>
          <w:lang w:val="en-US"/>
        </w:rPr>
      </w:pPr>
      <w:r w:rsidRPr="00693652">
        <w:rPr>
          <w:lang w:val="en-US"/>
        </w:rPr>
        <w:t xml:space="preserve">        log.info("Inside %s" % (section))</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And how to access the class itself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self refers to the instance of that class, and remains consistent</w:t>
      </w:r>
    </w:p>
    <w:p w:rsidR="00331CCB" w:rsidRPr="00693652" w:rsidRDefault="007545F9" w:rsidP="00EA618B">
      <w:pPr>
        <w:pStyle w:val="CMDOutput"/>
        <w:rPr>
          <w:lang w:val="en-US"/>
        </w:rPr>
      </w:pPr>
      <w:r w:rsidRPr="00693652">
        <w:rPr>
          <w:lang w:val="en-US"/>
        </w:rPr>
        <w:lastRenderedPageBreak/>
        <w:t xml:space="preserve">        # throughout the execution of that container.</w:t>
      </w:r>
    </w:p>
    <w:p w:rsidR="00331CCB" w:rsidRPr="00693652" w:rsidRDefault="007545F9" w:rsidP="00EA618B">
      <w:pPr>
        <w:pStyle w:val="CMDOutput"/>
        <w:rPr>
          <w:lang w:val="en-US"/>
        </w:rPr>
      </w:pPr>
      <w:r w:rsidRPr="00693652">
        <w:rPr>
          <w:lang w:val="en-US"/>
        </w:rPr>
        <w:t xml:space="preserve">        log.info("Inside class %s" % (self.uid))</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r w:rsidRPr="00693652">
        <w:rPr>
          <w:lang w:val="en-US"/>
        </w:rPr>
        <w:t>###</w:t>
      </w:r>
      <w:r w:rsidRPr="00693652">
        <w:rPr>
          <w:highlight w:val="yellow"/>
          <w:lang w:val="en-US"/>
        </w:rPr>
        <w:t xml:space="preserve"> SECTION DE TESTCAS</w:t>
      </w:r>
      <w:r w:rsidRPr="00693652">
        <w:rPr>
          <w:lang w:val="en-US"/>
        </w:rPr>
        <w:t xml:space="preserve"> ###</w:t>
      </w: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This is how to create a testcase</w:t>
      </w:r>
    </w:p>
    <w:p w:rsidR="00331CCB" w:rsidRPr="00693652" w:rsidRDefault="00331CCB" w:rsidP="00EA618B">
      <w:pPr>
        <w:pStyle w:val="CMDOutput"/>
        <w:rPr>
          <w:lang w:val="en-US"/>
        </w:rPr>
      </w:pPr>
      <w:r w:rsidRPr="00693652">
        <w:rPr>
          <w:lang w:val="en-US"/>
        </w:rPr>
        <w:t># You can have 0 to as many testcase as wanted</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Testcase name : tc_one</w:t>
      </w:r>
    </w:p>
    <w:p w:rsidR="00331CCB" w:rsidRPr="00693652" w:rsidRDefault="00331CCB" w:rsidP="00EA618B">
      <w:pPr>
        <w:pStyle w:val="CMDOutput"/>
        <w:rPr>
          <w:lang w:val="en-US"/>
        </w:rPr>
      </w:pPr>
      <w:r w:rsidRPr="00693652">
        <w:rPr>
          <w:lang w:val="en-US"/>
        </w:rPr>
        <w:t>class tc_one(aetest.Testcase):</w:t>
      </w:r>
    </w:p>
    <w:p w:rsidR="00331CCB" w:rsidRPr="00693652" w:rsidRDefault="007545F9" w:rsidP="00EA618B">
      <w:pPr>
        <w:pStyle w:val="CMDOutput"/>
        <w:rPr>
          <w:lang w:val="en-US"/>
        </w:rPr>
      </w:pPr>
      <w:r w:rsidRPr="00693652">
        <w:rPr>
          <w:lang w:val="en-US"/>
        </w:rPr>
        <w:t xml:space="preserve">    """ This is user Testcases section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Testcases are divided into 3 sections</w:t>
      </w:r>
    </w:p>
    <w:p w:rsidR="00331CCB" w:rsidRPr="00693652" w:rsidRDefault="007545F9" w:rsidP="00EA618B">
      <w:pPr>
        <w:pStyle w:val="CMDOutput"/>
        <w:rPr>
          <w:lang w:val="en-US"/>
        </w:rPr>
      </w:pPr>
      <w:r w:rsidRPr="00693652">
        <w:rPr>
          <w:lang w:val="en-US"/>
        </w:rPr>
        <w:t xml:space="preserve">    # Setup, Test and Cleanup.</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This is how to create a setup section</w:t>
      </w:r>
    </w:p>
    <w:p w:rsidR="00331CCB" w:rsidRPr="00693652" w:rsidRDefault="007545F9" w:rsidP="00EA618B">
      <w:pPr>
        <w:pStyle w:val="CMDOutput"/>
        <w:rPr>
          <w:lang w:val="en-US"/>
        </w:rPr>
      </w:pPr>
      <w:r w:rsidRPr="00693652">
        <w:rPr>
          <w:lang w:val="en-US"/>
        </w:rPr>
        <w:t xml:space="preserve">    @aetest .setup</w:t>
      </w:r>
    </w:p>
    <w:p w:rsidR="00331CCB" w:rsidRPr="00693652" w:rsidRDefault="007545F9" w:rsidP="00EA618B">
      <w:pPr>
        <w:pStyle w:val="CMDOutput"/>
        <w:rPr>
          <w:lang w:val="en-US"/>
        </w:rPr>
      </w:pPr>
      <w:r w:rsidRPr="00693652">
        <w:rPr>
          <w:lang w:val="en-US"/>
        </w:rPr>
        <w:t xml:space="preserve">    def prepare_testcase(self, section):</w:t>
      </w:r>
    </w:p>
    <w:p w:rsidR="00331CCB" w:rsidRPr="00693652" w:rsidRDefault="007545F9" w:rsidP="00EA618B">
      <w:pPr>
        <w:pStyle w:val="CMDOutput"/>
        <w:rPr>
          <w:lang w:val="en-US"/>
        </w:rPr>
      </w:pPr>
      <w:r w:rsidRPr="00693652">
        <w:rPr>
          <w:lang w:val="en-US"/>
        </w:rPr>
        <w:t xml:space="preserve">        """ Testcase Setup section """</w:t>
      </w:r>
    </w:p>
    <w:p w:rsidR="00331CCB" w:rsidRPr="00693652" w:rsidRDefault="007545F9" w:rsidP="00EA618B">
      <w:pPr>
        <w:pStyle w:val="CMDOutput"/>
        <w:rPr>
          <w:lang w:val="en-US"/>
        </w:rPr>
      </w:pPr>
      <w:r w:rsidRPr="00693652">
        <w:rPr>
          <w:lang w:val="en-US"/>
        </w:rPr>
        <w:t xml:space="preserve">        log.info("Preparing the test")</w:t>
      </w:r>
    </w:p>
    <w:p w:rsidR="00331CCB" w:rsidRPr="00693652" w:rsidRDefault="007545F9" w:rsidP="00EA618B">
      <w:pPr>
        <w:pStyle w:val="CMDOutput"/>
        <w:rPr>
          <w:lang w:val="en-US"/>
        </w:rPr>
      </w:pPr>
      <w:r w:rsidRPr="00693652">
        <w:rPr>
          <w:lang w:val="en-US"/>
        </w:rPr>
        <w:t xml:space="preserve">        log.info (section)</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This is how to create a test section</w:t>
      </w:r>
    </w:p>
    <w:p w:rsidR="00331CCB" w:rsidRPr="00693652" w:rsidRDefault="007545F9" w:rsidP="00EA618B">
      <w:pPr>
        <w:pStyle w:val="CMDOutput"/>
        <w:rPr>
          <w:lang w:val="en-US"/>
        </w:rPr>
      </w:pPr>
      <w:r w:rsidRPr="00693652">
        <w:rPr>
          <w:lang w:val="en-US"/>
        </w:rPr>
        <w:t xml:space="preserve">    # You can have 0 to as many test section as wanted</w:t>
      </w:r>
    </w:p>
    <w:p w:rsidR="00331CCB" w:rsidRPr="00693652" w:rsidRDefault="007545F9" w:rsidP="00EA618B">
      <w:pPr>
        <w:pStyle w:val="CMDOutput"/>
        <w:rPr>
          <w:lang w:val="en-US"/>
        </w:rPr>
      </w:pPr>
      <w:r w:rsidRPr="00693652">
        <w:rPr>
          <w:lang w:val="en-US"/>
        </w:rPr>
        <w:t xml:space="preserve">    </w:t>
      </w:r>
    </w:p>
    <w:p w:rsidR="00331CCB" w:rsidRPr="00693652" w:rsidRDefault="007545F9" w:rsidP="00EA618B">
      <w:pPr>
        <w:pStyle w:val="CMDOutput"/>
        <w:rPr>
          <w:lang w:val="en-US"/>
        </w:rPr>
      </w:pPr>
      <w:r w:rsidRPr="00693652">
        <w:rPr>
          <w:lang w:val="en-US"/>
        </w:rPr>
        <w:t xml:space="preserve">    # First test section</w:t>
      </w:r>
    </w:p>
    <w:p w:rsidR="00331CCB" w:rsidRPr="00693652" w:rsidRDefault="007545F9" w:rsidP="00EA618B">
      <w:pPr>
        <w:pStyle w:val="CMDOutput"/>
        <w:rPr>
          <w:lang w:val="en-US"/>
        </w:rPr>
      </w:pPr>
      <w:r w:rsidRPr="00693652">
        <w:rPr>
          <w:lang w:val="en-US"/>
        </w:rPr>
        <w:t xml:space="preserve">    @ aetest.test</w:t>
      </w:r>
    </w:p>
    <w:p w:rsidR="00331CCB" w:rsidRPr="00693652" w:rsidRDefault="007545F9" w:rsidP="00EA618B">
      <w:pPr>
        <w:pStyle w:val="CMDOutput"/>
        <w:rPr>
          <w:lang w:val="en-US"/>
        </w:rPr>
      </w:pPr>
      <w:r w:rsidRPr="00693652">
        <w:rPr>
          <w:lang w:val="en-US"/>
        </w:rPr>
        <w:t xml:space="preserve">    def simple_test_1(self):</w:t>
      </w:r>
    </w:p>
    <w:p w:rsidR="00331CCB" w:rsidRPr="00693652" w:rsidRDefault="007545F9" w:rsidP="00EA618B">
      <w:pPr>
        <w:pStyle w:val="CMDOutput"/>
        <w:rPr>
          <w:lang w:val="en-US"/>
        </w:rPr>
      </w:pPr>
      <w:r w:rsidRPr="00693652">
        <w:rPr>
          <w:lang w:val="en-US"/>
        </w:rPr>
        <w:t xml:space="preserve">        """ Sample test section. Only print """</w:t>
      </w:r>
    </w:p>
    <w:p w:rsidR="00331CCB" w:rsidRPr="00693652" w:rsidRDefault="007545F9" w:rsidP="00EA618B">
      <w:pPr>
        <w:pStyle w:val="CMDOutput"/>
        <w:rPr>
          <w:lang w:val="en-US"/>
        </w:rPr>
      </w:pPr>
      <w:r w:rsidRPr="00693652">
        <w:rPr>
          <w:lang w:val="en-US"/>
        </w:rPr>
        <w:t xml:space="preserve">        log.info("First test section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Second test section</w:t>
      </w:r>
    </w:p>
    <w:p w:rsidR="00331CCB" w:rsidRPr="00693652" w:rsidRDefault="007545F9" w:rsidP="00EA618B">
      <w:pPr>
        <w:pStyle w:val="CMDOutput"/>
        <w:rPr>
          <w:lang w:val="en-US"/>
        </w:rPr>
      </w:pPr>
      <w:r w:rsidRPr="00693652">
        <w:rPr>
          <w:lang w:val="en-US"/>
        </w:rPr>
        <w:t xml:space="preserve">    @ aetest.test</w:t>
      </w:r>
    </w:p>
    <w:p w:rsidR="00331CCB" w:rsidRPr="00693652" w:rsidRDefault="007545F9" w:rsidP="00EA618B">
      <w:pPr>
        <w:pStyle w:val="CMDOutput"/>
        <w:rPr>
          <w:lang w:val="en-US"/>
        </w:rPr>
      </w:pPr>
      <w:r w:rsidRPr="00693652">
        <w:rPr>
          <w:lang w:val="en-US"/>
        </w:rPr>
        <w:t xml:space="preserve">    def simple_test_2(self):</w:t>
      </w:r>
    </w:p>
    <w:p w:rsidR="00331CCB" w:rsidRPr="00693652" w:rsidRDefault="007545F9" w:rsidP="00EA618B">
      <w:pPr>
        <w:pStyle w:val="CMDOutput"/>
        <w:rPr>
          <w:lang w:val="en-US"/>
        </w:rPr>
      </w:pPr>
      <w:r w:rsidRPr="00693652">
        <w:rPr>
          <w:lang w:val="en-US"/>
        </w:rPr>
        <w:t xml:space="preserve">        """ Sample test section. Only print """</w:t>
      </w:r>
    </w:p>
    <w:p w:rsidR="00331CCB" w:rsidRPr="00693652" w:rsidRDefault="007545F9" w:rsidP="00EA618B">
      <w:pPr>
        <w:pStyle w:val="CMDOutput"/>
        <w:rPr>
          <w:lang w:val="en-US"/>
        </w:rPr>
      </w:pPr>
      <w:r w:rsidRPr="00693652">
        <w:rPr>
          <w:lang w:val="en-US"/>
        </w:rPr>
        <w:t xml:space="preserve">        log.info("Second test section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This is how to create a cleanup section</w:t>
      </w:r>
    </w:p>
    <w:p w:rsidR="00331CCB" w:rsidRPr="00693652" w:rsidRDefault="007545F9" w:rsidP="00EA618B">
      <w:pPr>
        <w:pStyle w:val="CMDOutput"/>
        <w:rPr>
          <w:lang w:val="en-US"/>
        </w:rPr>
      </w:pPr>
      <w:r w:rsidRPr="00693652">
        <w:rPr>
          <w:lang w:val="en-US"/>
        </w:rPr>
        <w:t xml:space="preserve">    @aetest .cleanup</w:t>
      </w:r>
    </w:p>
    <w:p w:rsidR="00331CCB" w:rsidRPr="00693652" w:rsidRDefault="007545F9" w:rsidP="00EA618B">
      <w:pPr>
        <w:pStyle w:val="CMDOutput"/>
        <w:rPr>
          <w:lang w:val="en-US"/>
        </w:rPr>
      </w:pPr>
      <w:r w:rsidRPr="00693652">
        <w:rPr>
          <w:lang w:val="en-US"/>
        </w:rPr>
        <w:t xml:space="preserve">    def clean_testcase(self):</w:t>
      </w:r>
    </w:p>
    <w:p w:rsidR="00331CCB" w:rsidRPr="00693652" w:rsidRDefault="007545F9" w:rsidP="00EA618B">
      <w:pPr>
        <w:pStyle w:val="CMDOutput"/>
        <w:rPr>
          <w:lang w:val="en-US"/>
        </w:rPr>
      </w:pPr>
      <w:r w:rsidRPr="00693652">
        <w:rPr>
          <w:lang w:val="en-US"/>
        </w:rPr>
        <w:t xml:space="preserve">        """ Testcase cleanup section """</w:t>
      </w:r>
    </w:p>
    <w:p w:rsidR="00331CCB" w:rsidRPr="00693652" w:rsidRDefault="007545F9" w:rsidP="00EA618B">
      <w:pPr>
        <w:pStyle w:val="CMDOutput"/>
        <w:rPr>
          <w:lang w:val="en-US"/>
        </w:rPr>
      </w:pPr>
      <w:r w:rsidRPr="00693652">
        <w:rPr>
          <w:lang w:val="en-US"/>
        </w:rPr>
        <w:t xml:space="preserve">        log.info("Pass testcase cleanup")</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Testcase name : tc_two</w:t>
      </w:r>
    </w:p>
    <w:p w:rsidR="00331CCB" w:rsidRPr="00693652" w:rsidRDefault="00331CCB" w:rsidP="00EA618B">
      <w:pPr>
        <w:pStyle w:val="CMDOutput"/>
        <w:rPr>
          <w:lang w:val="en-US"/>
        </w:rPr>
      </w:pPr>
      <w:r w:rsidRPr="00693652">
        <w:rPr>
          <w:lang w:val="en-US"/>
        </w:rPr>
        <w:t>class tc_two(aetest.Testcase):</w:t>
      </w:r>
    </w:p>
    <w:p w:rsidR="00331CCB" w:rsidRPr="00693652" w:rsidRDefault="007545F9" w:rsidP="00EA618B">
      <w:pPr>
        <w:pStyle w:val="CMDOutput"/>
        <w:rPr>
          <w:lang w:val="en-US"/>
        </w:rPr>
      </w:pPr>
      <w:r w:rsidRPr="00693652">
        <w:rPr>
          <w:lang w:val="en-US"/>
        </w:rPr>
        <w:t xml:space="preserve">    """ This is user Testcases section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lastRenderedPageBreak/>
        <w:t xml:space="preserve">    @ aetest.test</w:t>
      </w:r>
    </w:p>
    <w:p w:rsidR="00331CCB" w:rsidRPr="00693652" w:rsidRDefault="007545F9" w:rsidP="00EA618B">
      <w:pPr>
        <w:pStyle w:val="CMDOutput"/>
        <w:rPr>
          <w:lang w:val="en-US"/>
        </w:rPr>
      </w:pPr>
      <w:r w:rsidRPr="00693652">
        <w:rPr>
          <w:lang w:val="en-US"/>
        </w:rPr>
        <w:t xml:space="preserve">    def simple_test_1(self):</w:t>
      </w:r>
    </w:p>
    <w:p w:rsidR="00331CCB" w:rsidRPr="00693652" w:rsidRDefault="007545F9" w:rsidP="00EA618B">
      <w:pPr>
        <w:pStyle w:val="CMDOutput"/>
        <w:rPr>
          <w:lang w:val="en-US"/>
        </w:rPr>
      </w:pPr>
      <w:r w:rsidRPr="00693652">
        <w:rPr>
          <w:lang w:val="en-US"/>
        </w:rPr>
        <w:t xml:space="preserve">        """ Sample test section. Only print """</w:t>
      </w:r>
    </w:p>
    <w:p w:rsidR="00331CCB" w:rsidRPr="00693652" w:rsidRDefault="007545F9" w:rsidP="00EA618B">
      <w:pPr>
        <w:pStyle w:val="CMDOutput"/>
        <w:rPr>
          <w:lang w:val="en-US"/>
        </w:rPr>
      </w:pPr>
      <w:r w:rsidRPr="00693652">
        <w:rPr>
          <w:lang w:val="en-US"/>
        </w:rPr>
        <w:t xml:space="preserve">        log.info("First test section ")</w:t>
      </w:r>
    </w:p>
    <w:p w:rsidR="00331CCB" w:rsidRPr="00693652" w:rsidRDefault="007545F9" w:rsidP="00EA618B">
      <w:pPr>
        <w:pStyle w:val="CMDOutput"/>
        <w:rPr>
          <w:lang w:val="en-US"/>
        </w:rPr>
      </w:pPr>
      <w:r w:rsidRPr="00693652">
        <w:rPr>
          <w:lang w:val="en-US"/>
        </w:rPr>
        <w:t xml:space="preserve">        self.failed('This is an intentional failure')</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Second test section</w:t>
      </w:r>
    </w:p>
    <w:p w:rsidR="00331CCB" w:rsidRPr="00693652" w:rsidRDefault="007545F9" w:rsidP="00EA618B">
      <w:pPr>
        <w:pStyle w:val="CMDOutput"/>
        <w:rPr>
          <w:lang w:val="en-US"/>
        </w:rPr>
      </w:pPr>
      <w:r w:rsidRPr="00693652">
        <w:rPr>
          <w:lang w:val="en-US"/>
        </w:rPr>
        <w:t xml:space="preserve">    @ aetest.test</w:t>
      </w:r>
    </w:p>
    <w:p w:rsidR="00331CCB" w:rsidRPr="00693652" w:rsidRDefault="007545F9" w:rsidP="00EA618B">
      <w:pPr>
        <w:pStyle w:val="CMDOutput"/>
        <w:rPr>
          <w:lang w:val="en-US"/>
        </w:rPr>
      </w:pPr>
      <w:r w:rsidRPr="00693652">
        <w:rPr>
          <w:lang w:val="en-US"/>
        </w:rPr>
        <w:t xml:space="preserve">    def simple_test_2(self):</w:t>
      </w:r>
    </w:p>
    <w:p w:rsidR="00331CCB" w:rsidRPr="00693652" w:rsidRDefault="007545F9" w:rsidP="00EA618B">
      <w:pPr>
        <w:pStyle w:val="CMDOutput"/>
        <w:rPr>
          <w:lang w:val="en-US"/>
        </w:rPr>
      </w:pPr>
      <w:r w:rsidRPr="00693652">
        <w:rPr>
          <w:lang w:val="en-US"/>
        </w:rPr>
        <w:t xml:space="preserve">        """ Sample test section. Only print """</w:t>
      </w:r>
    </w:p>
    <w:p w:rsidR="00331CCB" w:rsidRPr="00693652" w:rsidRDefault="007545F9" w:rsidP="00EA618B">
      <w:pPr>
        <w:pStyle w:val="CMDOutput"/>
        <w:rPr>
          <w:lang w:val="en-US"/>
        </w:rPr>
      </w:pPr>
      <w:r w:rsidRPr="00693652">
        <w:rPr>
          <w:lang w:val="en-US"/>
        </w:rPr>
        <w:t xml:space="preserve">        log.info("Second test section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This is how to create a cleanup section</w:t>
      </w:r>
    </w:p>
    <w:p w:rsidR="00331CCB" w:rsidRPr="00693652" w:rsidRDefault="007545F9" w:rsidP="00EA618B">
      <w:pPr>
        <w:pStyle w:val="CMDOutput"/>
        <w:rPr>
          <w:lang w:val="en-US"/>
        </w:rPr>
      </w:pPr>
      <w:r w:rsidRPr="00693652">
        <w:rPr>
          <w:lang w:val="en-US"/>
        </w:rPr>
        <w:t xml:space="preserve">    @aetest .cleanup</w:t>
      </w:r>
    </w:p>
    <w:p w:rsidR="00331CCB" w:rsidRPr="00693652" w:rsidRDefault="007545F9" w:rsidP="00EA618B">
      <w:pPr>
        <w:pStyle w:val="CMDOutput"/>
        <w:rPr>
          <w:lang w:val="en-US"/>
        </w:rPr>
      </w:pPr>
      <w:r w:rsidRPr="00693652">
        <w:rPr>
          <w:lang w:val="en-US"/>
        </w:rPr>
        <w:t xml:space="preserve">    def clean_testcase(self):</w:t>
      </w:r>
    </w:p>
    <w:p w:rsidR="00331CCB" w:rsidRPr="00693652" w:rsidRDefault="007545F9" w:rsidP="00EA618B">
      <w:pPr>
        <w:pStyle w:val="CMDOutput"/>
        <w:rPr>
          <w:lang w:val="en-US"/>
        </w:rPr>
      </w:pPr>
      <w:r w:rsidRPr="00693652">
        <w:rPr>
          <w:lang w:val="en-US"/>
        </w:rPr>
        <w:t xml:space="preserve">        """ Testcase cleanup section """</w:t>
      </w:r>
    </w:p>
    <w:p w:rsidR="00331CCB" w:rsidRPr="00693652" w:rsidRDefault="007545F9" w:rsidP="00EA618B">
      <w:pPr>
        <w:pStyle w:val="CMDOutput"/>
        <w:rPr>
          <w:lang w:val="en-US"/>
        </w:rPr>
      </w:pPr>
      <w:r w:rsidRPr="00693652">
        <w:rPr>
          <w:lang w:val="en-US"/>
        </w:rPr>
        <w:t xml:space="preserve">        log.info("Pass testcase cleanup")</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r w:rsidRPr="00693652">
        <w:rPr>
          <w:lang w:val="en-US"/>
        </w:rPr>
        <w:t>####</w:t>
      </w:r>
      <w:r w:rsidRPr="00693652">
        <w:rPr>
          <w:highlight w:val="yellow"/>
          <w:lang w:val="en-US"/>
        </w:rPr>
        <w:t xml:space="preserve"> COMMON CLEANUP SECTION</w:t>
      </w:r>
      <w:r w:rsidRPr="00693652">
        <w:rPr>
          <w:lang w:val="en-US"/>
        </w:rPr>
        <w:t xml:space="preserve"> ###</w:t>
      </w:r>
    </w:p>
    <w:p w:rsidR="00331CCB" w:rsidRPr="00693652" w:rsidRDefault="00331CCB" w:rsidP="00EA618B">
      <w:pPr>
        <w:pStyle w:val="CMDOutput"/>
        <w:rPr>
          <w:lang w:val="en-US"/>
        </w:rPr>
      </w:pPr>
      <w:r w:rsidRPr="00693652">
        <w:rPr>
          <w:lang w:val="en-US"/>
        </w:rPr>
        <w:t>#####################################################################</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 This is how to create a CommonCleanup</w:t>
      </w:r>
    </w:p>
    <w:p w:rsidR="00331CCB" w:rsidRPr="00693652" w:rsidRDefault="00331CCB" w:rsidP="00EA618B">
      <w:pPr>
        <w:pStyle w:val="CMDOutput"/>
        <w:rPr>
          <w:lang w:val="en-US"/>
        </w:rPr>
      </w:pPr>
      <w:r w:rsidRPr="00693652">
        <w:rPr>
          <w:lang w:val="en-US"/>
        </w:rPr>
        <w:t># You can have 0 , or 1 CommonCleanup.</w:t>
      </w:r>
    </w:p>
    <w:p w:rsidR="00331CCB" w:rsidRPr="00693652" w:rsidRDefault="00331CCB" w:rsidP="00EA618B">
      <w:pPr>
        <w:pStyle w:val="CMDOutput"/>
        <w:rPr>
          <w:lang w:val="en-US"/>
        </w:rPr>
      </w:pPr>
      <w:r w:rsidRPr="00693652">
        <w:rPr>
          <w:lang w:val="en-US"/>
        </w:rPr>
        <w:t># CommonCleanup can be named whatever you want :)</w:t>
      </w:r>
    </w:p>
    <w:p w:rsidR="00331CCB" w:rsidRPr="00693652" w:rsidRDefault="00331CCB" w:rsidP="00EA618B">
      <w:pPr>
        <w:pStyle w:val="CMDOutput"/>
        <w:rPr>
          <w:lang w:val="en-US"/>
        </w:rPr>
      </w:pPr>
      <w:r w:rsidRPr="00693652">
        <w:rPr>
          <w:lang w:val="en-US"/>
        </w:rPr>
        <w:t>class common_cleanup (aetest.CommonCleanup):</w:t>
      </w:r>
    </w:p>
    <w:p w:rsidR="00331CCB" w:rsidRPr="00693652" w:rsidRDefault="007545F9" w:rsidP="00EA618B">
      <w:pPr>
        <w:pStyle w:val="CMDOutput"/>
        <w:rPr>
          <w:lang w:val="en-US"/>
        </w:rPr>
      </w:pPr>
      <w:r w:rsidRPr="00693652">
        <w:rPr>
          <w:lang w:val="en-US"/>
        </w:rPr>
        <w:t xml:space="preserve">    """ Common Cleanup for Sample Test """</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 CommonCleanup follow exactly the same rule as CommonSetup regarding</w:t>
      </w:r>
    </w:p>
    <w:p w:rsidR="00331CCB" w:rsidRPr="00693652" w:rsidRDefault="007545F9" w:rsidP="00EA618B">
      <w:pPr>
        <w:pStyle w:val="CMDOutput"/>
        <w:rPr>
          <w:lang w:val="en-US"/>
        </w:rPr>
      </w:pPr>
      <w:r w:rsidRPr="00693652">
        <w:rPr>
          <w:lang w:val="en-US"/>
        </w:rPr>
        <w:t xml:space="preserve">    # subsection </w:t>
      </w:r>
    </w:p>
    <w:p w:rsidR="00331CCB" w:rsidRPr="00693652" w:rsidRDefault="007545F9" w:rsidP="00EA618B">
      <w:pPr>
        <w:pStyle w:val="CMDOutput"/>
        <w:rPr>
          <w:lang w:val="en-US"/>
        </w:rPr>
      </w:pPr>
      <w:r w:rsidRPr="00693652">
        <w:rPr>
          <w:lang w:val="en-US"/>
        </w:rPr>
        <w:t xml:space="preserve">    # You can have 1 to as many subsection as wanted</w:t>
      </w:r>
    </w:p>
    <w:p w:rsidR="00331CCB" w:rsidRPr="00693652" w:rsidRDefault="007545F9" w:rsidP="00EA618B">
      <w:pPr>
        <w:pStyle w:val="CMDOutput"/>
        <w:rPr>
          <w:lang w:val="en-US"/>
        </w:rPr>
      </w:pPr>
      <w:r w:rsidRPr="00693652">
        <w:rPr>
          <w:lang w:val="en-US"/>
        </w:rPr>
        <w:t xml:space="preserve">    # here is an example of 1 subsections</w:t>
      </w:r>
    </w:p>
    <w:p w:rsidR="00331CCB" w:rsidRPr="00693652" w:rsidRDefault="00331CCB" w:rsidP="00EA618B">
      <w:pPr>
        <w:pStyle w:val="CMDOutput"/>
        <w:rPr>
          <w:lang w:val="en-US"/>
        </w:rPr>
      </w:pPr>
    </w:p>
    <w:p w:rsidR="00331CCB" w:rsidRPr="00693652" w:rsidRDefault="007545F9" w:rsidP="00EA618B">
      <w:pPr>
        <w:pStyle w:val="CMDOutput"/>
        <w:rPr>
          <w:lang w:val="en-US"/>
        </w:rPr>
      </w:pPr>
      <w:r w:rsidRPr="00693652">
        <w:rPr>
          <w:lang w:val="en-US"/>
        </w:rPr>
        <w:t xml:space="preserve">    @aetest .sous-section</w:t>
      </w:r>
    </w:p>
    <w:p w:rsidR="00331CCB" w:rsidRPr="00693652" w:rsidRDefault="007545F9" w:rsidP="00EA618B">
      <w:pPr>
        <w:pStyle w:val="CMDOutput"/>
        <w:rPr>
          <w:lang w:val="en-US"/>
        </w:rPr>
      </w:pPr>
      <w:r w:rsidRPr="00693652">
        <w:rPr>
          <w:lang w:val="en-US"/>
        </w:rPr>
        <w:t xml:space="preserve">    def clean_everything(self):</w:t>
      </w:r>
    </w:p>
    <w:p w:rsidR="00331CCB" w:rsidRPr="00693652" w:rsidRDefault="007545F9" w:rsidP="00EA618B">
      <w:pPr>
        <w:pStyle w:val="CMDOutput"/>
        <w:rPr>
          <w:lang w:val="en-US"/>
        </w:rPr>
      </w:pPr>
      <w:r w:rsidRPr="00693652">
        <w:rPr>
          <w:lang w:val="en-US"/>
        </w:rPr>
        <w:t xml:space="preserve">        """ Common Cleanup Subsection """</w:t>
      </w:r>
    </w:p>
    <w:p w:rsidR="00331CCB" w:rsidRPr="00693652" w:rsidRDefault="007545F9" w:rsidP="00EA618B">
      <w:pPr>
        <w:pStyle w:val="CMDOutput"/>
        <w:rPr>
          <w:lang w:val="en-US"/>
        </w:rPr>
      </w:pPr>
      <w:r w:rsidRPr="00693652">
        <w:rPr>
          <w:lang w:val="en-US"/>
        </w:rPr>
        <w:t xml:space="preserve">        log.info("Aetest Common Cleanup ")</w:t>
      </w:r>
    </w:p>
    <w:p w:rsidR="00331CCB" w:rsidRPr="00693652" w:rsidRDefault="00331CCB" w:rsidP="00EA618B">
      <w:pPr>
        <w:pStyle w:val="CMDOutput"/>
        <w:rPr>
          <w:lang w:val="en-US"/>
        </w:rPr>
      </w:pPr>
    </w:p>
    <w:p w:rsidR="00331CCB" w:rsidRPr="00693652" w:rsidRDefault="00331CCB" w:rsidP="00EA618B">
      <w:pPr>
        <w:pStyle w:val="CMDOutput"/>
        <w:rPr>
          <w:lang w:val="en-US"/>
        </w:rPr>
      </w:pPr>
      <w:r w:rsidRPr="00693652">
        <w:rPr>
          <w:lang w:val="en-US"/>
        </w:rPr>
        <w:t>if __name__ == '__main__': # pragma: no cover</w:t>
      </w:r>
    </w:p>
    <w:p w:rsidR="00331CCB" w:rsidRPr="00693652" w:rsidRDefault="007545F9" w:rsidP="00EA618B">
      <w:pPr>
        <w:pStyle w:val="CMDOutput"/>
        <w:rPr>
          <w:lang w:val="en-US"/>
        </w:rPr>
      </w:pPr>
      <w:r w:rsidRPr="00693652">
        <w:rPr>
          <w:lang w:val="en-US"/>
        </w:rPr>
        <w:t xml:space="preserve">    aetest.main()</w:t>
      </w:r>
    </w:p>
    <w:p w:rsidR="00E122D7" w:rsidRPr="00693652" w:rsidRDefault="00331CCB" w:rsidP="00E8524D">
      <w:pPr>
        <w:pStyle w:val="CMD"/>
        <w:rPr>
          <w:lang w:val="en-US"/>
        </w:rPr>
      </w:pPr>
      <w:r w:rsidRPr="00693652">
        <w:rPr>
          <w:lang w:val="en-US"/>
        </w:rPr>
        <w:t>(csr1kv) devasc@labvm:~/labs/devnet-src/pyats/csr1kv$</w:t>
      </w:r>
    </w:p>
    <w:p w:rsidR="005F54B5" w:rsidRPr="005F54B5" w:rsidRDefault="005F54B5" w:rsidP="00A45406">
      <w:pPr>
        <w:pStyle w:val="BodyTextL50"/>
      </w:pPr>
      <w:r>
        <w:t>Un script PyATS est un fichier Python où les tests PyATS sont déclarés. Il peut être exécuté directement en tant que fichier de script Python autonome, générant une sortie uniquement vers votre fenêtre de terminal. Alternativement, un ou plusieurs scripts PyATS peuvent être compilés dans un "job" et exécutés ensemble sous forme de lot, via le module PyATS EasyPy. EasyPy permet l'exécution parallèle de plusieurs scripts, collecte les journaux à un seul endroit et fournit un point central à partir duquel injecter des modifications à la topologie testée.</w:t>
      </w:r>
    </w:p>
    <w:p w:rsidR="005F54B5" w:rsidRPr="005F54B5" w:rsidRDefault="00CC0CC0" w:rsidP="00B857C9">
      <w:pPr>
        <w:pStyle w:val="SubStepAlpha"/>
      </w:pPr>
      <w:r>
        <w:t>Utilisez</w:t>
      </w:r>
      <w:r w:rsidRPr="00CC0CC0">
        <w:rPr>
          <w:b/>
          <w:bCs/>
        </w:rPr>
        <w:t xml:space="preserve"> cat</w:t>
      </w:r>
      <w:r>
        <w:t xml:space="preserve"> pour afficher votre fichier de travail PyATS,</w:t>
      </w:r>
      <w:r>
        <w:rPr>
          <w:b/>
        </w:rPr>
        <w:t xml:space="preserve"> pyats_sample_job.py</w:t>
      </w:r>
      <w:r>
        <w:t>. Notez les instructions sur la façon d'exécuter ce fichier, mises en évidence ci-dessous.</w:t>
      </w:r>
    </w:p>
    <w:p w:rsidR="0078276D" w:rsidRPr="00693652" w:rsidRDefault="0078276D" w:rsidP="0078276D">
      <w:pPr>
        <w:pStyle w:val="CMD"/>
        <w:rPr>
          <w:b/>
          <w:bCs/>
          <w:lang w:val="en-US"/>
        </w:rPr>
      </w:pPr>
      <w:r w:rsidRPr="00693652">
        <w:rPr>
          <w:lang w:val="en-US"/>
        </w:rPr>
        <w:lastRenderedPageBreak/>
        <w:t>(csr1kv) devasc@labvm:~/labs/devnet-src/pyats/csr1kv$</w:t>
      </w:r>
      <w:r w:rsidRPr="00693652">
        <w:rPr>
          <w:b/>
          <w:lang w:val="en-US"/>
        </w:rPr>
        <w:t xml:space="preserve"> cat examples/basic/basic_example_job.py</w:t>
      </w:r>
    </w:p>
    <w:p w:rsidR="0078276D" w:rsidRPr="00693652" w:rsidRDefault="0078276D" w:rsidP="00C146FC">
      <w:pPr>
        <w:pStyle w:val="CMDOutput"/>
        <w:rPr>
          <w:lang w:val="en-US"/>
        </w:rPr>
      </w:pPr>
      <w:r w:rsidRPr="00693652">
        <w:rPr>
          <w:lang w:val="en-US"/>
        </w:rPr>
        <w:t># To run the job:</w:t>
      </w:r>
    </w:p>
    <w:p w:rsidR="0078276D" w:rsidRPr="00693652" w:rsidRDefault="0078276D" w:rsidP="00C146FC">
      <w:pPr>
        <w:pStyle w:val="CMDOutput"/>
        <w:rPr>
          <w:lang w:val="en-US"/>
        </w:rPr>
      </w:pPr>
      <w:r w:rsidRPr="00693652">
        <w:rPr>
          <w:lang w:val="en-US"/>
        </w:rPr>
        <w:t># pyats run job basic_example_job.py</w:t>
      </w:r>
    </w:p>
    <w:p w:rsidR="0078276D" w:rsidRPr="00693652" w:rsidRDefault="0078276D" w:rsidP="00C146FC">
      <w:pPr>
        <w:pStyle w:val="CMDOutput"/>
        <w:rPr>
          <w:lang w:val="en-US"/>
        </w:rPr>
      </w:pPr>
      <w:r w:rsidRPr="00693652">
        <w:rPr>
          <w:lang w:val="en-US"/>
        </w:rPr>
        <w:t># Description: This example shows the basic functionality of pyats</w:t>
      </w:r>
    </w:p>
    <w:p w:rsidR="0078276D" w:rsidRPr="00693652" w:rsidRDefault="0078276D" w:rsidP="00C146FC">
      <w:pPr>
        <w:pStyle w:val="CMDOutput"/>
        <w:rPr>
          <w:lang w:val="en-US"/>
        </w:rPr>
      </w:pPr>
      <w:r w:rsidRPr="00693652">
        <w:rPr>
          <w:lang w:val="en-US"/>
        </w:rPr>
        <w:t># with few passing tests</w:t>
      </w:r>
    </w:p>
    <w:p w:rsidR="0078276D" w:rsidRPr="00693652" w:rsidRDefault="0078276D" w:rsidP="00C146FC">
      <w:pPr>
        <w:pStyle w:val="CMDOutput"/>
        <w:rPr>
          <w:lang w:val="en-US"/>
        </w:rPr>
      </w:pPr>
    </w:p>
    <w:p w:rsidR="0078276D" w:rsidRPr="00693652" w:rsidRDefault="0078276D" w:rsidP="00C146FC">
      <w:pPr>
        <w:pStyle w:val="CMDOutput"/>
        <w:rPr>
          <w:lang w:val="en-US"/>
        </w:rPr>
      </w:pPr>
      <w:r w:rsidRPr="00693652">
        <w:rPr>
          <w:lang w:val="en-US"/>
        </w:rPr>
        <w:t>import os</w:t>
      </w:r>
    </w:p>
    <w:p w:rsidR="0078276D" w:rsidRPr="00693652" w:rsidRDefault="0078276D" w:rsidP="00C146FC">
      <w:pPr>
        <w:pStyle w:val="CMDOutput"/>
        <w:rPr>
          <w:lang w:val="en-US"/>
        </w:rPr>
      </w:pPr>
      <w:r w:rsidRPr="00693652">
        <w:rPr>
          <w:lang w:val="en-US"/>
        </w:rPr>
        <w:t>from pyats.easypy import run</w:t>
      </w:r>
    </w:p>
    <w:p w:rsidR="0078276D" w:rsidRPr="00693652" w:rsidRDefault="0078276D" w:rsidP="00C146FC">
      <w:pPr>
        <w:pStyle w:val="CMDOutput"/>
        <w:rPr>
          <w:lang w:val="en-US"/>
        </w:rPr>
      </w:pPr>
    </w:p>
    <w:p w:rsidR="0078276D" w:rsidRPr="00693652" w:rsidRDefault="0078276D" w:rsidP="00C146FC">
      <w:pPr>
        <w:pStyle w:val="CMDOutput"/>
        <w:rPr>
          <w:lang w:val="en-US"/>
        </w:rPr>
      </w:pPr>
      <w:r w:rsidRPr="00693652">
        <w:rPr>
          <w:lang w:val="en-US"/>
        </w:rPr>
        <w:t># All run() must be inside a main function</w:t>
      </w:r>
    </w:p>
    <w:p w:rsidR="0078276D" w:rsidRPr="00693652" w:rsidRDefault="0078276D" w:rsidP="00C146FC">
      <w:pPr>
        <w:pStyle w:val="CMDOutput"/>
        <w:rPr>
          <w:lang w:val="en-US"/>
        </w:rPr>
      </w:pPr>
      <w:r w:rsidRPr="00693652">
        <w:rPr>
          <w:lang w:val="en-US"/>
        </w:rPr>
        <w:t>def main():</w:t>
      </w:r>
    </w:p>
    <w:p w:rsidR="0078276D" w:rsidRPr="00693652" w:rsidRDefault="007545F9" w:rsidP="00C146FC">
      <w:pPr>
        <w:pStyle w:val="CMDOutput"/>
        <w:rPr>
          <w:lang w:val="en-US"/>
        </w:rPr>
      </w:pPr>
      <w:r w:rsidRPr="00693652">
        <w:rPr>
          <w:lang w:val="en-US"/>
        </w:rPr>
        <w:t xml:space="preserve">    # Find the location of the script in relation to the job file</w:t>
      </w:r>
    </w:p>
    <w:p w:rsidR="0078276D" w:rsidRPr="00693652" w:rsidRDefault="007545F9" w:rsidP="00C146FC">
      <w:pPr>
        <w:pStyle w:val="CMDOutput"/>
        <w:rPr>
          <w:lang w:val="en-US"/>
        </w:rPr>
      </w:pPr>
      <w:r w:rsidRPr="00693652">
        <w:rPr>
          <w:lang w:val="en-US"/>
        </w:rPr>
        <w:t xml:space="preserve">    test_path = os.path.dirname(os.path.abspath(__file__))</w:t>
      </w:r>
    </w:p>
    <w:p w:rsidR="0078276D" w:rsidRPr="00693652" w:rsidRDefault="007545F9" w:rsidP="00C146FC">
      <w:pPr>
        <w:pStyle w:val="CMDOutput"/>
        <w:rPr>
          <w:lang w:val="en-US"/>
        </w:rPr>
      </w:pPr>
      <w:r w:rsidRPr="00693652">
        <w:rPr>
          <w:lang w:val="en-US"/>
        </w:rPr>
        <w:t xml:space="preserve">    testscript = os.path.join(test_path, 'basic_example_script.py')</w:t>
      </w:r>
    </w:p>
    <w:p w:rsidR="0078276D" w:rsidRPr="00693652" w:rsidRDefault="0078276D" w:rsidP="00C146FC">
      <w:pPr>
        <w:pStyle w:val="CMDOutput"/>
        <w:rPr>
          <w:lang w:val="en-US"/>
        </w:rPr>
      </w:pPr>
    </w:p>
    <w:p w:rsidR="0078276D" w:rsidRPr="00693652" w:rsidRDefault="007545F9" w:rsidP="00C146FC">
      <w:pPr>
        <w:pStyle w:val="CMDOutput"/>
        <w:rPr>
          <w:lang w:val="en-US"/>
        </w:rPr>
      </w:pPr>
      <w:r w:rsidRPr="00693652">
        <w:rPr>
          <w:lang w:val="en-US"/>
        </w:rPr>
        <w:t xml:space="preserve">    # Execute the testscript</w:t>
      </w:r>
    </w:p>
    <w:p w:rsidR="0078276D" w:rsidRPr="00693652" w:rsidRDefault="007545F9" w:rsidP="00C146FC">
      <w:pPr>
        <w:pStyle w:val="CMDOutput"/>
        <w:rPr>
          <w:lang w:val="en-US"/>
        </w:rPr>
      </w:pPr>
      <w:r w:rsidRPr="00693652">
        <w:rPr>
          <w:lang w:val="en-US"/>
        </w:rPr>
        <w:t xml:space="preserve">    run(testscript=testscript)</w:t>
      </w:r>
    </w:p>
    <w:p w:rsidR="0078276D" w:rsidRPr="00693652" w:rsidRDefault="0078276D" w:rsidP="0078276D">
      <w:pPr>
        <w:pStyle w:val="CMD"/>
        <w:rPr>
          <w:lang w:val="en-US"/>
        </w:rPr>
      </w:pPr>
      <w:r w:rsidRPr="00693652">
        <w:rPr>
          <w:lang w:val="en-US"/>
        </w:rPr>
        <w:t xml:space="preserve">(csr1kv) devasc@labvm:~/labs/devnet-src/pyats/csr1kv$ </w:t>
      </w:r>
    </w:p>
    <w:p w:rsidR="00A6380E" w:rsidRDefault="00A6380E" w:rsidP="00A6380E">
      <w:pPr>
        <w:pStyle w:val="Titre3"/>
      </w:pPr>
      <w:r>
        <w:t>Exécutez PyATS manuellement pour appeler le cas de test de base.</w:t>
      </w:r>
    </w:p>
    <w:p w:rsidR="00A6380E" w:rsidRDefault="00C454C9" w:rsidP="00A6380E">
      <w:pPr>
        <w:pStyle w:val="SubStepAlpha"/>
      </w:pPr>
      <w:r>
        <w:t>À l'aide des fichiers de travail et de script PyATS, exécutez PyATS manuellement pour appeler le cas de test de base. Cela vérifiera que le travail PyATS et les fichiers de script fonctionnent correctement. Les informations contenues dans la sortie dépassent le cadre de ce laboratoire, mais vous remarquerez que le travail et le script ont passé toutes les tâches requises.</w:t>
      </w:r>
    </w:p>
    <w:p w:rsidR="00A6380E" w:rsidRPr="005F54B5" w:rsidRDefault="009914C2" w:rsidP="00E23FA1">
      <w:pPr>
        <w:pStyle w:val="SubStepAlpha"/>
        <w:numPr>
          <w:ilvl w:val="0"/>
          <w:numId w:val="0"/>
        </w:numPr>
        <w:ind w:left="720"/>
      </w:pPr>
      <w:r>
        <w:rPr>
          <w:b/>
        </w:rPr>
        <w:t>Remarque</w:t>
      </w:r>
      <w:r w:rsidRPr="009914C2">
        <w:t xml:space="preserve"> : La sortie ci-dessous a été tronquée. Le référentiel Cisco Test Automation sur GitHub est sujet à modification, qui inclut les fichiers de travail et de scripts PyATS. Votre résultat est sujet à changement, mais ne devrait pas affecter votre résultat. Par exemple, un échec intentionnel a été ajouté au fichier </w:t>
      </w:r>
      <w:r>
        <w:rPr>
          <w:b/>
        </w:rPr>
        <w:t>basic_example_script.py</w:t>
      </w:r>
      <w:r w:rsidR="007545F9">
        <w:t>. C'est un échec intentionnel et ne cause aucun problème. C'est un exemple que les dépôts sont dynamiques. Il s'agit de l'une des lignes surlignées ci-dessous.</w:t>
      </w:r>
    </w:p>
    <w:p w:rsidR="00A8080F" w:rsidRPr="00693652" w:rsidRDefault="00A8080F" w:rsidP="00A8080F">
      <w:pPr>
        <w:pStyle w:val="CMD"/>
        <w:rPr>
          <w:lang w:val="en-US"/>
        </w:rPr>
      </w:pPr>
      <w:r w:rsidRPr="00693652">
        <w:rPr>
          <w:lang w:val="en-US"/>
        </w:rPr>
        <w:t>(csr1kv) devasc@labvm:~/labs/devnet-src/pyats/csr1kv$</w:t>
      </w:r>
      <w:r w:rsidRPr="00693652">
        <w:rPr>
          <w:b/>
          <w:lang w:val="en-US"/>
        </w:rPr>
        <w:t xml:space="preserve"> pyats run job examples/basic/basic_example_job.py</w:t>
      </w:r>
    </w:p>
    <w:p w:rsidR="00A8080F" w:rsidRPr="00693652" w:rsidRDefault="00A8080F" w:rsidP="004368C6">
      <w:pPr>
        <w:pStyle w:val="CMDOutput"/>
        <w:rPr>
          <w:lang w:val="en-US"/>
        </w:rPr>
      </w:pPr>
      <w:r w:rsidRPr="00693652">
        <w:rPr>
          <w:lang w:val="en-US"/>
        </w:rPr>
        <w:t>2020-05-31T17:10:17: %EASYPY-INFO: Starting job run: basic_example_job</w:t>
      </w:r>
    </w:p>
    <w:p w:rsidR="00A8080F" w:rsidRPr="00693652" w:rsidRDefault="00A8080F" w:rsidP="004368C6">
      <w:pPr>
        <w:pStyle w:val="CMDOutput"/>
        <w:rPr>
          <w:lang w:val="en-US"/>
        </w:rPr>
      </w:pPr>
      <w:r w:rsidRPr="00693652">
        <w:rPr>
          <w:lang w:val="en-US"/>
        </w:rPr>
        <w:t>2020-05-31T17:10:17: %EASYPY-INFO: Runinfo directory: /home/devasc/.pyats/runinfo/basic_example_job.2020May31_17:10:16.735106</w:t>
      </w:r>
    </w:p>
    <w:p w:rsidR="00A8080F" w:rsidRPr="00693652" w:rsidRDefault="00A8080F" w:rsidP="004368C6">
      <w:pPr>
        <w:pStyle w:val="CMDOutput"/>
        <w:rPr>
          <w:lang w:val="en-US"/>
        </w:rPr>
      </w:pPr>
      <w:r w:rsidRPr="00693652">
        <w:rPr>
          <w:lang w:val="en-US"/>
        </w:rPr>
        <w:t>2020-05-31T17:10:17: %EASYPY-INFO: --------------------------------------------------------------------------------</w:t>
      </w:r>
    </w:p>
    <w:p w:rsidR="00A8080F" w:rsidRPr="00693652" w:rsidRDefault="00A8080F" w:rsidP="004368C6">
      <w:pPr>
        <w:pStyle w:val="CMDOutput"/>
        <w:rPr>
          <w:lang w:val="en-US"/>
        </w:rPr>
      </w:pPr>
      <w:r w:rsidRPr="00693652">
        <w:rPr>
          <w:lang w:val="en-US"/>
        </w:rPr>
        <w:t>2020-05-31T17:10:18: %EASYPY-INFO: Starting task execution: Task-1</w:t>
      </w:r>
    </w:p>
    <w:p w:rsidR="00A8080F" w:rsidRPr="00693652" w:rsidRDefault="00A8080F" w:rsidP="004368C6">
      <w:pPr>
        <w:pStyle w:val="CMDOutput"/>
        <w:rPr>
          <w:lang w:val="en-US"/>
        </w:rPr>
      </w:pPr>
      <w:r w:rsidRPr="00693652">
        <w:rPr>
          <w:lang w:val="en-US"/>
        </w:rPr>
        <w:t>2020-05-31T17:10:18: %EASYPY-INFO: test harness = pyats.aetest</w:t>
      </w:r>
    </w:p>
    <w:p w:rsidR="00A8080F" w:rsidRPr="00693652" w:rsidRDefault="00A8080F" w:rsidP="004368C6">
      <w:pPr>
        <w:pStyle w:val="CMDOutput"/>
        <w:rPr>
          <w:lang w:val="en-US"/>
        </w:rPr>
      </w:pPr>
      <w:r w:rsidRPr="00693652">
        <w:rPr>
          <w:lang w:val="en-US"/>
        </w:rPr>
        <w:t>2020-05-31T17:10:18: %EASYPY-INFO: testscript = /home/devasc/labs/devnet-src/pyats/csr1kv/examples/basic/basic_example_script.py</w:t>
      </w:r>
    </w:p>
    <w:p w:rsidR="00A8080F" w:rsidRPr="00693652" w:rsidRDefault="00A8080F" w:rsidP="004368C6">
      <w:pPr>
        <w:pStyle w:val="CMDOutput"/>
        <w:rPr>
          <w:lang w:val="en-US"/>
        </w:rPr>
      </w:pPr>
      <w:r w:rsidRPr="00693652">
        <w:rPr>
          <w:lang w:val="en-US"/>
        </w:rPr>
        <w:t>2020-05-31T17:10:18: %AETEST-INFO: +------------------------------------------------------------------------------+</w:t>
      </w:r>
    </w:p>
    <w:p w:rsidR="00A8080F" w:rsidRPr="00693652" w:rsidRDefault="00A8080F" w:rsidP="004368C6">
      <w:pPr>
        <w:pStyle w:val="CMDOutput"/>
        <w:rPr>
          <w:lang w:val="en-US"/>
        </w:rPr>
      </w:pPr>
      <w:r w:rsidRPr="00693652">
        <w:rPr>
          <w:lang w:val="en-US"/>
        </w:rPr>
        <w:t>2020-05-31T17:10:18: %AETEST-INFO: |</w:t>
      </w:r>
      <w:r w:rsidRPr="00693652">
        <w:rPr>
          <w:highlight w:val="yellow"/>
          <w:lang w:val="en-US"/>
        </w:rPr>
        <w:t xml:space="preserve"> Starting common setup</w:t>
      </w:r>
      <w:r w:rsidRPr="00693652">
        <w:rPr>
          <w:lang w:val="en-US"/>
        </w:rPr>
        <w:t xml:space="preserve"> |</w:t>
      </w:r>
    </w:p>
    <w:p w:rsidR="001D1924" w:rsidRPr="00693652" w:rsidRDefault="001D1924" w:rsidP="004368C6">
      <w:pPr>
        <w:pStyle w:val="CMDOutput"/>
        <w:rPr>
          <w:lang w:val="en-US"/>
        </w:rPr>
      </w:pPr>
      <w:r w:rsidRPr="00693652">
        <w:rPr>
          <w:lang w:val="en-US"/>
        </w:rPr>
        <w:t>&lt;output omitted&gt;</w:t>
      </w:r>
    </w:p>
    <w:p w:rsidR="00A8080F" w:rsidRPr="00693652" w:rsidRDefault="00A8080F" w:rsidP="004368C6">
      <w:pPr>
        <w:pStyle w:val="CMDOutput"/>
        <w:rPr>
          <w:lang w:val="en-US"/>
        </w:rPr>
      </w:pPr>
      <w:r w:rsidRPr="00693652">
        <w:rPr>
          <w:lang w:val="en-US"/>
        </w:rPr>
        <w:t>-------+</w:t>
      </w:r>
    </w:p>
    <w:p w:rsidR="00A8080F" w:rsidRPr="00693652" w:rsidRDefault="00A8080F" w:rsidP="004368C6">
      <w:pPr>
        <w:pStyle w:val="CMDOutput"/>
        <w:rPr>
          <w:lang w:val="en-US"/>
        </w:rPr>
      </w:pPr>
      <w:r w:rsidRPr="00693652">
        <w:rPr>
          <w:lang w:val="en-US"/>
        </w:rPr>
        <w:t xml:space="preserve">2020-05-31T17:10:18: %SCRIPT-INFO: First test section </w:t>
      </w:r>
    </w:p>
    <w:p w:rsidR="00A8080F" w:rsidRPr="00693652" w:rsidRDefault="00A8080F" w:rsidP="004368C6">
      <w:pPr>
        <w:pStyle w:val="CMDOutput"/>
        <w:rPr>
          <w:lang w:val="en-US"/>
        </w:rPr>
      </w:pPr>
      <w:r w:rsidRPr="00693652">
        <w:rPr>
          <w:lang w:val="en-US"/>
        </w:rPr>
        <w:t>2020-05-31T17:10:18: %AETEST-ERROR:</w:t>
      </w:r>
      <w:r w:rsidRPr="00693652">
        <w:rPr>
          <w:highlight w:val="yellow"/>
          <w:lang w:val="en-US"/>
        </w:rPr>
        <w:t xml:space="preserve"> Failed reason: This is an intentional failure</w:t>
      </w:r>
    </w:p>
    <w:p w:rsidR="00A8080F" w:rsidRPr="00693652" w:rsidRDefault="00A8080F" w:rsidP="004368C6">
      <w:pPr>
        <w:pStyle w:val="CMDOutput"/>
        <w:rPr>
          <w:lang w:val="en-US"/>
        </w:rPr>
      </w:pPr>
      <w:r w:rsidRPr="00693652">
        <w:rPr>
          <w:lang w:val="en-US"/>
        </w:rPr>
        <w:t>2020-05-31T17:10:18: %AETEST-INFO: The result of section simple_test_1 is =&gt;</w:t>
      </w:r>
      <w:r w:rsidRPr="00693652">
        <w:rPr>
          <w:highlight w:val="yellow"/>
          <w:lang w:val="en-US"/>
        </w:rPr>
        <w:t xml:space="preserve"> FAILED</w:t>
      </w:r>
    </w:p>
    <w:p w:rsidR="00A8080F" w:rsidRPr="00693652" w:rsidRDefault="00A8080F" w:rsidP="004368C6">
      <w:pPr>
        <w:pStyle w:val="CMDOutput"/>
        <w:rPr>
          <w:lang w:val="en-US"/>
        </w:rPr>
      </w:pPr>
      <w:r w:rsidRPr="00693652">
        <w:rPr>
          <w:lang w:val="en-US"/>
        </w:rPr>
        <w:lastRenderedPageBreak/>
        <w:t>2020-05-31T17:10:18: %AETEST-INFO: +------------------------------------------------------------------------------+</w:t>
      </w:r>
    </w:p>
    <w:p w:rsidR="00A8080F" w:rsidRPr="00693652" w:rsidRDefault="00A8080F" w:rsidP="004368C6">
      <w:pPr>
        <w:pStyle w:val="CMDOutput"/>
        <w:rPr>
          <w:lang w:val="en-US"/>
        </w:rPr>
      </w:pPr>
      <w:r w:rsidRPr="00693652">
        <w:rPr>
          <w:lang w:val="en-US"/>
        </w:rPr>
        <w:t>2020-05-31T17:10:18: %AETEST-INFO: |</w:t>
      </w:r>
      <w:r w:rsidRPr="00693652">
        <w:rPr>
          <w:highlight w:val="yellow"/>
          <w:lang w:val="en-US"/>
        </w:rPr>
        <w:t xml:space="preserve"> Starting section simple_test_2</w:t>
      </w:r>
      <w:r w:rsidRPr="00693652">
        <w:rPr>
          <w:lang w:val="en-US"/>
        </w:rPr>
        <w:t xml:space="preserve"> |</w:t>
      </w:r>
    </w:p>
    <w:p w:rsidR="008236BE" w:rsidRPr="00693652" w:rsidRDefault="008236BE" w:rsidP="004368C6">
      <w:pPr>
        <w:pStyle w:val="CMDOutput"/>
        <w:rPr>
          <w:lang w:val="en-US"/>
        </w:rPr>
      </w:pPr>
      <w:r w:rsidRPr="00693652">
        <w:rPr>
          <w:lang w:val="en-US"/>
        </w:rPr>
        <w:t>&lt;output omitted&gt;</w:t>
      </w:r>
    </w:p>
    <w:p w:rsidR="00A8080F" w:rsidRPr="00693652" w:rsidRDefault="00A8080F" w:rsidP="004368C6">
      <w:pPr>
        <w:pStyle w:val="CMDOutput"/>
        <w:rPr>
          <w:lang w:val="en-US"/>
        </w:rPr>
      </w:pPr>
      <w:r w:rsidRPr="00693652">
        <w:rPr>
          <w:lang w:val="en-US"/>
        </w:rPr>
        <w:t>-------+</w:t>
      </w:r>
    </w:p>
    <w:p w:rsidR="00A8080F" w:rsidRPr="00693652" w:rsidRDefault="00A8080F" w:rsidP="004368C6">
      <w:pPr>
        <w:pStyle w:val="CMDOutput"/>
        <w:rPr>
          <w:lang w:val="en-US"/>
        </w:rPr>
      </w:pPr>
      <w:r w:rsidRPr="00693652">
        <w:rPr>
          <w:lang w:val="en-US"/>
        </w:rPr>
        <w:t>2020-05-31T17:10:20: %EASYPY-INFO: |</w:t>
      </w:r>
      <w:r w:rsidRPr="00693652">
        <w:rPr>
          <w:highlight w:val="yellow"/>
          <w:lang w:val="en-US"/>
        </w:rPr>
        <w:t xml:space="preserve"> Easypy Report</w:t>
      </w:r>
      <w:r w:rsidRPr="00693652">
        <w:rPr>
          <w:lang w:val="en-US"/>
        </w:rPr>
        <w:t xml:space="preserve"> |</w:t>
      </w:r>
    </w:p>
    <w:p w:rsidR="00A8080F" w:rsidRPr="00693652" w:rsidRDefault="00A8080F" w:rsidP="004368C6">
      <w:pPr>
        <w:pStyle w:val="CMDOutput"/>
        <w:rPr>
          <w:lang w:val="en-US"/>
        </w:rPr>
      </w:pPr>
      <w:r w:rsidRPr="00693652">
        <w:rPr>
          <w:lang w:val="en-US"/>
        </w:rPr>
        <w:t>2020-05-31T17:10:20: %EASYPY-INFO: +------------------------------------------------------------------------------+</w:t>
      </w:r>
    </w:p>
    <w:p w:rsidR="00A8080F" w:rsidRPr="00693652" w:rsidRDefault="008236BE" w:rsidP="004368C6">
      <w:pPr>
        <w:pStyle w:val="CMDOutput"/>
        <w:rPr>
          <w:lang w:val="en-US"/>
        </w:rPr>
      </w:pPr>
      <w:r w:rsidRPr="00693652">
        <w:rPr>
          <w:lang w:val="en-US"/>
        </w:rPr>
        <w:t>&lt;output omitted&gt;</w:t>
      </w:r>
    </w:p>
    <w:p w:rsidR="00A8080F" w:rsidRPr="00693652" w:rsidRDefault="00A8080F" w:rsidP="004368C6">
      <w:pPr>
        <w:pStyle w:val="CMDOutput"/>
        <w:rPr>
          <w:lang w:val="en-US"/>
        </w:rPr>
      </w:pPr>
      <w:r w:rsidRPr="00693652">
        <w:rPr>
          <w:lang w:val="en-US"/>
        </w:rPr>
        <w:t>2020-05-31T17:10:20: %EASYPY-INFO: Overall Stats</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Passed : 3</w:t>
      </w:r>
    </w:p>
    <w:p w:rsidR="00A8080F" w:rsidRPr="00693652" w:rsidRDefault="00A8080F" w:rsidP="004368C6">
      <w:pPr>
        <w:pStyle w:val="CMDOutput"/>
        <w:rPr>
          <w:lang w:val="en-US"/>
        </w:rPr>
      </w:pPr>
      <w:r w:rsidRPr="00693652">
        <w:rPr>
          <w:lang w:val="en-US"/>
        </w:rPr>
        <w:t>2020-05-31T17:10:20: %EASYPY-INFO: Passx : 0</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Failed : 1</w:t>
      </w:r>
    </w:p>
    <w:p w:rsidR="00A8080F" w:rsidRPr="00693652" w:rsidRDefault="00A8080F" w:rsidP="004368C6">
      <w:pPr>
        <w:pStyle w:val="CMDOutput"/>
        <w:rPr>
          <w:lang w:val="en-US"/>
        </w:rPr>
      </w:pPr>
      <w:r w:rsidRPr="00693652">
        <w:rPr>
          <w:lang w:val="en-US"/>
        </w:rPr>
        <w:t>2020-05-31T17:10:20: %EASYPY-INFO: Aborted : 0</w:t>
      </w:r>
    </w:p>
    <w:p w:rsidR="00A8080F" w:rsidRPr="00693652" w:rsidRDefault="00A8080F" w:rsidP="004368C6">
      <w:pPr>
        <w:pStyle w:val="CMDOutput"/>
        <w:rPr>
          <w:lang w:val="en-US"/>
        </w:rPr>
      </w:pPr>
      <w:r w:rsidRPr="00693652">
        <w:rPr>
          <w:lang w:val="en-US"/>
        </w:rPr>
        <w:t>2020-05-31T17:10:20: %EASYPY-INFO: Blocked : 0</w:t>
      </w:r>
    </w:p>
    <w:p w:rsidR="00A8080F" w:rsidRPr="00693652" w:rsidRDefault="00A8080F" w:rsidP="004368C6">
      <w:pPr>
        <w:pStyle w:val="CMDOutput"/>
        <w:rPr>
          <w:lang w:val="en-US"/>
        </w:rPr>
      </w:pPr>
      <w:r w:rsidRPr="00693652">
        <w:rPr>
          <w:lang w:val="en-US"/>
        </w:rPr>
        <w:t>2020-05-31T17:10:20: %EASYPY-INFO: Skipped : 0</w:t>
      </w:r>
    </w:p>
    <w:p w:rsidR="00A8080F" w:rsidRPr="00693652" w:rsidRDefault="00A8080F" w:rsidP="004368C6">
      <w:pPr>
        <w:pStyle w:val="CMDOutput"/>
        <w:rPr>
          <w:lang w:val="en-US"/>
        </w:rPr>
      </w:pPr>
      <w:r w:rsidRPr="00693652">
        <w:rPr>
          <w:lang w:val="en-US"/>
        </w:rPr>
        <w:t>2020-05-31T17:10:20: %EASYPY-INFO: Errored : 0</w:t>
      </w:r>
    </w:p>
    <w:p w:rsidR="00A8080F" w:rsidRPr="00693652" w:rsidRDefault="00A8080F" w:rsidP="004368C6">
      <w:pPr>
        <w:pStyle w:val="CMDOutput"/>
        <w:rPr>
          <w:lang w:val="en-US"/>
        </w:rPr>
      </w:pPr>
      <w:r w:rsidRPr="00693652">
        <w:rPr>
          <w:lang w:val="en-US"/>
        </w:rPr>
        <w:t xml:space="preserve">2020-05-31T17:10:20: %EASYPY-INFO: </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TOTAL : 4</w:t>
      </w:r>
    </w:p>
    <w:p w:rsidR="00A8080F" w:rsidRPr="00693652" w:rsidRDefault="00A8080F" w:rsidP="004368C6">
      <w:pPr>
        <w:pStyle w:val="CMDOutput"/>
        <w:rPr>
          <w:lang w:val="en-US"/>
        </w:rPr>
      </w:pPr>
      <w:r w:rsidRPr="00693652">
        <w:rPr>
          <w:lang w:val="en-US"/>
        </w:rPr>
        <w:t xml:space="preserve">2020-05-31T17:10:20: %EASYPY-INFO: </w:t>
      </w:r>
    </w:p>
    <w:p w:rsidR="00A8080F" w:rsidRPr="00693652" w:rsidRDefault="00A8080F" w:rsidP="004368C6">
      <w:pPr>
        <w:pStyle w:val="CMDOutput"/>
        <w:rPr>
          <w:lang w:val="en-US"/>
        </w:rPr>
      </w:pPr>
      <w:r w:rsidRPr="00693652">
        <w:rPr>
          <w:lang w:val="en-US"/>
        </w:rPr>
        <w:t>2020-05-31T17:10:20: %EASYPY-INFO: Success Rate : 75.00 %</w:t>
      </w:r>
    </w:p>
    <w:p w:rsidR="00A8080F" w:rsidRPr="00693652" w:rsidRDefault="00A8080F" w:rsidP="004368C6">
      <w:pPr>
        <w:pStyle w:val="CMDOutput"/>
        <w:rPr>
          <w:lang w:val="en-US"/>
        </w:rPr>
      </w:pPr>
      <w:r w:rsidRPr="00693652">
        <w:rPr>
          <w:lang w:val="en-US"/>
        </w:rPr>
        <w:t xml:space="preserve">2020-05-31T17:10:20: %EASYPY-INFO: </w:t>
      </w:r>
    </w:p>
    <w:p w:rsidR="00A8080F" w:rsidRPr="00693652" w:rsidRDefault="00A8080F" w:rsidP="004368C6">
      <w:pPr>
        <w:pStyle w:val="CMDOutput"/>
        <w:rPr>
          <w:lang w:val="en-US"/>
        </w:rPr>
      </w:pPr>
      <w:r w:rsidRPr="00693652">
        <w:rPr>
          <w:lang w:val="en-US"/>
        </w:rPr>
        <w:t>2020-05-31T17:10:20: %EASYPY-INFO: +------------------------------------------------------------------------------+</w:t>
      </w:r>
    </w:p>
    <w:p w:rsidR="00A8080F" w:rsidRPr="00693652" w:rsidRDefault="00A8080F" w:rsidP="004368C6">
      <w:pPr>
        <w:pStyle w:val="CMDOutput"/>
        <w:rPr>
          <w:lang w:val="en-US"/>
        </w:rPr>
      </w:pPr>
      <w:r w:rsidRPr="00693652">
        <w:rPr>
          <w:lang w:val="en-US"/>
        </w:rPr>
        <w:t>2020-05-31T17:10:20: %EASYPY-INFO: |</w:t>
      </w:r>
      <w:r w:rsidRPr="00693652">
        <w:rPr>
          <w:highlight w:val="yellow"/>
          <w:lang w:val="en-US"/>
        </w:rPr>
        <w:t xml:space="preserve"> Task Result Summary</w:t>
      </w:r>
      <w:r w:rsidRPr="00693652">
        <w:rPr>
          <w:lang w:val="en-US"/>
        </w:rPr>
        <w:t xml:space="preserve"> |</w:t>
      </w:r>
    </w:p>
    <w:p w:rsidR="00A8080F" w:rsidRPr="00693652" w:rsidRDefault="00A8080F" w:rsidP="004368C6">
      <w:pPr>
        <w:pStyle w:val="CMDOutput"/>
        <w:rPr>
          <w:lang w:val="en-US"/>
        </w:rPr>
      </w:pPr>
      <w:r w:rsidRPr="00693652">
        <w:rPr>
          <w:lang w:val="en-US"/>
        </w:rPr>
        <w:t>2020-05-31T17:10:20: %EASYPY-INFO: +------------------------------------------------------------------------------+</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Task-1: basic_example_script.common_setup PASSED</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Task-1: basic_example_script.tc_one PASSED</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Task-1: basic_example_script.tc_two FAILED</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Task-1: basic_example_script.common_cleanup PASSED</w:t>
      </w:r>
    </w:p>
    <w:p w:rsidR="00A8080F" w:rsidRPr="00693652" w:rsidRDefault="00A8080F" w:rsidP="004368C6">
      <w:pPr>
        <w:pStyle w:val="CMDOutput"/>
        <w:rPr>
          <w:lang w:val="en-US"/>
        </w:rPr>
      </w:pPr>
      <w:r w:rsidRPr="00693652">
        <w:rPr>
          <w:lang w:val="en-US"/>
        </w:rPr>
        <w:t xml:space="preserve">2020-05-31T17:10:20: %EASYPY-INFO: </w:t>
      </w:r>
    </w:p>
    <w:p w:rsidR="00A8080F" w:rsidRPr="00693652" w:rsidRDefault="00A8080F" w:rsidP="004368C6">
      <w:pPr>
        <w:pStyle w:val="CMDOutput"/>
        <w:rPr>
          <w:lang w:val="en-US"/>
        </w:rPr>
      </w:pPr>
      <w:r w:rsidRPr="00693652">
        <w:rPr>
          <w:lang w:val="en-US"/>
        </w:rPr>
        <w:t>2020-05-31T17:10:20: %EASYPY-INFO: +------------------------------------------------------------------------------+</w:t>
      </w:r>
    </w:p>
    <w:p w:rsidR="00A8080F" w:rsidRPr="00A8080F" w:rsidRDefault="00A8080F" w:rsidP="004368C6">
      <w:pPr>
        <w:pStyle w:val="CMDOutput"/>
      </w:pPr>
      <w:r>
        <w:t>2020-05-31T 17:10:20 :%EASYPY-INFO : |</w:t>
      </w:r>
      <w:r>
        <w:rPr>
          <w:highlight w:val="yellow"/>
        </w:rPr>
        <w:t xml:space="preserve"> Détails du résultat de la tâche</w:t>
      </w:r>
      <w:r>
        <w:t xml:space="preserve"> |</w:t>
      </w:r>
    </w:p>
    <w:p w:rsidR="00A8080F" w:rsidRPr="00693652" w:rsidRDefault="00A8080F" w:rsidP="004368C6">
      <w:pPr>
        <w:pStyle w:val="CMDOutput"/>
        <w:rPr>
          <w:lang w:val="en-US"/>
        </w:rPr>
      </w:pPr>
      <w:r w:rsidRPr="00693652">
        <w:rPr>
          <w:lang w:val="en-US"/>
        </w:rPr>
        <w:t>2020-05-31T17:10:20: %EASYPY-INFO: +------------------------------------------------------------------------------+</w:t>
      </w:r>
    </w:p>
    <w:p w:rsidR="00A8080F" w:rsidRPr="00693652" w:rsidRDefault="00A8080F" w:rsidP="004368C6">
      <w:pPr>
        <w:pStyle w:val="CMDOutput"/>
        <w:rPr>
          <w:lang w:val="en-US"/>
        </w:rPr>
      </w:pPr>
      <w:r w:rsidRPr="00693652">
        <w:rPr>
          <w:lang w:val="en-US"/>
        </w:rPr>
        <w:t>2020-05-31T17:10:20: %EASYPY-INFO: Task-1: basic_example_script</w:t>
      </w:r>
    </w:p>
    <w:p w:rsidR="00A8080F" w:rsidRPr="00693652" w:rsidRDefault="00A8080F" w:rsidP="004368C6">
      <w:pPr>
        <w:pStyle w:val="CMDOutput"/>
        <w:rPr>
          <w:lang w:val="en-US"/>
        </w:rPr>
      </w:pPr>
      <w:r w:rsidRPr="00693652">
        <w:rPr>
          <w:lang w:val="en-US"/>
        </w:rPr>
        <w:t>2020-05-31T17:10:20: %EASYPY-INFO: |--</w:t>
      </w:r>
      <w:r w:rsidRPr="00693652">
        <w:rPr>
          <w:highlight w:val="yellow"/>
          <w:lang w:val="en-US"/>
        </w:rPr>
        <w:t xml:space="preserve"> common_setup PASSED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sample_subsection_1 PASSED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sample_subsection_2 PASSED</w:t>
      </w:r>
    </w:p>
    <w:p w:rsidR="00A8080F" w:rsidRPr="00693652" w:rsidRDefault="00A8080F" w:rsidP="004368C6">
      <w:pPr>
        <w:pStyle w:val="CMDOutput"/>
        <w:rPr>
          <w:lang w:val="en-US"/>
        </w:rPr>
      </w:pPr>
      <w:r w:rsidRPr="00693652">
        <w:rPr>
          <w:lang w:val="en-US"/>
        </w:rPr>
        <w:t>2020-05-31T17:10:20: %EASYPY-INFO: |--</w:t>
      </w:r>
      <w:r w:rsidRPr="00693652">
        <w:rPr>
          <w:highlight w:val="yellow"/>
          <w:lang w:val="en-US"/>
        </w:rPr>
        <w:t xml:space="preserve"> tc_one PASSED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prepare_testcase PASSED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simple_test_1 PASSED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simple_test_2 PASSED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clean_testcase PASSED</w:t>
      </w:r>
    </w:p>
    <w:p w:rsidR="00A8080F" w:rsidRPr="00693652" w:rsidRDefault="00A8080F" w:rsidP="004368C6">
      <w:pPr>
        <w:pStyle w:val="CMDOutput"/>
        <w:rPr>
          <w:lang w:val="en-US"/>
        </w:rPr>
      </w:pPr>
      <w:r w:rsidRPr="00693652">
        <w:rPr>
          <w:lang w:val="en-US"/>
        </w:rPr>
        <w:t>2020-05-31T17:10:20: %EASYPY-INFO: |--</w:t>
      </w:r>
      <w:r w:rsidRPr="00693652">
        <w:rPr>
          <w:highlight w:val="yellow"/>
          <w:lang w:val="en-US"/>
        </w:rPr>
        <w:t xml:space="preserve"> tc_two FAILED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simple_test_1 FAILED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simple_test_2 PASSED</w:t>
      </w:r>
    </w:p>
    <w:p w:rsidR="00A8080F" w:rsidRPr="00693652" w:rsidRDefault="00A8080F" w:rsidP="004368C6">
      <w:pPr>
        <w:pStyle w:val="CMDOutput"/>
        <w:rPr>
          <w:lang w:val="en-US"/>
        </w:rPr>
      </w:pPr>
      <w:r w:rsidRPr="00693652">
        <w:rPr>
          <w:lang w:val="en-US"/>
        </w:rPr>
        <w:t>2020-05-31T17:10:20: %EASYPY-INFO: | `--</w:t>
      </w:r>
      <w:r w:rsidRPr="00693652">
        <w:rPr>
          <w:highlight w:val="yellow"/>
          <w:lang w:val="en-US"/>
        </w:rPr>
        <w:t xml:space="preserve"> clean_testcase PASSED</w:t>
      </w:r>
    </w:p>
    <w:p w:rsidR="00A8080F" w:rsidRPr="00693652" w:rsidRDefault="00A8080F" w:rsidP="004368C6">
      <w:pPr>
        <w:pStyle w:val="CMDOutput"/>
        <w:rPr>
          <w:lang w:val="en-US"/>
        </w:rPr>
      </w:pPr>
      <w:r w:rsidRPr="00693652">
        <w:rPr>
          <w:lang w:val="en-US"/>
        </w:rPr>
        <w:lastRenderedPageBreak/>
        <w:t>2020-05-31T17:10:20: %EASYPY-INFO: `--</w:t>
      </w:r>
      <w:r w:rsidRPr="00693652">
        <w:rPr>
          <w:highlight w:val="yellow"/>
          <w:lang w:val="en-US"/>
        </w:rPr>
        <w:t xml:space="preserve"> common_cleanup PASSED</w:t>
      </w:r>
    </w:p>
    <w:p w:rsidR="00A8080F" w:rsidRPr="00693652" w:rsidRDefault="00A8080F" w:rsidP="004368C6">
      <w:pPr>
        <w:pStyle w:val="CMDOutput"/>
        <w:rPr>
          <w:lang w:val="en-US"/>
        </w:rPr>
      </w:pPr>
      <w:r w:rsidRPr="00693652">
        <w:rPr>
          <w:lang w:val="en-US"/>
        </w:rPr>
        <w:t>2020-05-31T17:10:20: %EASYPY-INFO: `--</w:t>
      </w:r>
      <w:r w:rsidRPr="00693652">
        <w:rPr>
          <w:highlight w:val="yellow"/>
          <w:lang w:val="en-US"/>
        </w:rPr>
        <w:t xml:space="preserve"> clean_everything PASSED</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Sending report email...</w:t>
      </w:r>
    </w:p>
    <w:p w:rsidR="00A8080F" w:rsidRPr="00693652" w:rsidRDefault="00A8080F" w:rsidP="004368C6">
      <w:pPr>
        <w:pStyle w:val="CMDOutput"/>
        <w:rPr>
          <w:lang w:val="en-US"/>
        </w:rPr>
      </w:pPr>
      <w:r w:rsidRPr="00693652">
        <w:rPr>
          <w:lang w:val="en-US"/>
        </w:rPr>
        <w:t>2020-05-31T17:10:20: %EASYPY-INFO: Missing SMTP server configuration, or failed to reach/authenticate/send mail.</w:t>
      </w:r>
      <w:r w:rsidRPr="00693652">
        <w:rPr>
          <w:highlight w:val="yellow"/>
          <w:lang w:val="en-US"/>
        </w:rPr>
        <w:t xml:space="preserve"> Result notification email failed to send.</w:t>
      </w:r>
    </w:p>
    <w:p w:rsidR="00A8080F" w:rsidRPr="00693652" w:rsidRDefault="00A8080F" w:rsidP="004368C6">
      <w:pPr>
        <w:pStyle w:val="CMDOutput"/>
        <w:rPr>
          <w:lang w:val="en-US"/>
        </w:rPr>
      </w:pPr>
      <w:r w:rsidRPr="00693652">
        <w:rPr>
          <w:lang w:val="en-US"/>
        </w:rPr>
        <w:t>2020-05-31T17:10:20: %EASYPY-INFO:</w:t>
      </w:r>
      <w:r w:rsidRPr="00693652">
        <w:rPr>
          <w:highlight w:val="yellow"/>
          <w:lang w:val="en-US"/>
        </w:rPr>
        <w:t xml:space="preserve"> Done!</w:t>
      </w:r>
    </w:p>
    <w:p w:rsidR="00A8080F" w:rsidRPr="00693652" w:rsidRDefault="00A8080F" w:rsidP="004368C6">
      <w:pPr>
        <w:pStyle w:val="CMDOutput"/>
        <w:rPr>
          <w:lang w:val="en-US"/>
        </w:rPr>
      </w:pPr>
    </w:p>
    <w:p w:rsidR="00A8080F" w:rsidRPr="00A8080F" w:rsidRDefault="00A8080F" w:rsidP="004368C6">
      <w:pPr>
        <w:pStyle w:val="CMDOutput"/>
      </w:pPr>
      <w:r>
        <w:t>Conseil d'expert</w:t>
      </w:r>
    </w:p>
    <w:p w:rsidR="00A8080F" w:rsidRPr="00A8080F" w:rsidRDefault="00A8080F" w:rsidP="004368C6">
      <w:pPr>
        <w:pStyle w:val="CMDOutput"/>
      </w:pPr>
      <w:r>
        <w:t>-------</w:t>
      </w:r>
    </w:p>
    <w:p w:rsidR="00A8080F" w:rsidRPr="00A8080F" w:rsidRDefault="007545F9" w:rsidP="004368C6">
      <w:pPr>
        <w:pStyle w:val="CMDOutput"/>
      </w:pPr>
      <w:r>
        <w:t xml:space="preserve">   Utilisez la commande suivante pour afficher vos journaux localement :</w:t>
      </w:r>
    </w:p>
    <w:p w:rsidR="00A8080F" w:rsidRPr="00693652" w:rsidRDefault="007545F9" w:rsidP="004368C6">
      <w:pPr>
        <w:pStyle w:val="CMDOutput"/>
        <w:rPr>
          <w:lang w:val="en-US"/>
        </w:rPr>
      </w:pPr>
      <w:r>
        <w:t xml:space="preserve">       </w:t>
      </w:r>
      <w:r w:rsidRPr="00693652">
        <w:rPr>
          <w:lang w:val="en-US"/>
        </w:rPr>
        <w:t>pyats logs view</w:t>
      </w:r>
    </w:p>
    <w:p w:rsidR="00A8080F" w:rsidRPr="00693652" w:rsidRDefault="00A8080F" w:rsidP="004368C6">
      <w:pPr>
        <w:pStyle w:val="CMDOutput"/>
        <w:rPr>
          <w:lang w:val="en-US"/>
        </w:rPr>
      </w:pPr>
    </w:p>
    <w:p w:rsidR="00D8424B" w:rsidRPr="00693652" w:rsidRDefault="00A8080F" w:rsidP="00A6380E">
      <w:pPr>
        <w:pStyle w:val="CMD"/>
        <w:rPr>
          <w:lang w:val="en-US"/>
        </w:rPr>
      </w:pPr>
      <w:r w:rsidRPr="00693652">
        <w:rPr>
          <w:lang w:val="en-US"/>
        </w:rPr>
        <w:t xml:space="preserve">(csr1kv) devasc@labvm:~/labs/devnet-src/pyats/csr1kv$ </w:t>
      </w:r>
    </w:p>
    <w:p w:rsidR="00516ACD" w:rsidRDefault="00BB1FDD" w:rsidP="00516ACD">
      <w:pPr>
        <w:pStyle w:val="Titre2"/>
      </w:pPr>
      <w:r>
        <w:t>Utiliser Genie pour analyser la sortie de la commande IOS</w:t>
      </w:r>
    </w:p>
    <w:p w:rsidR="00CD241C" w:rsidRDefault="00012B27" w:rsidP="00012B27">
      <w:pPr>
        <w:pStyle w:val="BodyTextL25"/>
      </w:pPr>
      <w:r>
        <w:t xml:space="preserve">Dans cette partie, vous allez utiliser Génie pour prendre une sortie IOS non structurée et l'analyser dans la sortie JSON. </w:t>
      </w:r>
    </w:p>
    <w:p w:rsidR="009914C2" w:rsidRDefault="00E21B91" w:rsidP="00496052">
      <w:pPr>
        <w:pStyle w:val="BodyTextL25"/>
      </w:pPr>
      <w:r>
        <w:rPr>
          <w:b/>
        </w:rPr>
        <w:t>Remarque</w:t>
      </w:r>
      <w:r>
        <w:t xml:space="preserve"> : toutes les commandes IOS ne sont pas prises en charge. La documentation complète de Génie peut être consultée à l'adresse suivante: https://developer.cisco.com/docs/genie-docs/ </w:t>
      </w:r>
    </w:p>
    <w:p w:rsidR="00516ACD" w:rsidRPr="007A2D8D" w:rsidRDefault="00BB1FDD" w:rsidP="00516ACD">
      <w:pPr>
        <w:pStyle w:val="Titre3"/>
      </w:pPr>
      <w:r>
        <w:t>Créez un fichier YAML testbed.</w:t>
      </w:r>
    </w:p>
    <w:p w:rsidR="009609C4" w:rsidRDefault="009609C4" w:rsidP="009609C4">
      <w:pPr>
        <w:pStyle w:val="BodyTextL25"/>
      </w:pPr>
      <w:r>
        <w:t xml:space="preserve">Les outils PyATS et Genie utilisent un fichier YAML pour savoir à quels périphériques se connecter et quelles sont les informations d'identification appropriées. Ce fichier est connu sous le nom de fichier testbed. Genie inclut des fonctionnalités intégrées pour construire le fichier de banc d'essai pour vous. </w:t>
      </w:r>
    </w:p>
    <w:p w:rsidR="009609C4" w:rsidRDefault="009609C4" w:rsidP="00DB3D4A">
      <w:pPr>
        <w:pStyle w:val="SubStepAlpha"/>
      </w:pPr>
      <w:r>
        <w:t xml:space="preserve">Entrez la commande </w:t>
      </w:r>
      <w:r w:rsidRPr="00D725E0">
        <w:rPr>
          <w:b/>
          <w:bCs/>
        </w:rPr>
        <w:t>genie —help</w:t>
      </w:r>
      <w:r>
        <w:t xml:space="preserve"> pour voir toutes les commandes disponibles. Pour obtenir de l'aide supplémentaire sur n'importe quelle commande </w:t>
      </w:r>
      <w:r w:rsidR="00A50C4F" w:rsidRPr="00D725E0">
        <w:rPr>
          <w:b/>
          <w:bCs/>
        </w:rPr>
        <w:t xml:space="preserve"> &lt;command&gt;</w:t>
      </w:r>
      <w:r>
        <w:t xml:space="preserve">, utilisez le paramètre, comme indiqué ci-dessous, pour la commande </w:t>
      </w:r>
      <w:r w:rsidR="00D725E0" w:rsidRPr="00D725E0">
        <w:rPr>
          <w:b/>
          <w:bCs/>
        </w:rPr>
        <w:t>create</w:t>
      </w:r>
      <w:r>
        <w:t xml:space="preserve">. Notez que </w:t>
      </w:r>
      <w:r w:rsidR="00D725E0" w:rsidRPr="00D725E0">
        <w:rPr>
          <w:b/>
          <w:bCs/>
        </w:rPr>
        <w:t>testbed</w:t>
      </w:r>
      <w:r>
        <w:t xml:space="preserve"> est l'une des options de la commande </w:t>
      </w:r>
      <w:r w:rsidR="00D725E0" w:rsidRPr="00D725E0">
        <w:rPr>
          <w:b/>
          <w:bCs/>
        </w:rPr>
        <w:t>create</w:t>
      </w:r>
      <w:r>
        <w:t>.</w:t>
      </w:r>
    </w:p>
    <w:p w:rsidR="00A50C4F" w:rsidRPr="00693652" w:rsidRDefault="00A50C4F" w:rsidP="00A50C4F">
      <w:pPr>
        <w:pStyle w:val="CMD"/>
        <w:rPr>
          <w:lang w:val="en-US"/>
        </w:rPr>
      </w:pPr>
      <w:r w:rsidRPr="00693652">
        <w:rPr>
          <w:lang w:val="en-US"/>
        </w:rPr>
        <w:t xml:space="preserve">(csr1kv) devasc@labvm:~/labs/devnet-src/pyats/csr1kv$ </w:t>
      </w:r>
      <w:r w:rsidRPr="00693652">
        <w:rPr>
          <w:b/>
          <w:bCs/>
          <w:lang w:val="en-US"/>
        </w:rPr>
        <w:t>genie --help</w:t>
      </w:r>
    </w:p>
    <w:p w:rsidR="00A50C4F" w:rsidRDefault="00A50C4F" w:rsidP="00D725E0">
      <w:pPr>
        <w:pStyle w:val="CMDOutput"/>
      </w:pPr>
      <w:r>
        <w:t>Usage:</w:t>
      </w:r>
    </w:p>
    <w:p w:rsidR="00A50C4F" w:rsidRDefault="00A50C4F" w:rsidP="00D725E0">
      <w:pPr>
        <w:pStyle w:val="CMDOutput"/>
      </w:pPr>
      <w:r>
        <w:t xml:space="preserve">  genie &lt;command&gt; [options]</w:t>
      </w:r>
    </w:p>
    <w:p w:rsidR="00A50C4F" w:rsidRDefault="00A50C4F" w:rsidP="00D725E0">
      <w:pPr>
        <w:pStyle w:val="CMDOutput"/>
      </w:pPr>
    </w:p>
    <w:p w:rsidR="00A50C4F" w:rsidRDefault="00A50C4F" w:rsidP="00D725E0">
      <w:pPr>
        <w:pStyle w:val="CMDOutput"/>
      </w:pPr>
      <w:r>
        <w:t>Commands:</w:t>
      </w:r>
    </w:p>
    <w:p w:rsidR="00A50C4F" w:rsidRPr="00693652" w:rsidRDefault="00A50C4F" w:rsidP="00D725E0">
      <w:pPr>
        <w:pStyle w:val="CMDOutput"/>
        <w:rPr>
          <w:lang w:val="en-US"/>
        </w:rPr>
      </w:pPr>
      <w:r>
        <w:rPr>
          <w:highlight w:val="yellow"/>
        </w:rPr>
        <w:t xml:space="preserve">    </w:t>
      </w:r>
      <w:r w:rsidRPr="00693652">
        <w:rPr>
          <w:highlight w:val="yellow"/>
          <w:lang w:val="en-US"/>
        </w:rPr>
        <w:t>create Create Testbed, parser, triggers, ...</w:t>
      </w:r>
    </w:p>
    <w:p w:rsidR="00A50C4F" w:rsidRPr="00693652" w:rsidRDefault="00A50C4F" w:rsidP="00D725E0">
      <w:pPr>
        <w:pStyle w:val="CMDOutput"/>
        <w:rPr>
          <w:lang w:val="en-US"/>
        </w:rPr>
      </w:pPr>
      <w:r w:rsidRPr="00693652">
        <w:rPr>
          <w:lang w:val="en-US"/>
        </w:rPr>
        <w:t xml:space="preserve">    diff Command to diff two snapshots saved to file or directory</w:t>
      </w:r>
    </w:p>
    <w:p w:rsidR="00A50C4F" w:rsidRPr="00693652" w:rsidRDefault="00A50C4F" w:rsidP="00D725E0">
      <w:pPr>
        <w:pStyle w:val="CMDOutput"/>
        <w:rPr>
          <w:lang w:val="en-US"/>
        </w:rPr>
      </w:pPr>
      <w:r w:rsidRPr="00693652">
        <w:rPr>
          <w:lang w:val="en-US"/>
        </w:rPr>
        <w:t xml:space="preserve">    dnac Command to learn DNAC features and save to file (Prototype)</w:t>
      </w:r>
    </w:p>
    <w:p w:rsidR="00A50C4F" w:rsidRPr="00693652" w:rsidRDefault="00A50C4F" w:rsidP="00D725E0">
      <w:pPr>
        <w:pStyle w:val="CMDOutput"/>
        <w:rPr>
          <w:lang w:val="en-US"/>
        </w:rPr>
      </w:pPr>
      <w:r w:rsidRPr="00693652">
        <w:rPr>
          <w:lang w:val="en-US"/>
        </w:rPr>
        <w:t xml:space="preserve">    learn Command to learn device features and save to file</w:t>
      </w:r>
    </w:p>
    <w:p w:rsidR="00A50C4F" w:rsidRPr="00693652" w:rsidRDefault="00A50C4F" w:rsidP="00D725E0">
      <w:pPr>
        <w:pStyle w:val="CMDOutput"/>
        <w:rPr>
          <w:lang w:val="en-US"/>
        </w:rPr>
      </w:pPr>
      <w:r w:rsidRPr="00693652">
        <w:rPr>
          <w:lang w:val="en-US"/>
        </w:rPr>
        <w:t xml:space="preserve">    </w:t>
      </w:r>
      <w:r w:rsidRPr="00693652">
        <w:rPr>
          <w:highlight w:val="cyan"/>
          <w:lang w:val="en-US"/>
        </w:rPr>
        <w:t>parse Command to parse show commands</w:t>
      </w:r>
    </w:p>
    <w:p w:rsidR="00A50C4F" w:rsidRPr="00693652" w:rsidRDefault="00A50C4F" w:rsidP="00D725E0">
      <w:pPr>
        <w:pStyle w:val="CMDOutput"/>
        <w:rPr>
          <w:lang w:val="en-US"/>
        </w:rPr>
      </w:pPr>
      <w:r w:rsidRPr="00693652">
        <w:rPr>
          <w:lang w:val="en-US"/>
        </w:rPr>
        <w:t xml:space="preserve">    run Run Genie triggers &amp; verifications in pyATS runtime environment</w:t>
      </w:r>
    </w:p>
    <w:p w:rsidR="00A50C4F" w:rsidRPr="00693652" w:rsidRDefault="00A50C4F" w:rsidP="00D725E0">
      <w:pPr>
        <w:pStyle w:val="CMDOutput"/>
        <w:rPr>
          <w:lang w:val="en-US"/>
        </w:rPr>
      </w:pPr>
      <w:r w:rsidRPr="00693652">
        <w:rPr>
          <w:lang w:val="en-US"/>
        </w:rPr>
        <w:t xml:space="preserve">    shell enter Python shell, loading a pyATS testbed file and/or pickled data</w:t>
      </w:r>
    </w:p>
    <w:p w:rsidR="00A50C4F" w:rsidRPr="00693652" w:rsidRDefault="00A50C4F" w:rsidP="00D725E0">
      <w:pPr>
        <w:pStyle w:val="CMDOutput"/>
        <w:rPr>
          <w:lang w:val="en-US"/>
        </w:rPr>
      </w:pPr>
    </w:p>
    <w:p w:rsidR="00A50C4F" w:rsidRPr="00693652" w:rsidRDefault="00A50C4F" w:rsidP="00D725E0">
      <w:pPr>
        <w:pStyle w:val="CMDOutput"/>
        <w:rPr>
          <w:lang w:val="en-US"/>
        </w:rPr>
      </w:pPr>
      <w:r w:rsidRPr="00693652">
        <w:rPr>
          <w:lang w:val="en-US"/>
        </w:rPr>
        <w:t>General Options:</w:t>
      </w:r>
    </w:p>
    <w:p w:rsidR="00A50C4F" w:rsidRPr="00693652" w:rsidRDefault="00A50C4F" w:rsidP="00D725E0">
      <w:pPr>
        <w:pStyle w:val="CMDOutput"/>
        <w:rPr>
          <w:lang w:val="en-US"/>
        </w:rPr>
      </w:pPr>
      <w:r w:rsidRPr="00693652">
        <w:rPr>
          <w:lang w:val="en-US"/>
        </w:rPr>
        <w:t xml:space="preserve">  -h, --help Show help</w:t>
      </w:r>
    </w:p>
    <w:p w:rsidR="00A50C4F" w:rsidRPr="00693652" w:rsidRDefault="00A50C4F" w:rsidP="00D725E0">
      <w:pPr>
        <w:pStyle w:val="CMDOutput"/>
        <w:rPr>
          <w:lang w:val="en-US"/>
        </w:rPr>
      </w:pPr>
    </w:p>
    <w:p w:rsidR="00A50C4F" w:rsidRPr="00693652" w:rsidRDefault="00A50C4F" w:rsidP="00D725E0">
      <w:pPr>
        <w:pStyle w:val="CMDOutput"/>
        <w:rPr>
          <w:lang w:val="en-US"/>
        </w:rPr>
      </w:pPr>
      <w:r w:rsidRPr="00693652">
        <w:rPr>
          <w:lang w:val="en-US"/>
        </w:rPr>
        <w:t>Run 'genie &lt;command&gt; --help' for more information on a command.</w:t>
      </w:r>
    </w:p>
    <w:p w:rsidR="00A50C4F" w:rsidRPr="00693652" w:rsidRDefault="00A50C4F" w:rsidP="00A50C4F">
      <w:pPr>
        <w:pStyle w:val="CMD"/>
        <w:rPr>
          <w:lang w:val="en-US"/>
        </w:rPr>
      </w:pPr>
      <w:r w:rsidRPr="00693652">
        <w:rPr>
          <w:lang w:val="en-US"/>
        </w:rPr>
        <w:t xml:space="preserve">(csr1kv) devasc@labvm:~/labs/devnet-src/pyats/csr1kv$ </w:t>
      </w:r>
      <w:r w:rsidRPr="00693652">
        <w:rPr>
          <w:b/>
          <w:bCs/>
          <w:lang w:val="en-US"/>
        </w:rPr>
        <w:t>genie create --help</w:t>
      </w:r>
    </w:p>
    <w:p w:rsidR="00A50C4F" w:rsidRPr="00693652" w:rsidRDefault="00A50C4F" w:rsidP="00D725E0">
      <w:pPr>
        <w:pStyle w:val="CMDOutput"/>
        <w:rPr>
          <w:lang w:val="en-US"/>
        </w:rPr>
      </w:pPr>
      <w:r w:rsidRPr="00693652">
        <w:rPr>
          <w:lang w:val="en-US"/>
        </w:rPr>
        <w:t>Usage:</w:t>
      </w:r>
    </w:p>
    <w:p w:rsidR="00A50C4F" w:rsidRPr="00693652" w:rsidRDefault="00A50C4F" w:rsidP="00D725E0">
      <w:pPr>
        <w:pStyle w:val="CMDOutput"/>
        <w:rPr>
          <w:lang w:val="en-US"/>
        </w:rPr>
      </w:pPr>
      <w:r w:rsidRPr="00693652">
        <w:rPr>
          <w:lang w:val="en-US"/>
        </w:rPr>
        <w:t xml:space="preserve">  genie create &lt;subcommand&gt; [options]</w:t>
      </w:r>
    </w:p>
    <w:p w:rsidR="00A50C4F" w:rsidRPr="00693652" w:rsidRDefault="00A50C4F" w:rsidP="00D725E0">
      <w:pPr>
        <w:pStyle w:val="CMDOutput"/>
        <w:rPr>
          <w:lang w:val="en-US"/>
        </w:rPr>
      </w:pPr>
    </w:p>
    <w:p w:rsidR="00A50C4F" w:rsidRPr="00693652" w:rsidRDefault="00A50C4F" w:rsidP="00D725E0">
      <w:pPr>
        <w:pStyle w:val="CMDOutput"/>
        <w:rPr>
          <w:lang w:val="en-US"/>
        </w:rPr>
      </w:pPr>
      <w:r w:rsidRPr="00693652">
        <w:rPr>
          <w:lang w:val="en-US"/>
        </w:rPr>
        <w:lastRenderedPageBreak/>
        <w:t>Subcommands:</w:t>
      </w:r>
    </w:p>
    <w:p w:rsidR="00A50C4F" w:rsidRPr="00693652" w:rsidRDefault="00A50C4F" w:rsidP="00D725E0">
      <w:pPr>
        <w:pStyle w:val="CMDOutput"/>
        <w:rPr>
          <w:lang w:val="en-US"/>
        </w:rPr>
      </w:pPr>
      <w:r w:rsidRPr="00693652">
        <w:rPr>
          <w:lang w:val="en-US"/>
        </w:rPr>
        <w:t xml:space="preserve">    parser create a new Genie parser from template</w:t>
      </w:r>
    </w:p>
    <w:p w:rsidR="00A50C4F" w:rsidRPr="00693652" w:rsidRDefault="00A50C4F" w:rsidP="00D725E0">
      <w:pPr>
        <w:pStyle w:val="CMDOutput"/>
        <w:rPr>
          <w:lang w:val="en-US"/>
        </w:rPr>
      </w:pPr>
      <w:r w:rsidRPr="00693652">
        <w:rPr>
          <w:highlight w:val="yellow"/>
          <w:lang w:val="en-US"/>
        </w:rPr>
        <w:t xml:space="preserve">    testbed create a testbed file automatically</w:t>
      </w:r>
    </w:p>
    <w:p w:rsidR="00A50C4F" w:rsidRPr="00693652" w:rsidRDefault="00A50C4F" w:rsidP="00D725E0">
      <w:pPr>
        <w:pStyle w:val="CMDOutput"/>
        <w:rPr>
          <w:lang w:val="en-US"/>
        </w:rPr>
      </w:pPr>
      <w:r w:rsidRPr="00693652">
        <w:rPr>
          <w:lang w:val="en-US"/>
        </w:rPr>
        <w:t xml:space="preserve">    trigger create a new Genie trigger from template</w:t>
      </w:r>
    </w:p>
    <w:p w:rsidR="00A50C4F" w:rsidRPr="00693652" w:rsidRDefault="00A50C4F" w:rsidP="00D725E0">
      <w:pPr>
        <w:pStyle w:val="CMDOutput"/>
        <w:rPr>
          <w:lang w:val="en-US"/>
        </w:rPr>
      </w:pPr>
    </w:p>
    <w:p w:rsidR="00A50C4F" w:rsidRPr="00693652" w:rsidRDefault="00A50C4F" w:rsidP="00D725E0">
      <w:pPr>
        <w:pStyle w:val="CMDOutput"/>
        <w:rPr>
          <w:lang w:val="en-US"/>
        </w:rPr>
      </w:pPr>
      <w:r w:rsidRPr="00693652">
        <w:rPr>
          <w:lang w:val="en-US"/>
        </w:rPr>
        <w:t>General Options:</w:t>
      </w:r>
    </w:p>
    <w:p w:rsidR="00A50C4F" w:rsidRPr="00693652" w:rsidRDefault="00A50C4F" w:rsidP="00D725E0">
      <w:pPr>
        <w:pStyle w:val="CMDOutput"/>
        <w:rPr>
          <w:lang w:val="en-US"/>
        </w:rPr>
      </w:pPr>
      <w:r w:rsidRPr="00693652">
        <w:rPr>
          <w:lang w:val="en-US"/>
        </w:rPr>
        <w:t xml:space="preserve">  -h, --help Show help</w:t>
      </w:r>
    </w:p>
    <w:p w:rsidR="00A50C4F" w:rsidRPr="00693652" w:rsidRDefault="00A50C4F" w:rsidP="00D725E0">
      <w:pPr>
        <w:pStyle w:val="CMDOutput"/>
        <w:rPr>
          <w:lang w:val="en-US"/>
        </w:rPr>
      </w:pPr>
      <w:r w:rsidRPr="00693652">
        <w:rPr>
          <w:lang w:val="en-US"/>
        </w:rPr>
        <w:t xml:space="preserve">  -v, --verbose Give more output, additive up to 3 times.</w:t>
      </w:r>
    </w:p>
    <w:p w:rsidR="00A50C4F" w:rsidRPr="00693652" w:rsidRDefault="00A50C4F" w:rsidP="00D725E0">
      <w:pPr>
        <w:pStyle w:val="CMDOutput"/>
        <w:rPr>
          <w:lang w:val="en-US"/>
        </w:rPr>
      </w:pPr>
      <w:r w:rsidRPr="00693652">
        <w:rPr>
          <w:lang w:val="en-US"/>
        </w:rPr>
        <w:t xml:space="preserve">  -q, --quiet Give less output, additive up to 3 times, corresponding to WARNING, ERROR,</w:t>
      </w:r>
    </w:p>
    <w:p w:rsidR="00A50C4F" w:rsidRPr="00693652" w:rsidRDefault="00A50C4F" w:rsidP="00D725E0">
      <w:pPr>
        <w:pStyle w:val="CMDOutput"/>
        <w:rPr>
          <w:lang w:val="en-US"/>
        </w:rPr>
      </w:pPr>
      <w:r w:rsidRPr="00693652">
        <w:rPr>
          <w:lang w:val="en-US"/>
        </w:rPr>
        <w:t xml:space="preserve">                        and CRITICAL logging levels</w:t>
      </w:r>
    </w:p>
    <w:p w:rsidR="00A50C4F" w:rsidRPr="00693652" w:rsidRDefault="00A50C4F" w:rsidP="00A50C4F">
      <w:pPr>
        <w:pStyle w:val="CMD"/>
        <w:rPr>
          <w:lang w:val="en-US"/>
        </w:rPr>
      </w:pPr>
      <w:r w:rsidRPr="00693652">
        <w:rPr>
          <w:lang w:val="en-US"/>
        </w:rPr>
        <w:t xml:space="preserve">(csr1kv) devasc@labvm:~/labs/devnet-src/pyats/csr1kv$ </w:t>
      </w:r>
    </w:p>
    <w:p w:rsidR="00693652" w:rsidRPr="00693652" w:rsidRDefault="006B5EC5" w:rsidP="00C04209">
      <w:pPr>
        <w:pStyle w:val="SubStepAlpha"/>
      </w:pPr>
      <w:r w:rsidRPr="00693652">
        <w:t>Pour créer votre fichier YAML testbed,</w:t>
      </w:r>
      <w:r w:rsidR="00693652" w:rsidRPr="00693652">
        <w:t xml:space="preserve"> entrez la commande ci-dessous :</w:t>
      </w:r>
    </w:p>
    <w:p w:rsidR="00693652" w:rsidRPr="00693652" w:rsidRDefault="00693652" w:rsidP="00693652">
      <w:pPr>
        <w:pStyle w:val="SubStepAlpha"/>
        <w:numPr>
          <w:ilvl w:val="0"/>
          <w:numId w:val="0"/>
        </w:numPr>
        <w:ind w:left="720"/>
      </w:pPr>
      <w:r w:rsidRPr="00693652">
        <w:rPr>
          <w:b/>
          <w:highlight w:val="cyan"/>
        </w:rPr>
        <w:t>genie create testbed</w:t>
      </w:r>
      <w:r>
        <w:rPr>
          <w:b/>
        </w:rPr>
        <w:t xml:space="preserve"> </w:t>
      </w:r>
      <w:r w:rsidRPr="00693652">
        <w:rPr>
          <w:b/>
        </w:rPr>
        <w:sym w:font="Wingdings" w:char="F0E0"/>
      </w:r>
      <w:r w:rsidRPr="00693652">
        <w:rPr>
          <w:highlight w:val="cyan"/>
        </w:rPr>
        <w:t xml:space="preserve"> </w:t>
      </w:r>
      <w:r w:rsidRPr="00F55B7B">
        <w:rPr>
          <w:highlight w:val="cyan"/>
        </w:rPr>
        <w:t>créer votre fichier YAML testbed</w:t>
      </w:r>
    </w:p>
    <w:p w:rsidR="00693652" w:rsidRPr="00693652" w:rsidRDefault="006B5EC5" w:rsidP="00693652">
      <w:pPr>
        <w:pStyle w:val="SubStepAlpha"/>
        <w:numPr>
          <w:ilvl w:val="0"/>
          <w:numId w:val="0"/>
        </w:numPr>
        <w:ind w:left="720"/>
      </w:pPr>
      <w:r w:rsidRPr="00693652">
        <w:t>Le paramètre</w:t>
      </w:r>
      <w:r w:rsidR="00EE7CF2" w:rsidRPr="00693652">
        <w:rPr>
          <w:b/>
          <w:bCs/>
        </w:rPr>
        <w:t xml:space="preserve"> —output</w:t>
      </w:r>
      <w:r w:rsidRPr="00693652">
        <w:t xml:space="preserve"> va créer </w:t>
      </w:r>
      <w:r w:rsidRPr="00F55B7B">
        <w:rPr>
          <w:highlight w:val="green"/>
        </w:rPr>
        <w:t>un fichier .yml</w:t>
      </w:r>
      <w:r w:rsidR="001542AF" w:rsidRPr="00F55B7B">
        <w:rPr>
          <w:b/>
          <w:bCs/>
          <w:highlight w:val="green"/>
        </w:rPr>
        <w:t xml:space="preserve"> testbed.yml</w:t>
      </w:r>
      <w:r w:rsidRPr="00F55B7B">
        <w:rPr>
          <w:highlight w:val="green"/>
        </w:rPr>
        <w:t xml:space="preserve"> </w:t>
      </w:r>
      <w:r w:rsidRPr="00F55B7B">
        <w:rPr>
          <w:highlight w:val="yellow"/>
        </w:rPr>
        <w:t>dans un répertoire nommé</w:t>
      </w:r>
      <w:r w:rsidR="001542AF" w:rsidRPr="00F55B7B">
        <w:rPr>
          <w:b/>
          <w:bCs/>
          <w:highlight w:val="yellow"/>
        </w:rPr>
        <w:t xml:space="preserve"> yaml</w:t>
      </w:r>
      <w:r w:rsidRPr="00693652">
        <w:t xml:space="preserve">. Le répertoire sera automatiquement créé. </w:t>
      </w:r>
    </w:p>
    <w:p w:rsidR="00693652" w:rsidRDefault="006B5EC5" w:rsidP="00693652">
      <w:pPr>
        <w:pStyle w:val="SubStepAlpha"/>
        <w:numPr>
          <w:ilvl w:val="0"/>
          <w:numId w:val="0"/>
        </w:numPr>
        <w:ind w:left="720"/>
        <w:rPr>
          <w:highlight w:val="cyan"/>
        </w:rPr>
      </w:pPr>
      <w:r w:rsidRPr="00F55B7B">
        <w:rPr>
          <w:highlight w:val="magenta"/>
        </w:rPr>
        <w:t>Le paramètre</w:t>
      </w:r>
      <w:r w:rsidR="000D4255" w:rsidRPr="00F55B7B">
        <w:rPr>
          <w:b/>
          <w:bCs/>
          <w:highlight w:val="magenta"/>
        </w:rPr>
        <w:t xml:space="preserve"> —encode-password</w:t>
      </w:r>
      <w:r w:rsidRPr="00F55B7B">
        <w:rPr>
          <w:highlight w:val="magenta"/>
        </w:rPr>
        <w:t xml:space="preserve"> encodera les mots de passe dans le fichier YAML</w:t>
      </w:r>
    </w:p>
    <w:p w:rsidR="00693652" w:rsidRDefault="006B5EC5" w:rsidP="00693652">
      <w:pPr>
        <w:pStyle w:val="SubStepAlpha"/>
        <w:numPr>
          <w:ilvl w:val="0"/>
          <w:numId w:val="0"/>
        </w:numPr>
        <w:ind w:left="720"/>
        <w:rPr>
          <w:highlight w:val="red"/>
        </w:rPr>
      </w:pPr>
      <w:r w:rsidRPr="00F55B7B">
        <w:rPr>
          <w:highlight w:val="red"/>
        </w:rPr>
        <w:t xml:space="preserve">Le paramètre </w:t>
      </w:r>
      <w:r w:rsidR="00E30485" w:rsidRPr="00F55B7B">
        <w:rPr>
          <w:b/>
          <w:bCs/>
          <w:highlight w:val="red"/>
        </w:rPr>
        <w:t>interactif</w:t>
      </w:r>
      <w:r w:rsidRPr="00F55B7B">
        <w:rPr>
          <w:highlight w:val="red"/>
        </w:rPr>
        <w:t xml:space="preserve"> signifie que vous serez posé une série de questions.</w:t>
      </w:r>
    </w:p>
    <w:p w:rsidR="005B46BF" w:rsidRDefault="006B5EC5" w:rsidP="00693652">
      <w:pPr>
        <w:pStyle w:val="SubStepAlpha"/>
        <w:numPr>
          <w:ilvl w:val="0"/>
          <w:numId w:val="0"/>
        </w:numPr>
        <w:ind w:left="720"/>
      </w:pPr>
      <w:r w:rsidRPr="00693652">
        <w:t xml:space="preserve"> Répondez non aux trois premières questions. Et puis fournissez les réponses suivantes pour créer le fichier </w:t>
      </w:r>
      <w:r w:rsidR="00C04209" w:rsidRPr="00693652">
        <w:rPr>
          <w:b/>
          <w:bCs/>
        </w:rPr>
        <w:t>testbed.yaml</w:t>
      </w:r>
      <w:r w:rsidRPr="00693652">
        <w:t>.</w:t>
      </w:r>
    </w:p>
    <w:p w:rsidR="005B46BF" w:rsidRDefault="005B46BF" w:rsidP="00A45406">
      <w:pPr>
        <w:pStyle w:val="Bulletlevel2"/>
      </w:pPr>
      <w:r>
        <w:rPr>
          <w:b/>
        </w:rPr>
        <w:t>Nom d'hôte du périphérique</w:t>
      </w:r>
      <w:r w:rsidR="00CB62EF">
        <w:t xml:space="preserve"> - Ce nom doit correspondre au nom d'hôte du périphérique, qui est CSR1kv pour ce laboratoire </w:t>
      </w:r>
      <w:r w:rsidR="00D60730">
        <w:t>.</w:t>
      </w:r>
    </w:p>
    <w:p w:rsidR="00A120F9" w:rsidRDefault="00A120F9" w:rsidP="00A45406">
      <w:pPr>
        <w:pStyle w:val="Bulletlevel2"/>
      </w:pPr>
      <w:r>
        <w:rPr>
          <w:b/>
        </w:rPr>
        <w:t>Adresse IP</w:t>
      </w:r>
      <w:r w:rsidR="00CB62EF">
        <w:t xml:space="preserve"> - Cette adresse doit correspondre à votre adresse IPv4 CSR1kv que vous avez découverte plus tôt dans ce laboratoire. Le montre ici est </w:t>
      </w:r>
      <w:r>
        <w:rPr>
          <w:b/>
        </w:rPr>
        <w:t>192.168.56.101</w:t>
      </w:r>
      <w:r>
        <w:t>.</w:t>
      </w:r>
    </w:p>
    <w:p w:rsidR="005B46BF" w:rsidRDefault="005B46BF" w:rsidP="00A45406">
      <w:pPr>
        <w:pStyle w:val="Bulletlevel2"/>
      </w:pPr>
      <w:r>
        <w:rPr>
          <w:b/>
        </w:rPr>
        <w:t>Nom d'utilisateur</w:t>
      </w:r>
      <w:r w:rsidR="00CB62EF">
        <w:t xml:space="preserve"> - Ceci est le nom d'utilisateur local utilisé pour ssh, qui est </w:t>
      </w:r>
      <w:r>
        <w:rPr>
          <w:b/>
        </w:rPr>
        <w:t>cisco</w:t>
      </w:r>
      <w:r w:rsidR="00843286">
        <w:t>.</w:t>
      </w:r>
    </w:p>
    <w:p w:rsidR="005B46BF" w:rsidRDefault="005B46BF" w:rsidP="00A45406">
      <w:pPr>
        <w:pStyle w:val="Bulletlevel2"/>
      </w:pPr>
      <w:r>
        <w:rPr>
          <w:b/>
        </w:rPr>
        <w:t>Mot de passe par défaut</w:t>
      </w:r>
      <w:r w:rsidR="00CB62EF">
        <w:t xml:space="preserve"> - Ceci est le mot de passe local utilisé pour ssh, qui est </w:t>
      </w:r>
      <w:r>
        <w:rPr>
          <w:b/>
        </w:rPr>
        <w:t>cisco123﻿!</w:t>
      </w:r>
      <w:r w:rsidR="00843286">
        <w:t>.</w:t>
      </w:r>
    </w:p>
    <w:p w:rsidR="005B46BF" w:rsidRDefault="005B46BF" w:rsidP="00A45406">
      <w:pPr>
        <w:pStyle w:val="Bulletlevel2"/>
      </w:pPr>
      <w:r>
        <w:rPr>
          <w:b/>
        </w:rPr>
        <w:t>Activer le mot de passe</w:t>
      </w:r>
      <w:r w:rsidR="00CB62EF">
        <w:t xml:space="preserve"> - Laissez vide. Aucun mot de passe privilégié n'est configuré sur le routeur.</w:t>
      </w:r>
    </w:p>
    <w:p w:rsidR="005B46BF" w:rsidRDefault="005B46BF" w:rsidP="00A45406">
      <w:pPr>
        <w:pStyle w:val="Bulletlevel2"/>
      </w:pPr>
      <w:r>
        <w:rPr>
          <w:b/>
        </w:rPr>
        <w:t>Protocole</w:t>
      </w:r>
      <w:r w:rsidR="00CB62EF">
        <w:t xml:space="preserve"> - SSH avec le groupe d'échange de clés attendu par le routeur.</w:t>
      </w:r>
    </w:p>
    <w:p w:rsidR="005B46BF" w:rsidRDefault="005B46BF" w:rsidP="00A45406">
      <w:pPr>
        <w:pStyle w:val="Bulletlevel2"/>
      </w:pPr>
      <w:r>
        <w:rPr>
          <w:b/>
        </w:rPr>
        <w:t>OS</w:t>
      </w:r>
      <w:r w:rsidR="00CB62EF">
        <w:t xml:space="preserve"> - Le système d'exploitation sur le routeur.</w:t>
      </w:r>
    </w:p>
    <w:p w:rsidR="006B5EC5" w:rsidRPr="00693652" w:rsidRDefault="006B5EC5" w:rsidP="006B5EC5">
      <w:pPr>
        <w:pStyle w:val="CMD"/>
        <w:rPr>
          <w:lang w:val="en-US"/>
        </w:rPr>
      </w:pPr>
      <w:r w:rsidRPr="00693652">
        <w:rPr>
          <w:lang w:val="en-US"/>
        </w:rPr>
        <w:t>(csr1kv) devasc@labvm:~/labs/devnet-src/pyats/csr1kv$</w:t>
      </w:r>
      <w:r w:rsidRPr="00693652">
        <w:rPr>
          <w:b/>
          <w:lang w:val="en-US"/>
        </w:rPr>
        <w:t xml:space="preserve"> </w:t>
      </w:r>
      <w:r w:rsidRPr="00693652">
        <w:rPr>
          <w:b/>
          <w:highlight w:val="cyan"/>
          <w:lang w:val="en-US"/>
        </w:rPr>
        <w:t>genie create testbed</w:t>
      </w:r>
      <w:r w:rsidRPr="00693652">
        <w:rPr>
          <w:b/>
          <w:lang w:val="en-US"/>
        </w:rPr>
        <w:t xml:space="preserve"> </w:t>
      </w:r>
      <w:r w:rsidRPr="00693652">
        <w:rPr>
          <w:b/>
          <w:highlight w:val="red"/>
          <w:lang w:val="en-US"/>
        </w:rPr>
        <w:t>interactive</w:t>
      </w:r>
      <w:r w:rsidRPr="00693652">
        <w:rPr>
          <w:b/>
          <w:lang w:val="en-US"/>
        </w:rPr>
        <w:t xml:space="preserve"> --output </w:t>
      </w:r>
      <w:r w:rsidRPr="00693652">
        <w:rPr>
          <w:b/>
          <w:highlight w:val="yellow"/>
          <w:lang w:val="en-US"/>
        </w:rPr>
        <w:t>yaml/</w:t>
      </w:r>
      <w:r w:rsidRPr="00693652">
        <w:rPr>
          <w:b/>
          <w:highlight w:val="green"/>
          <w:lang w:val="en-US"/>
        </w:rPr>
        <w:t>testbed.yml</w:t>
      </w:r>
      <w:r w:rsidRPr="00693652">
        <w:rPr>
          <w:b/>
          <w:lang w:val="en-US"/>
        </w:rPr>
        <w:t xml:space="preserve"> </w:t>
      </w:r>
      <w:r w:rsidRPr="00693652">
        <w:rPr>
          <w:b/>
          <w:highlight w:val="magenta"/>
          <w:lang w:val="en-US"/>
        </w:rPr>
        <w:t>--encode-password</w:t>
      </w:r>
    </w:p>
    <w:p w:rsidR="006B5EC5" w:rsidRPr="00693652" w:rsidRDefault="006B5EC5" w:rsidP="006B5EC5">
      <w:pPr>
        <w:pStyle w:val="CMD"/>
        <w:rPr>
          <w:lang w:val="en-US"/>
        </w:rPr>
      </w:pPr>
      <w:r w:rsidRPr="00693652">
        <w:rPr>
          <w:lang w:val="en-US"/>
        </w:rPr>
        <w:t>Start creating Testbed yaml file ...</w:t>
      </w:r>
    </w:p>
    <w:p w:rsidR="006B5EC5" w:rsidRPr="00693652" w:rsidRDefault="006B5EC5" w:rsidP="006B5EC5">
      <w:pPr>
        <w:pStyle w:val="CMD"/>
        <w:rPr>
          <w:b/>
          <w:bCs/>
          <w:lang w:val="en-US"/>
        </w:rPr>
      </w:pPr>
      <w:r w:rsidRPr="00693652">
        <w:rPr>
          <w:lang w:val="en-US"/>
        </w:rPr>
        <w:t>Do all of the devices have the same username? [y/n]</w:t>
      </w:r>
      <w:r w:rsidRPr="00693652">
        <w:rPr>
          <w:b/>
          <w:bCs/>
          <w:lang w:val="en-US"/>
        </w:rPr>
        <w:t xml:space="preserve"> n</w:t>
      </w:r>
    </w:p>
    <w:p w:rsidR="006B5EC5" w:rsidRPr="00693652" w:rsidRDefault="006B5EC5" w:rsidP="006B5EC5">
      <w:pPr>
        <w:pStyle w:val="CMD"/>
        <w:rPr>
          <w:lang w:val="en-US"/>
        </w:rPr>
      </w:pPr>
      <w:r w:rsidRPr="00693652">
        <w:rPr>
          <w:lang w:val="en-US"/>
        </w:rPr>
        <w:t>Do all of the devices have the same default password? [y/n]</w:t>
      </w:r>
      <w:r w:rsidRPr="00693652">
        <w:rPr>
          <w:b/>
          <w:bCs/>
          <w:lang w:val="en-US"/>
        </w:rPr>
        <w:t xml:space="preserve"> n</w:t>
      </w:r>
    </w:p>
    <w:p w:rsidR="006B5EC5" w:rsidRPr="00693652" w:rsidRDefault="006B5EC5" w:rsidP="006B5EC5">
      <w:pPr>
        <w:pStyle w:val="CMD"/>
        <w:rPr>
          <w:lang w:val="en-US"/>
        </w:rPr>
      </w:pPr>
      <w:r w:rsidRPr="00693652">
        <w:rPr>
          <w:lang w:val="en-US"/>
        </w:rPr>
        <w:t>Do all of the devices have the same enable password? [y/n]</w:t>
      </w:r>
      <w:r w:rsidRPr="00693652">
        <w:rPr>
          <w:b/>
          <w:bCs/>
          <w:lang w:val="en-US"/>
        </w:rPr>
        <w:t xml:space="preserve"> n</w:t>
      </w:r>
    </w:p>
    <w:p w:rsidR="006B5EC5" w:rsidRPr="00693652" w:rsidRDefault="006B5EC5" w:rsidP="006B5EC5">
      <w:pPr>
        <w:pStyle w:val="CMD"/>
        <w:rPr>
          <w:lang w:val="en-US"/>
        </w:rPr>
      </w:pPr>
    </w:p>
    <w:p w:rsidR="006B5EC5" w:rsidRPr="00693652" w:rsidRDefault="006B5EC5" w:rsidP="006B5EC5">
      <w:pPr>
        <w:pStyle w:val="CMD"/>
        <w:rPr>
          <w:b/>
          <w:bCs/>
          <w:lang w:val="en-US"/>
        </w:rPr>
      </w:pPr>
      <w:r w:rsidRPr="00693652">
        <w:rPr>
          <w:lang w:val="en-US"/>
        </w:rPr>
        <w:t>Device hostname:</w:t>
      </w:r>
      <w:r w:rsidRPr="00693652">
        <w:rPr>
          <w:b/>
          <w:bCs/>
          <w:lang w:val="en-US"/>
        </w:rPr>
        <w:t xml:space="preserve"> CSR1kv</w:t>
      </w:r>
    </w:p>
    <w:p w:rsidR="006B5EC5" w:rsidRPr="00693652" w:rsidRDefault="007545F9" w:rsidP="006B5EC5">
      <w:pPr>
        <w:pStyle w:val="CMD"/>
        <w:rPr>
          <w:lang w:val="en-US"/>
        </w:rPr>
      </w:pPr>
      <w:r w:rsidRPr="00693652">
        <w:rPr>
          <w:lang w:val="en-US"/>
        </w:rPr>
        <w:t xml:space="preserve">   IP (ip, or ip:port):</w:t>
      </w:r>
      <w:r w:rsidR="006B5EC5" w:rsidRPr="00693652">
        <w:rPr>
          <w:b/>
          <w:bCs/>
          <w:lang w:val="en-US"/>
        </w:rPr>
        <w:t xml:space="preserve"> 192.168.56.101</w:t>
      </w:r>
    </w:p>
    <w:p w:rsidR="006B5EC5" w:rsidRPr="00693652" w:rsidRDefault="007545F9" w:rsidP="006B5EC5">
      <w:pPr>
        <w:pStyle w:val="CMD"/>
        <w:rPr>
          <w:lang w:val="en-US"/>
        </w:rPr>
      </w:pPr>
      <w:r w:rsidRPr="00693652">
        <w:rPr>
          <w:lang w:val="en-US"/>
        </w:rPr>
        <w:t xml:space="preserve">   Username:</w:t>
      </w:r>
      <w:r w:rsidR="006B5EC5" w:rsidRPr="00693652">
        <w:rPr>
          <w:b/>
          <w:bCs/>
          <w:lang w:val="en-US"/>
        </w:rPr>
        <w:t xml:space="preserve"> cisco</w:t>
      </w:r>
    </w:p>
    <w:p w:rsidR="006B5EC5" w:rsidRPr="00693652" w:rsidRDefault="006B5EC5" w:rsidP="006B5EC5">
      <w:pPr>
        <w:pStyle w:val="CMD"/>
        <w:rPr>
          <w:lang w:val="en-US"/>
        </w:rPr>
      </w:pPr>
      <w:r w:rsidRPr="00693652">
        <w:rPr>
          <w:lang w:val="en-US"/>
        </w:rPr>
        <w:t>Default Password (leave blank if you want to enter on demand):</w:t>
      </w:r>
      <w:r w:rsidRPr="00693652">
        <w:rPr>
          <w:b/>
          <w:bCs/>
          <w:lang w:val="en-US"/>
        </w:rPr>
        <w:t xml:space="preserve"> cisco123!</w:t>
      </w:r>
    </w:p>
    <w:p w:rsidR="006B5EC5" w:rsidRPr="00693652" w:rsidRDefault="006B5EC5" w:rsidP="006B5EC5">
      <w:pPr>
        <w:pStyle w:val="CMD"/>
        <w:rPr>
          <w:lang w:val="en-US"/>
        </w:rPr>
      </w:pPr>
      <w:r w:rsidRPr="00693652">
        <w:rPr>
          <w:lang w:val="en-US"/>
        </w:rPr>
        <w:t xml:space="preserve">Enable Password (leave blank if you want to enter on demand): </w:t>
      </w:r>
    </w:p>
    <w:p w:rsidR="006B5EC5" w:rsidRPr="00693652" w:rsidRDefault="007545F9" w:rsidP="006B5EC5">
      <w:pPr>
        <w:pStyle w:val="CMD"/>
        <w:rPr>
          <w:b/>
          <w:bCs/>
          <w:lang w:val="en-US"/>
        </w:rPr>
      </w:pPr>
      <w:r w:rsidRPr="00693652">
        <w:rPr>
          <w:lang w:val="en-US"/>
        </w:rPr>
        <w:t xml:space="preserve">   Protocol (ssh, telnet, ...):</w:t>
      </w:r>
      <w:r w:rsidRPr="00693652">
        <w:rPr>
          <w:b/>
          <w:lang w:val="en-US"/>
        </w:rPr>
        <w:t xml:space="preserve"> ssh -o KexAlgorithms=diffie-hellman-group14-sha1</w:t>
      </w:r>
    </w:p>
    <w:p w:rsidR="006B5EC5" w:rsidRPr="00693652" w:rsidRDefault="007545F9" w:rsidP="006B5EC5">
      <w:pPr>
        <w:pStyle w:val="CMD"/>
        <w:rPr>
          <w:lang w:val="en-US"/>
        </w:rPr>
      </w:pPr>
      <w:r w:rsidRPr="00693652">
        <w:rPr>
          <w:lang w:val="en-US"/>
        </w:rPr>
        <w:t xml:space="preserve">   OS (iosxr, iosxe, ios, nxos, linux, ...):</w:t>
      </w:r>
      <w:r w:rsidR="006B5EC5" w:rsidRPr="00693652">
        <w:rPr>
          <w:b/>
          <w:bCs/>
          <w:lang w:val="en-US"/>
        </w:rPr>
        <w:t xml:space="preserve"> iosxe</w:t>
      </w:r>
    </w:p>
    <w:p w:rsidR="006B5EC5" w:rsidRPr="00693652" w:rsidRDefault="006B5EC5" w:rsidP="006B5EC5">
      <w:pPr>
        <w:pStyle w:val="CMD"/>
        <w:rPr>
          <w:lang w:val="en-US"/>
        </w:rPr>
      </w:pPr>
      <w:r w:rsidRPr="00693652">
        <w:rPr>
          <w:lang w:val="en-US"/>
        </w:rPr>
        <w:lastRenderedPageBreak/>
        <w:t>More devices to add ? [y/n]</w:t>
      </w:r>
      <w:r w:rsidRPr="00693652">
        <w:rPr>
          <w:b/>
          <w:bCs/>
          <w:lang w:val="en-US"/>
        </w:rPr>
        <w:t xml:space="preserve"> n</w:t>
      </w:r>
    </w:p>
    <w:p w:rsidR="006B5EC5" w:rsidRPr="00693652" w:rsidRDefault="006B5EC5" w:rsidP="0043515B">
      <w:pPr>
        <w:pStyle w:val="CMDOutput"/>
        <w:rPr>
          <w:lang w:val="en-US"/>
        </w:rPr>
      </w:pPr>
      <w:r w:rsidRPr="00693652">
        <w:rPr>
          <w:lang w:val="en-US"/>
        </w:rPr>
        <w:t xml:space="preserve">Testbed file generated: </w:t>
      </w:r>
    </w:p>
    <w:p w:rsidR="006B5EC5" w:rsidRPr="00693652" w:rsidRDefault="006B5EC5" w:rsidP="0043515B">
      <w:pPr>
        <w:pStyle w:val="CMDOutput"/>
        <w:rPr>
          <w:lang w:val="en-US"/>
        </w:rPr>
      </w:pPr>
      <w:r w:rsidRPr="00693652">
        <w:rPr>
          <w:highlight w:val="yellow"/>
          <w:lang w:val="en-US"/>
        </w:rPr>
        <w:t xml:space="preserve">yaml/testbed.yml </w:t>
      </w:r>
    </w:p>
    <w:p w:rsidR="006B5EC5" w:rsidRPr="00693652" w:rsidRDefault="006B5EC5" w:rsidP="0043515B">
      <w:pPr>
        <w:pStyle w:val="CMDOutput"/>
        <w:rPr>
          <w:lang w:val="en-US"/>
        </w:rPr>
      </w:pPr>
    </w:p>
    <w:p w:rsidR="00F86FFA" w:rsidRPr="00693652" w:rsidRDefault="006B5EC5" w:rsidP="0043515B">
      <w:pPr>
        <w:pStyle w:val="CMD"/>
        <w:rPr>
          <w:lang w:val="en-US"/>
        </w:rPr>
      </w:pPr>
      <w:r w:rsidRPr="00693652">
        <w:rPr>
          <w:lang w:val="en-US"/>
        </w:rPr>
        <w:t>(csr1kv) devasc@labvm:~/labs/devnet-src/pyats/csr1kv$</w:t>
      </w:r>
    </w:p>
    <w:p w:rsidR="00F86FFA" w:rsidRPr="00DB3D4A" w:rsidRDefault="00975BE3" w:rsidP="00F86FFA">
      <w:pPr>
        <w:pStyle w:val="SubStepAlpha"/>
      </w:pPr>
      <w:r>
        <w:t>Utilisez</w:t>
      </w:r>
      <w:r w:rsidRPr="0043515B">
        <w:rPr>
          <w:b/>
          <w:bCs/>
        </w:rPr>
        <w:t xml:space="preserve"> cat</w:t>
      </w:r>
      <w:r>
        <w:t xml:space="preserve"> pour afficher le fichier</w:t>
      </w:r>
      <w:r w:rsidRPr="00975BE3">
        <w:rPr>
          <w:b/>
          <w:bCs/>
        </w:rPr>
        <w:t xml:space="preserve"> testbed.yml</w:t>
      </w:r>
      <w:r>
        <w:t xml:space="preserve"> dans le répertoire</w:t>
      </w:r>
      <w:r w:rsidRPr="0043515B">
        <w:rPr>
          <w:b/>
          <w:bCs/>
        </w:rPr>
        <w:t xml:space="preserve"> yaml</w:t>
      </w:r>
      <w:r>
        <w:t>. Notez vos entrées dans le fichier YAML. Votre mot de passe SSH est crypté et le mot de passe d'activation "DEMANDE" à l'utilisateur d'entrer le mot de passe s'il en a besoin.</w:t>
      </w:r>
    </w:p>
    <w:p w:rsidR="005659FF" w:rsidRPr="00693652" w:rsidRDefault="005659FF" w:rsidP="005659FF">
      <w:pPr>
        <w:pStyle w:val="CMD"/>
        <w:rPr>
          <w:lang w:val="en-US"/>
        </w:rPr>
      </w:pPr>
      <w:r w:rsidRPr="00693652">
        <w:rPr>
          <w:lang w:val="en-US"/>
        </w:rPr>
        <w:t>(csr1kv) devasc@labvm:~/labs/devnet-src/pyats/csr1kv$</w:t>
      </w:r>
      <w:r w:rsidRPr="00693652">
        <w:rPr>
          <w:b/>
          <w:lang w:val="en-US"/>
        </w:rPr>
        <w:t xml:space="preserve"> cat yaml/testbed.yml</w:t>
      </w:r>
    </w:p>
    <w:p w:rsidR="005659FF" w:rsidRPr="00693652" w:rsidRDefault="005659FF" w:rsidP="0043515B">
      <w:pPr>
        <w:pStyle w:val="CMDOutput"/>
        <w:rPr>
          <w:lang w:val="en-US"/>
        </w:rPr>
      </w:pPr>
      <w:r w:rsidRPr="00693652">
        <w:rPr>
          <w:highlight w:val="yellow"/>
          <w:lang w:val="en-US"/>
        </w:rPr>
        <w:t>devices:</w:t>
      </w:r>
    </w:p>
    <w:p w:rsidR="005659FF" w:rsidRPr="00693652" w:rsidRDefault="007545F9" w:rsidP="0043515B">
      <w:pPr>
        <w:pStyle w:val="CMDOutput"/>
        <w:rPr>
          <w:lang w:val="en-US"/>
        </w:rPr>
      </w:pPr>
      <w:r w:rsidRPr="00693652">
        <w:rPr>
          <w:highlight w:val="yellow"/>
          <w:lang w:val="en-US"/>
        </w:rPr>
        <w:t xml:space="preserve">  CSR1kv</w:t>
      </w:r>
      <w:r w:rsidR="005659FF" w:rsidRPr="00693652">
        <w:rPr>
          <w:lang w:val="en-US"/>
        </w:rPr>
        <w:t>:</w:t>
      </w:r>
    </w:p>
    <w:p w:rsidR="005659FF" w:rsidRPr="00693652" w:rsidRDefault="007545F9" w:rsidP="0043515B">
      <w:pPr>
        <w:pStyle w:val="CMDOutput"/>
        <w:rPr>
          <w:lang w:val="en-US"/>
        </w:rPr>
      </w:pPr>
      <w:r w:rsidRPr="00693652">
        <w:rPr>
          <w:lang w:val="en-US"/>
        </w:rPr>
        <w:t xml:space="preserve">    connections:</w:t>
      </w:r>
    </w:p>
    <w:p w:rsidR="005659FF" w:rsidRPr="00693652" w:rsidRDefault="007545F9" w:rsidP="0043515B">
      <w:pPr>
        <w:pStyle w:val="CMDOutput"/>
        <w:rPr>
          <w:lang w:val="en-US"/>
        </w:rPr>
      </w:pPr>
      <w:r w:rsidRPr="00693652">
        <w:rPr>
          <w:lang w:val="en-US"/>
        </w:rPr>
        <w:t xml:space="preserve">      cli:</w:t>
      </w:r>
    </w:p>
    <w:p w:rsidR="005659FF" w:rsidRPr="00693652" w:rsidRDefault="007545F9" w:rsidP="0043515B">
      <w:pPr>
        <w:pStyle w:val="CMDOutput"/>
        <w:rPr>
          <w:lang w:val="en-US"/>
        </w:rPr>
      </w:pPr>
      <w:r w:rsidRPr="00693652">
        <w:rPr>
          <w:highlight w:val="yellow"/>
          <w:lang w:val="en-US"/>
        </w:rPr>
        <w:t xml:space="preserve">        ip: 192.168.56.101</w:t>
      </w:r>
    </w:p>
    <w:p w:rsidR="005659FF" w:rsidRPr="00693652" w:rsidRDefault="007545F9" w:rsidP="0043515B">
      <w:pPr>
        <w:pStyle w:val="CMDOutput"/>
        <w:rPr>
          <w:lang w:val="en-US"/>
        </w:rPr>
      </w:pPr>
      <w:r w:rsidRPr="00693652">
        <w:rPr>
          <w:highlight w:val="yellow"/>
          <w:lang w:val="en-US"/>
        </w:rPr>
        <w:t xml:space="preserve">        protocol: ssh -o KexAlgorithms=diffie-hellman-group14-sha1</w:t>
      </w:r>
    </w:p>
    <w:p w:rsidR="005659FF" w:rsidRPr="00693652" w:rsidRDefault="007545F9" w:rsidP="0043515B">
      <w:pPr>
        <w:pStyle w:val="CMDOutput"/>
        <w:rPr>
          <w:lang w:val="en-US"/>
        </w:rPr>
      </w:pPr>
      <w:r w:rsidRPr="00693652">
        <w:rPr>
          <w:lang w:val="en-US"/>
        </w:rPr>
        <w:t xml:space="preserve">    credentials:</w:t>
      </w:r>
    </w:p>
    <w:p w:rsidR="005659FF" w:rsidRPr="00693652" w:rsidRDefault="007545F9" w:rsidP="0043515B">
      <w:pPr>
        <w:pStyle w:val="CMDOutput"/>
        <w:rPr>
          <w:lang w:val="en-US"/>
        </w:rPr>
      </w:pPr>
      <w:r w:rsidRPr="00693652">
        <w:rPr>
          <w:lang w:val="en-US"/>
        </w:rPr>
        <w:t xml:space="preserve">      default:</w:t>
      </w:r>
    </w:p>
    <w:p w:rsidR="005659FF" w:rsidRPr="00693652" w:rsidRDefault="007545F9" w:rsidP="0043515B">
      <w:pPr>
        <w:pStyle w:val="CMDOutput"/>
        <w:rPr>
          <w:lang w:val="en-US"/>
        </w:rPr>
      </w:pPr>
      <w:r w:rsidRPr="00693652">
        <w:rPr>
          <w:highlight w:val="yellow"/>
          <w:lang w:val="en-US"/>
        </w:rPr>
        <w:t xml:space="preserve">        password: '%ENC{w5PDosOUw5fDosKQwpbCmMKH}'</w:t>
      </w:r>
    </w:p>
    <w:p w:rsidR="005659FF" w:rsidRPr="00693652" w:rsidRDefault="007545F9" w:rsidP="0043515B">
      <w:pPr>
        <w:pStyle w:val="CMDOutput"/>
        <w:rPr>
          <w:lang w:val="en-US"/>
        </w:rPr>
      </w:pPr>
      <w:r w:rsidRPr="00693652">
        <w:rPr>
          <w:highlight w:val="yellow"/>
          <w:lang w:val="en-US"/>
        </w:rPr>
        <w:t xml:space="preserve">        username: cisco</w:t>
      </w:r>
    </w:p>
    <w:p w:rsidR="005659FF" w:rsidRPr="00693652" w:rsidRDefault="007545F9" w:rsidP="0043515B">
      <w:pPr>
        <w:pStyle w:val="CMDOutput"/>
        <w:rPr>
          <w:lang w:val="en-US"/>
        </w:rPr>
      </w:pPr>
      <w:r w:rsidRPr="00693652">
        <w:rPr>
          <w:lang w:val="en-US"/>
        </w:rPr>
        <w:t xml:space="preserve">      enable:</w:t>
      </w:r>
    </w:p>
    <w:p w:rsidR="005659FF" w:rsidRPr="00693652" w:rsidRDefault="007545F9" w:rsidP="0043515B">
      <w:pPr>
        <w:pStyle w:val="CMDOutput"/>
        <w:rPr>
          <w:lang w:val="en-US"/>
        </w:rPr>
      </w:pPr>
      <w:r w:rsidRPr="00693652">
        <w:rPr>
          <w:highlight w:val="yellow"/>
          <w:lang w:val="en-US"/>
        </w:rPr>
        <w:t xml:space="preserve">        password: '%ASK{}'</w:t>
      </w:r>
    </w:p>
    <w:p w:rsidR="005659FF" w:rsidRPr="005659FF" w:rsidRDefault="007545F9" w:rsidP="0043515B">
      <w:pPr>
        <w:pStyle w:val="CMDOutput"/>
      </w:pPr>
      <w:r w:rsidRPr="00693652">
        <w:rPr>
          <w:highlight w:val="yellow"/>
          <w:lang w:val="en-US"/>
        </w:rPr>
        <w:t xml:space="preserve">    </w:t>
      </w:r>
      <w:r>
        <w:rPr>
          <w:highlight w:val="yellow"/>
        </w:rPr>
        <w:t>os: iosxe</w:t>
      </w:r>
    </w:p>
    <w:p w:rsidR="005659FF" w:rsidRPr="005659FF" w:rsidRDefault="007545F9" w:rsidP="0043515B">
      <w:pPr>
        <w:pStyle w:val="CMDOutput"/>
      </w:pPr>
      <w:r>
        <w:t xml:space="preserve">    type: iosxe</w:t>
      </w:r>
    </w:p>
    <w:p w:rsidR="005659FF" w:rsidRPr="005659FF" w:rsidRDefault="005659FF" w:rsidP="005659FF">
      <w:pPr>
        <w:pStyle w:val="CMD"/>
      </w:pPr>
      <w:r>
        <w:t xml:space="preserve">(csr1kv) devasc@labvm:~/labs/devnet-src/pyats/csr1kv$ </w:t>
      </w:r>
    </w:p>
    <w:p w:rsidR="00F84BE2" w:rsidRPr="007A2D8D" w:rsidRDefault="000275CE" w:rsidP="00F84BE2">
      <w:pPr>
        <w:pStyle w:val="Titre3"/>
      </w:pPr>
      <w:r>
        <w:t>Utilisez Génie pour analyser la sortie de la commande show ip interface brief dans JSON.</w:t>
      </w:r>
    </w:p>
    <w:p w:rsidR="009D7858" w:rsidRDefault="009D7858" w:rsidP="009D7858">
      <w:pPr>
        <w:pStyle w:val="SubStepAlpha"/>
      </w:pPr>
      <w:r>
        <w:t xml:space="preserve">Si vous n'avez pas encore terminé le </w:t>
      </w:r>
      <w:r>
        <w:rPr>
          <w:b/>
        </w:rPr>
        <w:t>TP - Installez la machine virtuelle CSR1kV</w:t>
      </w:r>
      <w:r>
        <w:t>, faites-le maintenant. Si vous avez déjà terminé ce laboratoire, lancez la machine virtuelle CSR1kv maintenant.</w:t>
      </w:r>
    </w:p>
    <w:p w:rsidR="009D7858" w:rsidRDefault="009D7858" w:rsidP="009D7858">
      <w:pPr>
        <w:pStyle w:val="SubStepAlpha"/>
      </w:pPr>
      <w:r>
        <w:t xml:space="preserve">Dans la machine virtuelle CSR1kv, entrez la commande </w:t>
      </w:r>
      <w:r>
        <w:rPr>
          <w:b/>
        </w:rPr>
        <w:t>show ip interface brief</w:t>
      </w:r>
      <w:r>
        <w:t xml:space="preserve"> à partir du mode exec privilégié. Votre adresse peut être incrémentée à une autre adresse que 192.168.56.101. Notez l'adresse IPv4 de votre machine virtuelle CSR1kv. Vous l'utiliserez plus tard dans le labo.</w:t>
      </w:r>
    </w:p>
    <w:p w:rsidR="009D7858" w:rsidRPr="00693652" w:rsidRDefault="009D7858" w:rsidP="009D7858">
      <w:pPr>
        <w:pStyle w:val="CMD"/>
        <w:rPr>
          <w:b/>
          <w:bCs/>
          <w:lang w:val="en-US"/>
        </w:rPr>
      </w:pPr>
      <w:r w:rsidRPr="00693652">
        <w:rPr>
          <w:lang w:val="en-US"/>
        </w:rPr>
        <w:t xml:space="preserve">CSR1kv&gt; </w:t>
      </w:r>
      <w:r w:rsidRPr="00693652">
        <w:rPr>
          <w:b/>
          <w:bCs/>
          <w:lang w:val="en-US"/>
        </w:rPr>
        <w:t>en</w:t>
      </w:r>
    </w:p>
    <w:p w:rsidR="009D7858" w:rsidRPr="00693652" w:rsidRDefault="009D7858" w:rsidP="009D7858">
      <w:pPr>
        <w:pStyle w:val="CMD"/>
        <w:rPr>
          <w:lang w:val="en-US"/>
        </w:rPr>
      </w:pPr>
      <w:r w:rsidRPr="00693652">
        <w:rPr>
          <w:lang w:val="en-US"/>
        </w:rPr>
        <w:t xml:space="preserve">CSR1kv# </w:t>
      </w:r>
      <w:r w:rsidRPr="00693652">
        <w:rPr>
          <w:b/>
          <w:lang w:val="en-US"/>
        </w:rPr>
        <w:t>show ip interface brief</w:t>
      </w:r>
    </w:p>
    <w:p w:rsidR="009D7858" w:rsidRPr="00693652" w:rsidRDefault="009D7858" w:rsidP="00A45406">
      <w:pPr>
        <w:pStyle w:val="CMDOutput"/>
        <w:rPr>
          <w:lang w:val="en-US"/>
        </w:rPr>
      </w:pPr>
      <w:r w:rsidRPr="00693652">
        <w:rPr>
          <w:lang w:val="en-US"/>
        </w:rPr>
        <w:t>Interface IP-Address OK? Method Status Protocol</w:t>
      </w:r>
    </w:p>
    <w:p w:rsidR="009D7858" w:rsidRPr="00693652" w:rsidRDefault="009D7858" w:rsidP="00A45406">
      <w:pPr>
        <w:pStyle w:val="CMDOutput"/>
        <w:rPr>
          <w:lang w:val="en-US"/>
        </w:rPr>
      </w:pPr>
      <w:r w:rsidRPr="00693652">
        <w:rPr>
          <w:lang w:val="en-US"/>
        </w:rPr>
        <w:t xml:space="preserve">GigabitEthernet1 </w:t>
      </w:r>
      <w:r w:rsidRPr="00693652">
        <w:rPr>
          <w:highlight w:val="yellow"/>
          <w:lang w:val="en-US"/>
        </w:rPr>
        <w:t>192.168.56.101</w:t>
      </w:r>
      <w:r w:rsidRPr="00693652">
        <w:rPr>
          <w:lang w:val="en-US"/>
        </w:rPr>
        <w:t xml:space="preserve"> YES DHCP up up      </w:t>
      </w:r>
    </w:p>
    <w:p w:rsidR="009D7858" w:rsidRPr="00693652" w:rsidRDefault="009D7858" w:rsidP="009D7858">
      <w:pPr>
        <w:pStyle w:val="CMD"/>
        <w:rPr>
          <w:lang w:val="en-US"/>
        </w:rPr>
      </w:pPr>
      <w:r w:rsidRPr="00693652">
        <w:rPr>
          <w:lang w:val="en-US"/>
        </w:rPr>
        <w:t>CSR1kv#</w:t>
      </w:r>
    </w:p>
    <w:p w:rsidR="00F84BE2" w:rsidRDefault="00F64602" w:rsidP="00A73453">
      <w:pPr>
        <w:pStyle w:val="SubStepAlpha"/>
      </w:pPr>
      <w:r>
        <w:t xml:space="preserve">En utilisant votre fichier YAML testbed, </w:t>
      </w:r>
      <w:r w:rsidRPr="00F55B7B">
        <w:rPr>
          <w:highlight w:val="cyan"/>
        </w:rPr>
        <w:t>appelez Génie pour analyser</w:t>
      </w:r>
      <w:r>
        <w:t xml:space="preserve"> la sortie non structurée de la commande</w:t>
      </w:r>
      <w:r>
        <w:rPr>
          <w:b/>
        </w:rPr>
        <w:t xml:space="preserve"> show ip interface brief</w:t>
      </w:r>
      <w:r>
        <w:t xml:space="preserve"> en JSON structuré. Cette commande inclut la commande IOS à analyser (</w:t>
      </w:r>
      <w:r>
        <w:rPr>
          <w:b/>
        </w:rPr>
        <w:t>show ip interface brief</w:t>
      </w:r>
      <w:r>
        <w:t>), le fichier testbed YAML (</w:t>
      </w:r>
      <w:r w:rsidR="008606F5" w:rsidRPr="008606F5">
        <w:rPr>
          <w:b/>
          <w:bCs/>
        </w:rPr>
        <w:t>testbed.yml</w:t>
      </w:r>
      <w:r>
        <w:t>) et le périphérique spécifié dans le fichier testbed (</w:t>
      </w:r>
      <w:r w:rsidR="008606F5" w:rsidRPr="008606F5">
        <w:rPr>
          <w:b/>
          <w:bCs/>
        </w:rPr>
        <w:t>csR1kv</w:t>
      </w:r>
      <w:r>
        <w:t xml:space="preserve">). </w:t>
      </w:r>
    </w:p>
    <w:p w:rsidR="0094046B" w:rsidRPr="00693652" w:rsidRDefault="0094046B" w:rsidP="0094046B">
      <w:pPr>
        <w:pStyle w:val="CMD"/>
        <w:rPr>
          <w:lang w:val="en-US"/>
        </w:rPr>
      </w:pPr>
      <w:r w:rsidRPr="00693652">
        <w:rPr>
          <w:lang w:val="en-US"/>
        </w:rPr>
        <w:t>(csr1kv) devasc@labvm:~/labs/devnet-src/pyats/csr1kv$</w:t>
      </w:r>
      <w:r w:rsidRPr="00693652">
        <w:rPr>
          <w:b/>
          <w:lang w:val="en-US"/>
        </w:rPr>
        <w:t xml:space="preserve"> </w:t>
      </w:r>
      <w:r w:rsidRPr="00693652">
        <w:rPr>
          <w:b/>
          <w:highlight w:val="cyan"/>
          <w:lang w:val="en-US"/>
        </w:rPr>
        <w:t>genie parse</w:t>
      </w:r>
      <w:r w:rsidRPr="00693652">
        <w:rPr>
          <w:b/>
          <w:lang w:val="en-US"/>
        </w:rPr>
        <w:t xml:space="preserve"> "show ip interface brief" --testbed-file yaml/testbed.yml --devices CSR1kv</w:t>
      </w:r>
    </w:p>
    <w:p w:rsidR="0094046B" w:rsidRPr="00693652" w:rsidRDefault="0094046B" w:rsidP="000E2ACD">
      <w:pPr>
        <w:pStyle w:val="CMD"/>
        <w:rPr>
          <w:lang w:val="en-US"/>
        </w:rPr>
      </w:pPr>
      <w:r w:rsidRPr="00693652">
        <w:rPr>
          <w:lang w:val="en-US"/>
        </w:rPr>
        <w:t>Enter enable password for device CSR1kv:</w:t>
      </w:r>
      <w:r w:rsidR="000E2ACD" w:rsidRPr="00693652">
        <w:rPr>
          <w:b/>
          <w:bCs/>
          <w:lang w:val="en-US"/>
        </w:rPr>
        <w:t xml:space="preserve"> &lt;Enter&gt;</w:t>
      </w:r>
    </w:p>
    <w:p w:rsidR="0094046B" w:rsidRPr="00693652" w:rsidRDefault="0094046B" w:rsidP="00B167F9">
      <w:pPr>
        <w:pStyle w:val="CMDOutput"/>
        <w:rPr>
          <w:lang w:val="en-US"/>
        </w:rPr>
      </w:pPr>
      <w:r w:rsidRPr="00693652">
        <w:rPr>
          <w:lang w:val="en-US"/>
        </w:rPr>
        <w:t>2020-05-31T18:59:23: %UNICON-WARNING: Device 'CSR1kv' connection 'cli' does not have IP and/or port specified, ignoring</w:t>
      </w:r>
    </w:p>
    <w:p w:rsidR="0094046B" w:rsidRPr="00693652" w:rsidRDefault="0094046B" w:rsidP="00B167F9">
      <w:pPr>
        <w:pStyle w:val="CMDOutput"/>
        <w:rPr>
          <w:lang w:val="en-US"/>
        </w:rPr>
      </w:pPr>
      <w:r w:rsidRPr="00693652">
        <w:rPr>
          <w:lang w:val="en-US"/>
        </w:rPr>
        <w:t>Device 'CSR1kv' connection 'cli' does not have IP and/or port specified, ignoring</w:t>
      </w:r>
    </w:p>
    <w:p w:rsidR="0094046B" w:rsidRPr="00693652" w:rsidRDefault="007545F9" w:rsidP="00B167F9">
      <w:pPr>
        <w:pStyle w:val="CMDOutput"/>
        <w:rPr>
          <w:lang w:val="en-US"/>
        </w:rPr>
      </w:pPr>
      <w:r w:rsidRPr="00693652">
        <w:rPr>
          <w:lang w:val="en-US"/>
        </w:rPr>
        <w:t xml:space="preserve">  0%| | 0/1 [00:00&lt;?, ?it/s] {</w:t>
      </w:r>
    </w:p>
    <w:p w:rsidR="0094046B" w:rsidRPr="00693652" w:rsidRDefault="007545F9" w:rsidP="00B167F9">
      <w:pPr>
        <w:pStyle w:val="CMDOutput"/>
        <w:rPr>
          <w:lang w:val="en-US"/>
        </w:rPr>
      </w:pPr>
      <w:r w:rsidRPr="00693652">
        <w:rPr>
          <w:lang w:val="en-US"/>
        </w:rPr>
        <w:lastRenderedPageBreak/>
        <w:t xml:space="preserve">  "interface": {</w:t>
      </w:r>
    </w:p>
    <w:p w:rsidR="0094046B" w:rsidRPr="00693652" w:rsidRDefault="007545F9" w:rsidP="00B167F9">
      <w:pPr>
        <w:pStyle w:val="CMDOutput"/>
        <w:rPr>
          <w:lang w:val="en-US"/>
        </w:rPr>
      </w:pPr>
      <w:r w:rsidRPr="00693652">
        <w:rPr>
          <w:lang w:val="en-US"/>
        </w:rPr>
        <w:t xml:space="preserve">    "GigabitEthernet1": {</w:t>
      </w:r>
    </w:p>
    <w:p w:rsidR="0094046B" w:rsidRPr="00693652" w:rsidRDefault="007545F9" w:rsidP="00B167F9">
      <w:pPr>
        <w:pStyle w:val="CMDOutput"/>
        <w:rPr>
          <w:lang w:val="en-US"/>
        </w:rPr>
      </w:pPr>
      <w:r w:rsidRPr="00693652">
        <w:rPr>
          <w:lang w:val="en-US"/>
        </w:rPr>
        <w:t xml:space="preserve">      "interface_is_ok": "YES",</w:t>
      </w:r>
    </w:p>
    <w:p w:rsidR="0094046B" w:rsidRPr="00693652" w:rsidRDefault="007545F9" w:rsidP="00B167F9">
      <w:pPr>
        <w:pStyle w:val="CMDOutput"/>
        <w:rPr>
          <w:lang w:val="en-US"/>
        </w:rPr>
      </w:pPr>
      <w:r w:rsidRPr="00693652">
        <w:rPr>
          <w:lang w:val="en-US"/>
        </w:rPr>
        <w:t xml:space="preserve">      "ip_address": "192.168.56.101",</w:t>
      </w:r>
    </w:p>
    <w:p w:rsidR="0094046B" w:rsidRPr="00693652" w:rsidRDefault="007545F9" w:rsidP="00B167F9">
      <w:pPr>
        <w:pStyle w:val="CMDOutput"/>
        <w:rPr>
          <w:lang w:val="en-US"/>
        </w:rPr>
      </w:pPr>
      <w:r w:rsidRPr="00693652">
        <w:rPr>
          <w:lang w:val="en-US"/>
        </w:rPr>
        <w:t xml:space="preserve">      "method": "DHCP",</w:t>
      </w:r>
    </w:p>
    <w:p w:rsidR="0094046B" w:rsidRPr="00693652" w:rsidRDefault="007545F9" w:rsidP="00B167F9">
      <w:pPr>
        <w:pStyle w:val="CMDOutput"/>
        <w:rPr>
          <w:lang w:val="en-US"/>
        </w:rPr>
      </w:pPr>
      <w:r w:rsidRPr="00693652">
        <w:rPr>
          <w:lang w:val="en-US"/>
        </w:rPr>
        <w:t xml:space="preserve">      "protocol": "up",</w:t>
      </w:r>
    </w:p>
    <w:p w:rsidR="0094046B" w:rsidRPr="00693652" w:rsidRDefault="007545F9" w:rsidP="00B167F9">
      <w:pPr>
        <w:pStyle w:val="CMDOutput"/>
        <w:rPr>
          <w:lang w:val="en-US"/>
        </w:rPr>
      </w:pPr>
      <w:r w:rsidRPr="00693652">
        <w:rPr>
          <w:lang w:val="en-US"/>
        </w:rPr>
        <w:t xml:space="preserve">      "status": "up"</w:t>
      </w:r>
    </w:p>
    <w:p w:rsidR="0094046B" w:rsidRPr="00693652" w:rsidRDefault="007545F9" w:rsidP="00B167F9">
      <w:pPr>
        <w:pStyle w:val="CMDOutput"/>
        <w:rPr>
          <w:lang w:val="en-US"/>
        </w:rPr>
      </w:pPr>
      <w:r w:rsidRPr="00693652">
        <w:rPr>
          <w:lang w:val="en-US"/>
        </w:rPr>
        <w:t xml:space="preserve">    }</w:t>
      </w:r>
    </w:p>
    <w:p w:rsidR="0094046B" w:rsidRPr="00693652" w:rsidRDefault="007545F9" w:rsidP="00B167F9">
      <w:pPr>
        <w:pStyle w:val="CMDOutput"/>
        <w:rPr>
          <w:lang w:val="en-US"/>
        </w:rPr>
      </w:pPr>
      <w:r w:rsidRPr="00693652">
        <w:rPr>
          <w:lang w:val="en-US"/>
        </w:rPr>
        <w:t xml:space="preserve">  }</w:t>
      </w:r>
    </w:p>
    <w:p w:rsidR="0094046B" w:rsidRPr="00693652" w:rsidRDefault="0094046B" w:rsidP="00B167F9">
      <w:pPr>
        <w:pStyle w:val="CMDOutput"/>
        <w:rPr>
          <w:lang w:val="en-US"/>
        </w:rPr>
      </w:pPr>
      <w:r w:rsidRPr="00693652">
        <w:rPr>
          <w:lang w:val="en-US"/>
        </w:rPr>
        <w:t>}</w:t>
      </w:r>
    </w:p>
    <w:p w:rsidR="0094046B" w:rsidRPr="00693652" w:rsidRDefault="0094046B" w:rsidP="00B167F9">
      <w:pPr>
        <w:pStyle w:val="CMDOutput"/>
        <w:rPr>
          <w:lang w:val="en-US"/>
        </w:rPr>
      </w:pPr>
      <w:r w:rsidRPr="00693652">
        <w:rPr>
          <w:lang w:val="en-US"/>
        </w:rPr>
        <w:t>100%|█████████████████████████████████████████████████████████████████████████████| 1/1 [00:00&lt;00:00, 2.22it/s]</w:t>
      </w:r>
    </w:p>
    <w:p w:rsidR="00B167F9" w:rsidRPr="00693652" w:rsidRDefault="00B167F9" w:rsidP="00B167F9">
      <w:pPr>
        <w:pStyle w:val="CMDOutput"/>
        <w:rPr>
          <w:lang w:val="en-US"/>
        </w:rPr>
      </w:pPr>
    </w:p>
    <w:p w:rsidR="008A1573" w:rsidRPr="00693652" w:rsidRDefault="00B167F9" w:rsidP="008A1573">
      <w:pPr>
        <w:pStyle w:val="CMD"/>
        <w:rPr>
          <w:lang w:val="en-US"/>
        </w:rPr>
      </w:pPr>
      <w:r w:rsidRPr="00693652">
        <w:rPr>
          <w:lang w:val="en-US"/>
        </w:rPr>
        <w:t>(csr1kv) devasc@labvm:~/labs/devnet-src/pyats/csr1kv$ ^C</w:t>
      </w:r>
    </w:p>
    <w:p w:rsidR="001474D6" w:rsidRDefault="00562A39" w:rsidP="006513FB">
      <w:pPr>
        <w:pStyle w:val="Titre3"/>
      </w:pPr>
      <w:r>
        <w:t>Utilisez Genie pour analyser la sortie de la commande show version dans JSON.</w:t>
      </w:r>
    </w:p>
    <w:p w:rsidR="00CF1957" w:rsidRPr="00DB3D4A" w:rsidRDefault="00CF1957" w:rsidP="00C87B7C">
      <w:pPr>
        <w:pStyle w:val="BodyTextL25"/>
      </w:pPr>
      <w:r>
        <w:t>Pour un autre exemple, analysez la sortie non structurée de la commande</w:t>
      </w:r>
      <w:r>
        <w:rPr>
          <w:b/>
        </w:rPr>
        <w:t xml:space="preserve"> show version</w:t>
      </w:r>
      <w:r>
        <w:t xml:space="preserve"> en JSON structuré. </w:t>
      </w:r>
    </w:p>
    <w:p w:rsidR="0094046B" w:rsidRPr="00693652" w:rsidRDefault="0094046B" w:rsidP="0094046B">
      <w:pPr>
        <w:pStyle w:val="CMD"/>
        <w:rPr>
          <w:b/>
          <w:bCs/>
          <w:lang w:val="en-US"/>
        </w:rPr>
      </w:pPr>
      <w:r w:rsidRPr="00693652">
        <w:rPr>
          <w:lang w:val="en-US"/>
        </w:rPr>
        <w:t>(csr1kv) devasc@labvm:~/labs/devnet-src/pyats/csr1kv$</w:t>
      </w:r>
      <w:r w:rsidRPr="00693652">
        <w:rPr>
          <w:b/>
          <w:lang w:val="en-US"/>
        </w:rPr>
        <w:t xml:space="preserve"> genie parse "show version" --testbed-file yaml/testbed.yml --devices CSR1kv</w:t>
      </w:r>
    </w:p>
    <w:p w:rsidR="0094046B" w:rsidRPr="00693652" w:rsidRDefault="0094046B" w:rsidP="0094046B">
      <w:pPr>
        <w:pStyle w:val="CMD"/>
        <w:rPr>
          <w:b/>
          <w:bCs/>
          <w:lang w:val="en-US"/>
        </w:rPr>
      </w:pPr>
      <w:r w:rsidRPr="00693652">
        <w:rPr>
          <w:lang w:val="en-US"/>
        </w:rPr>
        <w:t>Enter enable password for device CSR1kv:</w:t>
      </w:r>
      <w:r w:rsidRPr="00693652">
        <w:rPr>
          <w:b/>
          <w:lang w:val="en-US"/>
        </w:rPr>
        <w:t xml:space="preserve"> &lt;Enter&gt;</w:t>
      </w:r>
    </w:p>
    <w:p w:rsidR="0094046B" w:rsidRPr="00693652" w:rsidRDefault="0094046B" w:rsidP="000E2ACD">
      <w:pPr>
        <w:pStyle w:val="CMDOutput"/>
        <w:rPr>
          <w:lang w:val="en-US"/>
        </w:rPr>
      </w:pPr>
      <w:r w:rsidRPr="00693652">
        <w:rPr>
          <w:lang w:val="en-US"/>
        </w:rPr>
        <w:t>2020-05-31T18:41:32: %UNICON-WARNING: Device 'CSR1kv' connection 'cli' does not have IP and/or port specified, ignoring</w:t>
      </w:r>
    </w:p>
    <w:p w:rsidR="0094046B" w:rsidRPr="00693652" w:rsidRDefault="0094046B" w:rsidP="000E2ACD">
      <w:pPr>
        <w:pStyle w:val="CMDOutput"/>
        <w:rPr>
          <w:lang w:val="en-US"/>
        </w:rPr>
      </w:pPr>
      <w:r w:rsidRPr="00693652">
        <w:rPr>
          <w:lang w:val="en-US"/>
        </w:rPr>
        <w:t>Device 'CSR1kv' connection 'cli' does not have IP and/or port specified, ignoring</w:t>
      </w:r>
    </w:p>
    <w:p w:rsidR="0094046B" w:rsidRPr="00693652" w:rsidRDefault="007545F9" w:rsidP="000E2ACD">
      <w:pPr>
        <w:pStyle w:val="CMDOutput"/>
        <w:rPr>
          <w:lang w:val="en-US"/>
        </w:rPr>
      </w:pPr>
      <w:r w:rsidRPr="00693652">
        <w:rPr>
          <w:lang w:val="en-US"/>
        </w:rPr>
        <w:t xml:space="preserve">  0%| | 0/1 [00:00&lt;?, ?it/s] {</w:t>
      </w:r>
    </w:p>
    <w:p w:rsidR="0094046B" w:rsidRPr="00693652" w:rsidRDefault="007545F9" w:rsidP="000E2ACD">
      <w:pPr>
        <w:pStyle w:val="CMDOutput"/>
        <w:rPr>
          <w:lang w:val="en-US"/>
        </w:rPr>
      </w:pPr>
      <w:r w:rsidRPr="00693652">
        <w:rPr>
          <w:lang w:val="en-US"/>
        </w:rPr>
        <w:t xml:space="preserve">  "version": {</w:t>
      </w:r>
    </w:p>
    <w:p w:rsidR="0094046B" w:rsidRPr="00693652" w:rsidRDefault="007545F9" w:rsidP="000E2ACD">
      <w:pPr>
        <w:pStyle w:val="CMDOutput"/>
        <w:rPr>
          <w:lang w:val="en-US"/>
        </w:rPr>
      </w:pPr>
      <w:r w:rsidRPr="00693652">
        <w:rPr>
          <w:lang w:val="en-US"/>
        </w:rPr>
        <w:t xml:space="preserve">    "chassis": "CSR1000V",</w:t>
      </w:r>
    </w:p>
    <w:p w:rsidR="0094046B" w:rsidRPr="00693652" w:rsidRDefault="007545F9" w:rsidP="000E2ACD">
      <w:pPr>
        <w:pStyle w:val="CMDOutput"/>
        <w:rPr>
          <w:lang w:val="en-US"/>
        </w:rPr>
      </w:pPr>
      <w:r w:rsidRPr="00693652">
        <w:rPr>
          <w:lang w:val="en-US"/>
        </w:rPr>
        <w:t xml:space="preserve">    "chassis_sn": "9K8P1OFYE3D",</w:t>
      </w:r>
    </w:p>
    <w:p w:rsidR="0094046B" w:rsidRPr="00693652" w:rsidRDefault="007545F9" w:rsidP="000E2ACD">
      <w:pPr>
        <w:pStyle w:val="CMDOutput"/>
        <w:rPr>
          <w:lang w:val="en-US"/>
        </w:rPr>
      </w:pPr>
      <w:r w:rsidRPr="00693652">
        <w:rPr>
          <w:lang w:val="en-US"/>
        </w:rPr>
        <w:t xml:space="preserve">    "compiled_by": "mcpre",</w:t>
      </w:r>
    </w:p>
    <w:p w:rsidR="0094046B" w:rsidRPr="00693652" w:rsidRDefault="007545F9" w:rsidP="000E2ACD">
      <w:pPr>
        <w:pStyle w:val="CMDOutput"/>
        <w:rPr>
          <w:lang w:val="en-US"/>
        </w:rPr>
      </w:pPr>
      <w:r w:rsidRPr="00693652">
        <w:rPr>
          <w:lang w:val="en-US"/>
        </w:rPr>
        <w:t xml:space="preserve">    "compiled_date": "Thu 30-Jan-20 18:48",</w:t>
      </w:r>
    </w:p>
    <w:p w:rsidR="0094046B" w:rsidRPr="00693652" w:rsidRDefault="007545F9" w:rsidP="000E2ACD">
      <w:pPr>
        <w:pStyle w:val="CMDOutput"/>
        <w:rPr>
          <w:lang w:val="en-US"/>
        </w:rPr>
      </w:pPr>
      <w:r w:rsidRPr="00693652">
        <w:rPr>
          <w:lang w:val="en-US"/>
        </w:rPr>
        <w:t xml:space="preserve">    "curr_config_register": "0x2102",</w:t>
      </w:r>
    </w:p>
    <w:p w:rsidR="0094046B" w:rsidRPr="00693652" w:rsidRDefault="007545F9" w:rsidP="000E2ACD">
      <w:pPr>
        <w:pStyle w:val="CMDOutput"/>
        <w:rPr>
          <w:lang w:val="en-US"/>
        </w:rPr>
      </w:pPr>
      <w:r w:rsidRPr="00693652">
        <w:rPr>
          <w:lang w:val="en-US"/>
        </w:rPr>
        <w:t xml:space="preserve">    "disks": {</w:t>
      </w:r>
    </w:p>
    <w:p w:rsidR="0094046B" w:rsidRPr="00693652" w:rsidRDefault="007545F9" w:rsidP="000E2ACD">
      <w:pPr>
        <w:pStyle w:val="CMDOutput"/>
        <w:rPr>
          <w:lang w:val="en-US"/>
        </w:rPr>
      </w:pPr>
      <w:r w:rsidRPr="00693652">
        <w:rPr>
          <w:lang w:val="en-US"/>
        </w:rPr>
        <w:t xml:space="preserve">      "bootflash:.": {</w:t>
      </w:r>
    </w:p>
    <w:p w:rsidR="0094046B" w:rsidRPr="00693652" w:rsidRDefault="007545F9" w:rsidP="000E2ACD">
      <w:pPr>
        <w:pStyle w:val="CMDOutput"/>
        <w:rPr>
          <w:lang w:val="en-US"/>
        </w:rPr>
      </w:pPr>
      <w:r w:rsidRPr="00693652">
        <w:rPr>
          <w:lang w:val="en-US"/>
        </w:rPr>
        <w:t xml:space="preserve">        "disk_size": "7774207",</w:t>
      </w:r>
    </w:p>
    <w:p w:rsidR="0094046B" w:rsidRPr="00693652" w:rsidRDefault="007545F9" w:rsidP="000E2ACD">
      <w:pPr>
        <w:pStyle w:val="CMDOutput"/>
        <w:rPr>
          <w:lang w:val="en-US"/>
        </w:rPr>
      </w:pPr>
      <w:r w:rsidRPr="00693652">
        <w:rPr>
          <w:lang w:val="en-US"/>
        </w:rPr>
        <w:t xml:space="preserve">        "type_of_disk": "virtual hard disk"</w:t>
      </w:r>
    </w:p>
    <w:p w:rsidR="0094046B" w:rsidRPr="00693652" w:rsidRDefault="007545F9" w:rsidP="000E2ACD">
      <w:pPr>
        <w:pStyle w:val="CMDOutput"/>
        <w:rPr>
          <w:lang w:val="en-US"/>
        </w:rPr>
      </w:pPr>
      <w:r w:rsidRPr="00693652">
        <w:rPr>
          <w:lang w:val="en-US"/>
        </w:rPr>
        <w:t xml:space="preserve">      },</w:t>
      </w:r>
    </w:p>
    <w:p w:rsidR="0094046B" w:rsidRPr="00693652" w:rsidRDefault="007545F9" w:rsidP="000E2ACD">
      <w:pPr>
        <w:pStyle w:val="CMDOutput"/>
        <w:rPr>
          <w:lang w:val="en-US"/>
        </w:rPr>
      </w:pPr>
      <w:r w:rsidRPr="00693652">
        <w:rPr>
          <w:lang w:val="en-US"/>
        </w:rPr>
        <w:t xml:space="preserve">      "webui:.": {</w:t>
      </w:r>
    </w:p>
    <w:p w:rsidR="0094046B" w:rsidRPr="00693652" w:rsidRDefault="007545F9" w:rsidP="000E2ACD">
      <w:pPr>
        <w:pStyle w:val="CMDOutput"/>
        <w:rPr>
          <w:lang w:val="en-US"/>
        </w:rPr>
      </w:pPr>
      <w:r w:rsidRPr="00693652">
        <w:rPr>
          <w:lang w:val="en-US"/>
        </w:rPr>
        <w:t xml:space="preserve">        "disk_size": "0",</w:t>
      </w:r>
    </w:p>
    <w:p w:rsidR="0094046B" w:rsidRPr="00693652" w:rsidRDefault="007545F9" w:rsidP="000E2ACD">
      <w:pPr>
        <w:pStyle w:val="CMDOutput"/>
        <w:rPr>
          <w:lang w:val="en-US"/>
        </w:rPr>
      </w:pPr>
      <w:r w:rsidRPr="00693652">
        <w:rPr>
          <w:lang w:val="en-US"/>
        </w:rPr>
        <w:t xml:space="preserve">        "type_of_disk": "WebUI ODM Files"</w:t>
      </w:r>
    </w:p>
    <w:p w:rsidR="0094046B" w:rsidRPr="00693652" w:rsidRDefault="007545F9" w:rsidP="000E2ACD">
      <w:pPr>
        <w:pStyle w:val="CMDOutput"/>
        <w:rPr>
          <w:lang w:val="en-US"/>
        </w:rPr>
      </w:pPr>
      <w:r w:rsidRPr="00693652">
        <w:rPr>
          <w:lang w:val="en-US"/>
        </w:rPr>
        <w:t xml:space="preserve">      }</w:t>
      </w:r>
    </w:p>
    <w:p w:rsidR="0094046B" w:rsidRPr="00693652" w:rsidRDefault="007545F9" w:rsidP="000E2ACD">
      <w:pPr>
        <w:pStyle w:val="CMDOutput"/>
        <w:rPr>
          <w:lang w:val="en-US"/>
        </w:rPr>
      </w:pPr>
      <w:r w:rsidRPr="00693652">
        <w:rPr>
          <w:lang w:val="en-US"/>
        </w:rPr>
        <w:t xml:space="preserve">    },</w:t>
      </w:r>
    </w:p>
    <w:p w:rsidR="0094046B" w:rsidRPr="00693652" w:rsidRDefault="007545F9" w:rsidP="000E2ACD">
      <w:pPr>
        <w:pStyle w:val="CMDOutput"/>
        <w:rPr>
          <w:lang w:val="en-US"/>
        </w:rPr>
      </w:pPr>
      <w:r w:rsidRPr="00693652">
        <w:rPr>
          <w:lang w:val="en-US"/>
        </w:rPr>
        <w:t xml:space="preserve">    "hostname": "CSR1kv",</w:t>
      </w:r>
    </w:p>
    <w:p w:rsidR="0094046B" w:rsidRPr="00693652" w:rsidRDefault="007545F9" w:rsidP="000E2ACD">
      <w:pPr>
        <w:pStyle w:val="CMDOutput"/>
        <w:rPr>
          <w:lang w:val="en-US"/>
        </w:rPr>
      </w:pPr>
      <w:r w:rsidRPr="00693652">
        <w:rPr>
          <w:lang w:val="en-US"/>
        </w:rPr>
        <w:t xml:space="preserve">    "image_id": "X86_64_LINUX_IOSD-UNIVERSALK9-M",</w:t>
      </w:r>
    </w:p>
    <w:p w:rsidR="0094046B" w:rsidRPr="00693652" w:rsidRDefault="007545F9" w:rsidP="000E2ACD">
      <w:pPr>
        <w:pStyle w:val="CMDOutput"/>
        <w:rPr>
          <w:lang w:val="en-US"/>
        </w:rPr>
      </w:pPr>
      <w:r w:rsidRPr="00693652">
        <w:rPr>
          <w:lang w:val="en-US"/>
        </w:rPr>
        <w:t xml:space="preserve">    "image_type": "production image",</w:t>
      </w:r>
    </w:p>
    <w:p w:rsidR="0094046B" w:rsidRPr="00693652" w:rsidRDefault="007545F9" w:rsidP="000E2ACD">
      <w:pPr>
        <w:pStyle w:val="CMDOutput"/>
        <w:rPr>
          <w:lang w:val="en-US"/>
        </w:rPr>
      </w:pPr>
      <w:r w:rsidRPr="00693652">
        <w:rPr>
          <w:lang w:val="en-US"/>
        </w:rPr>
        <w:t xml:space="preserve">    "last_reload_reason": "reload",</w:t>
      </w:r>
    </w:p>
    <w:p w:rsidR="0094046B" w:rsidRPr="00693652" w:rsidRDefault="007545F9" w:rsidP="000E2ACD">
      <w:pPr>
        <w:pStyle w:val="CMDOutput"/>
        <w:rPr>
          <w:lang w:val="en-US"/>
        </w:rPr>
      </w:pPr>
      <w:r w:rsidRPr="00693652">
        <w:rPr>
          <w:lang w:val="en-US"/>
        </w:rPr>
        <w:t xml:space="preserve">    "license_level": "ax",</w:t>
      </w:r>
    </w:p>
    <w:p w:rsidR="0094046B" w:rsidRPr="00693652" w:rsidRDefault="007545F9" w:rsidP="000E2ACD">
      <w:pPr>
        <w:pStyle w:val="CMDOutput"/>
        <w:rPr>
          <w:lang w:val="en-US"/>
        </w:rPr>
      </w:pPr>
      <w:r w:rsidRPr="00693652">
        <w:rPr>
          <w:lang w:val="en-US"/>
        </w:rPr>
        <w:t xml:space="preserve">    "license_type": "Default. No valid license found.",</w:t>
      </w:r>
    </w:p>
    <w:p w:rsidR="0094046B" w:rsidRPr="00693652" w:rsidRDefault="007545F9" w:rsidP="000E2ACD">
      <w:pPr>
        <w:pStyle w:val="CMDOutput"/>
        <w:rPr>
          <w:lang w:val="en-US"/>
        </w:rPr>
      </w:pPr>
      <w:r w:rsidRPr="00693652">
        <w:rPr>
          <w:lang w:val="en-US"/>
        </w:rPr>
        <w:t xml:space="preserve">    "main_mem": "2182252",</w:t>
      </w:r>
    </w:p>
    <w:p w:rsidR="0094046B" w:rsidRPr="00693652" w:rsidRDefault="007545F9" w:rsidP="000E2ACD">
      <w:pPr>
        <w:pStyle w:val="CMDOutput"/>
        <w:rPr>
          <w:lang w:val="en-US"/>
        </w:rPr>
      </w:pPr>
      <w:r w:rsidRPr="00693652">
        <w:rPr>
          <w:lang w:val="en-US"/>
        </w:rPr>
        <w:t xml:space="preserve">    "mem_size": {</w:t>
      </w:r>
    </w:p>
    <w:p w:rsidR="0094046B" w:rsidRPr="00693652" w:rsidRDefault="007545F9" w:rsidP="000E2ACD">
      <w:pPr>
        <w:pStyle w:val="CMDOutput"/>
        <w:rPr>
          <w:lang w:val="en-US"/>
        </w:rPr>
      </w:pPr>
      <w:r w:rsidRPr="00693652">
        <w:rPr>
          <w:lang w:val="en-US"/>
        </w:rPr>
        <w:t xml:space="preserve">      "non-volatile configuration": "32768",</w:t>
      </w:r>
    </w:p>
    <w:p w:rsidR="0094046B" w:rsidRPr="00693652" w:rsidRDefault="007545F9" w:rsidP="000E2ACD">
      <w:pPr>
        <w:pStyle w:val="CMDOutput"/>
        <w:rPr>
          <w:lang w:val="en-US"/>
        </w:rPr>
      </w:pPr>
      <w:r w:rsidRPr="00693652">
        <w:rPr>
          <w:lang w:val="en-US"/>
        </w:rPr>
        <w:lastRenderedPageBreak/>
        <w:t xml:space="preserve">      "physical": "3985032"</w:t>
      </w:r>
    </w:p>
    <w:p w:rsidR="0094046B" w:rsidRPr="00693652" w:rsidRDefault="007545F9" w:rsidP="000E2ACD">
      <w:pPr>
        <w:pStyle w:val="CMDOutput"/>
        <w:rPr>
          <w:lang w:val="en-US"/>
        </w:rPr>
      </w:pPr>
      <w:r w:rsidRPr="00693652">
        <w:rPr>
          <w:lang w:val="en-US"/>
        </w:rPr>
        <w:t xml:space="preserve">    },</w:t>
      </w:r>
    </w:p>
    <w:p w:rsidR="0094046B" w:rsidRPr="00693652" w:rsidRDefault="007545F9" w:rsidP="000E2ACD">
      <w:pPr>
        <w:pStyle w:val="CMDOutput"/>
        <w:rPr>
          <w:lang w:val="en-US"/>
        </w:rPr>
      </w:pPr>
      <w:r w:rsidRPr="00693652">
        <w:rPr>
          <w:lang w:val="en-US"/>
        </w:rPr>
        <w:t xml:space="preserve">    "next_reload_license_level": "ax",</w:t>
      </w:r>
    </w:p>
    <w:p w:rsidR="0094046B" w:rsidRPr="00693652" w:rsidRDefault="007545F9" w:rsidP="000E2ACD">
      <w:pPr>
        <w:pStyle w:val="CMDOutput"/>
        <w:rPr>
          <w:lang w:val="en-US"/>
        </w:rPr>
      </w:pPr>
      <w:r w:rsidRPr="00693652">
        <w:rPr>
          <w:lang w:val="en-US"/>
        </w:rPr>
        <w:t xml:space="preserve">    "number_of_intfs": {</w:t>
      </w:r>
    </w:p>
    <w:p w:rsidR="0094046B" w:rsidRPr="00693652" w:rsidRDefault="007545F9" w:rsidP="000E2ACD">
      <w:pPr>
        <w:pStyle w:val="CMDOutput"/>
        <w:rPr>
          <w:lang w:val="en-US"/>
        </w:rPr>
      </w:pPr>
      <w:r w:rsidRPr="00693652">
        <w:rPr>
          <w:lang w:val="en-US"/>
        </w:rPr>
        <w:t xml:space="preserve">      "Gigabit Ethernet": "1"</w:t>
      </w:r>
    </w:p>
    <w:p w:rsidR="0094046B" w:rsidRPr="00693652" w:rsidRDefault="007545F9" w:rsidP="000E2ACD">
      <w:pPr>
        <w:pStyle w:val="CMDOutput"/>
        <w:rPr>
          <w:lang w:val="en-US"/>
        </w:rPr>
      </w:pPr>
      <w:r w:rsidRPr="00693652">
        <w:rPr>
          <w:lang w:val="en-US"/>
        </w:rPr>
        <w:t xml:space="preserve">    },</w:t>
      </w:r>
    </w:p>
    <w:p w:rsidR="0094046B" w:rsidRPr="00693652" w:rsidRDefault="007545F9" w:rsidP="000E2ACD">
      <w:pPr>
        <w:pStyle w:val="CMDOutput"/>
        <w:rPr>
          <w:lang w:val="en-US"/>
        </w:rPr>
      </w:pPr>
      <w:r w:rsidRPr="00693652">
        <w:rPr>
          <w:lang w:val="en-US"/>
        </w:rPr>
        <w:t xml:space="preserve">    "os": "IOS-XE",</w:t>
      </w:r>
    </w:p>
    <w:p w:rsidR="0094046B" w:rsidRPr="00693652" w:rsidRDefault="007545F9" w:rsidP="000E2ACD">
      <w:pPr>
        <w:pStyle w:val="CMDOutput"/>
        <w:rPr>
          <w:lang w:val="en-US"/>
        </w:rPr>
      </w:pPr>
      <w:r w:rsidRPr="00693652">
        <w:rPr>
          <w:lang w:val="en-US"/>
        </w:rPr>
        <w:t xml:space="preserve">    "platform": "Virtual XE",</w:t>
      </w:r>
    </w:p>
    <w:p w:rsidR="0094046B" w:rsidRPr="00693652" w:rsidRDefault="007545F9" w:rsidP="000E2ACD">
      <w:pPr>
        <w:pStyle w:val="CMDOutput"/>
        <w:rPr>
          <w:lang w:val="en-US"/>
        </w:rPr>
      </w:pPr>
      <w:r w:rsidRPr="00693652">
        <w:rPr>
          <w:lang w:val="en-US"/>
        </w:rPr>
        <w:t xml:space="preserve">    "processor_type": "VXE",</w:t>
      </w:r>
    </w:p>
    <w:p w:rsidR="0094046B" w:rsidRPr="00693652" w:rsidRDefault="007545F9" w:rsidP="000E2ACD">
      <w:pPr>
        <w:pStyle w:val="CMDOutput"/>
        <w:rPr>
          <w:lang w:val="en-US"/>
        </w:rPr>
      </w:pPr>
      <w:r w:rsidRPr="00693652">
        <w:rPr>
          <w:lang w:val="en-US"/>
        </w:rPr>
        <w:t xml:space="preserve">    "returned_to_rom_by": "reload",</w:t>
      </w:r>
    </w:p>
    <w:p w:rsidR="0094046B" w:rsidRPr="00693652" w:rsidRDefault="007545F9" w:rsidP="000E2ACD">
      <w:pPr>
        <w:pStyle w:val="CMDOutput"/>
        <w:rPr>
          <w:lang w:val="en-US"/>
        </w:rPr>
      </w:pPr>
      <w:r w:rsidRPr="00693652">
        <w:rPr>
          <w:lang w:val="en-US"/>
        </w:rPr>
        <w:t xml:space="preserve">    "rom": "IOS-XE ROMMON",</w:t>
      </w:r>
    </w:p>
    <w:p w:rsidR="0094046B" w:rsidRPr="00693652" w:rsidRDefault="007545F9" w:rsidP="000E2ACD">
      <w:pPr>
        <w:pStyle w:val="CMDOutput"/>
        <w:rPr>
          <w:lang w:val="en-US"/>
        </w:rPr>
      </w:pPr>
      <w:r w:rsidRPr="00693652">
        <w:rPr>
          <w:lang w:val="en-US"/>
        </w:rPr>
        <w:t xml:space="preserve">    "rtr_type": "CSR1000V",</w:t>
      </w:r>
    </w:p>
    <w:p w:rsidR="0094046B" w:rsidRPr="00693652" w:rsidRDefault="007545F9" w:rsidP="000E2ACD">
      <w:pPr>
        <w:pStyle w:val="CMDOutput"/>
        <w:rPr>
          <w:lang w:val="en-US"/>
        </w:rPr>
      </w:pPr>
      <w:r w:rsidRPr="00693652">
        <w:rPr>
          <w:lang w:val="en-US"/>
        </w:rPr>
        <w:t xml:space="preserve">    "system_image": "bootflash:packages.conf",</w:t>
      </w:r>
    </w:p>
    <w:p w:rsidR="0094046B" w:rsidRPr="00693652" w:rsidRDefault="007545F9" w:rsidP="000E2ACD">
      <w:pPr>
        <w:pStyle w:val="CMDOutput"/>
        <w:rPr>
          <w:lang w:val="en-US"/>
        </w:rPr>
      </w:pPr>
      <w:r w:rsidRPr="00693652">
        <w:rPr>
          <w:lang w:val="en-US"/>
        </w:rPr>
        <w:t xml:space="preserve">    "uptime": "2 days, 6 hours, 26 minutes",</w:t>
      </w:r>
    </w:p>
    <w:p w:rsidR="0094046B" w:rsidRPr="00693652" w:rsidRDefault="007545F9" w:rsidP="000E2ACD">
      <w:pPr>
        <w:pStyle w:val="CMDOutput"/>
        <w:rPr>
          <w:lang w:val="en-US"/>
        </w:rPr>
      </w:pPr>
      <w:r w:rsidRPr="00693652">
        <w:rPr>
          <w:lang w:val="en-US"/>
        </w:rPr>
        <w:t xml:space="preserve">    "uptime_this_cp": "2 days, 6 hours, 27 minutes",</w:t>
      </w:r>
    </w:p>
    <w:p w:rsidR="0094046B" w:rsidRPr="00693652" w:rsidRDefault="007545F9" w:rsidP="000E2ACD">
      <w:pPr>
        <w:pStyle w:val="CMDOutput"/>
        <w:rPr>
          <w:lang w:val="en-US"/>
        </w:rPr>
      </w:pPr>
      <w:r w:rsidRPr="00693652">
        <w:rPr>
          <w:lang w:val="en-US"/>
        </w:rPr>
        <w:t xml:space="preserve">    "version": "16.9.5",</w:t>
      </w:r>
    </w:p>
    <w:p w:rsidR="0094046B" w:rsidRPr="00693652" w:rsidRDefault="007545F9" w:rsidP="000E2ACD">
      <w:pPr>
        <w:pStyle w:val="CMDOutput"/>
        <w:rPr>
          <w:lang w:val="en-US"/>
        </w:rPr>
      </w:pPr>
      <w:r w:rsidRPr="00693652">
        <w:rPr>
          <w:lang w:val="en-US"/>
        </w:rPr>
        <w:t xml:space="preserve">    "version_short": "16.9"</w:t>
      </w:r>
    </w:p>
    <w:p w:rsidR="0094046B" w:rsidRPr="00693652" w:rsidRDefault="007545F9" w:rsidP="000E2ACD">
      <w:pPr>
        <w:pStyle w:val="CMDOutput"/>
        <w:rPr>
          <w:lang w:val="en-US"/>
        </w:rPr>
      </w:pPr>
      <w:r w:rsidRPr="00693652">
        <w:rPr>
          <w:lang w:val="en-US"/>
        </w:rPr>
        <w:t xml:space="preserve">  }</w:t>
      </w:r>
    </w:p>
    <w:p w:rsidR="0094046B" w:rsidRPr="00693652" w:rsidRDefault="0094046B" w:rsidP="000E2ACD">
      <w:pPr>
        <w:pStyle w:val="CMDOutput"/>
        <w:rPr>
          <w:lang w:val="en-US"/>
        </w:rPr>
      </w:pPr>
      <w:r w:rsidRPr="00693652">
        <w:rPr>
          <w:lang w:val="en-US"/>
        </w:rPr>
        <w:t>}</w:t>
      </w:r>
    </w:p>
    <w:p w:rsidR="0094046B" w:rsidRPr="00693652" w:rsidRDefault="0094046B" w:rsidP="000E2ACD">
      <w:pPr>
        <w:pStyle w:val="CMDOutput"/>
        <w:rPr>
          <w:lang w:val="en-US"/>
        </w:rPr>
      </w:pPr>
      <w:r w:rsidRPr="00693652">
        <w:rPr>
          <w:lang w:val="en-US"/>
        </w:rPr>
        <w:t>100%|█████████████████████████████████████████████████████████████████████████████| 1/1 [00:00&lt;00:00, 2.06it/s]</w:t>
      </w:r>
    </w:p>
    <w:p w:rsidR="0094046B" w:rsidRPr="00693652" w:rsidRDefault="0094046B" w:rsidP="000E2ACD">
      <w:pPr>
        <w:pStyle w:val="CMDOutput"/>
        <w:rPr>
          <w:lang w:val="en-US"/>
        </w:rPr>
      </w:pPr>
    </w:p>
    <w:p w:rsidR="00CF1957" w:rsidRPr="00693652" w:rsidRDefault="0094046B" w:rsidP="00CF1957">
      <w:pPr>
        <w:pStyle w:val="CMD"/>
        <w:rPr>
          <w:lang w:val="en-US"/>
        </w:rPr>
      </w:pPr>
      <w:r w:rsidRPr="00693652">
        <w:rPr>
          <w:lang w:val="en-US"/>
        </w:rPr>
        <w:t xml:space="preserve">(csr1kv) devasc@labvm:~/labs/devnet-src/pyats/csr1kv$ </w:t>
      </w:r>
    </w:p>
    <w:p w:rsidR="008606F5" w:rsidRDefault="000E2ACD" w:rsidP="008606F5">
      <w:pPr>
        <w:pStyle w:val="Titre2"/>
      </w:pPr>
      <w:r>
        <w:t>Utiliser Genie pour comparer les configurations</w:t>
      </w:r>
    </w:p>
    <w:p w:rsidR="007A0973" w:rsidRDefault="007A0973" w:rsidP="008606F5">
      <w:pPr>
        <w:pStyle w:val="BodyTextL25"/>
      </w:pPr>
      <w:r>
        <w:t xml:space="preserve">Comme vous l'avez vu, Génie peut être utilisé pour analyser les commandes show en json structuré. Genie peut également être utilisé pour: </w:t>
      </w:r>
    </w:p>
    <w:p w:rsidR="007A0973" w:rsidRPr="00A45406" w:rsidRDefault="0095642E" w:rsidP="00A45406">
      <w:pPr>
        <w:pStyle w:val="Bulletlevel2"/>
      </w:pPr>
      <w:r>
        <w:t>Prenez des instantanés de configs chaque année et faites des comparaisons entre eux</w:t>
      </w:r>
    </w:p>
    <w:p w:rsidR="008606F5" w:rsidRPr="00A45406" w:rsidRDefault="0095642E" w:rsidP="00A45406">
      <w:pPr>
        <w:pStyle w:val="Bulletlevel2"/>
      </w:pPr>
      <w:r>
        <w:t>Automatisez les déploiements de test sur un environnement virtuel pour les tester avant le déploiement en production</w:t>
      </w:r>
    </w:p>
    <w:p w:rsidR="00F84BE2" w:rsidRDefault="0095642E" w:rsidP="00A45406">
      <w:pPr>
        <w:pStyle w:val="Bulletlevel2"/>
      </w:pPr>
      <w:r>
        <w:t>Pour résoudre les problèmes de configuration en effectuant des comparaisons entre les périphériques</w:t>
      </w:r>
    </w:p>
    <w:p w:rsidR="007A0973" w:rsidRDefault="007A0973" w:rsidP="0095642E">
      <w:pPr>
        <w:pStyle w:val="BodyTextL25"/>
      </w:pPr>
      <w:r>
        <w:t xml:space="preserve">Dans les parties 5 et 6, vous verrez comment faire une comparaison entre deux sorties différentes. </w:t>
      </w:r>
    </w:p>
    <w:p w:rsidR="006A4EC0" w:rsidRPr="007A2D8D" w:rsidRDefault="006A4EC0" w:rsidP="006A4EC0">
      <w:pPr>
        <w:pStyle w:val="Titre3"/>
      </w:pPr>
      <w:r>
        <w:t>Ajoutez une adresse IPv6 à CSR1kv.</w:t>
      </w:r>
    </w:p>
    <w:p w:rsidR="006A4EC0" w:rsidRPr="00DB3D4A" w:rsidRDefault="006A4EC0" w:rsidP="006A4EC0">
      <w:pPr>
        <w:pStyle w:val="SubStepAlpha"/>
      </w:pPr>
      <w:r>
        <w:t xml:space="preserve">Sur la machine virtuelle CSR1kv, ajoutez l'adresse IPv6 suivante: </w:t>
      </w:r>
    </w:p>
    <w:p w:rsidR="006A4EC0" w:rsidRPr="00693652" w:rsidRDefault="006A4EC0" w:rsidP="006A4EC0">
      <w:pPr>
        <w:pStyle w:val="CMD"/>
        <w:rPr>
          <w:b/>
          <w:bCs/>
          <w:lang w:val="en-US"/>
        </w:rPr>
      </w:pPr>
      <w:r w:rsidRPr="00693652">
        <w:rPr>
          <w:lang w:val="en-US"/>
        </w:rPr>
        <w:t>CSR1kV (config) #</w:t>
      </w:r>
      <w:r w:rsidRPr="00693652">
        <w:rPr>
          <w:b/>
          <w:lang w:val="en-US"/>
        </w:rPr>
        <w:t xml:space="preserve"> interface gig 1</w:t>
      </w:r>
    </w:p>
    <w:p w:rsidR="006A4EC0" w:rsidRPr="00693652" w:rsidRDefault="006A4EC0" w:rsidP="006A4EC0">
      <w:pPr>
        <w:pStyle w:val="CMD"/>
        <w:rPr>
          <w:lang w:val="en-US"/>
        </w:rPr>
      </w:pPr>
      <w:r w:rsidRPr="00693652">
        <w:rPr>
          <w:lang w:val="en-US"/>
        </w:rPr>
        <w:t>CSR1kv(config-if)#</w:t>
      </w:r>
      <w:r w:rsidRPr="00693652">
        <w:rPr>
          <w:b/>
          <w:lang w:val="en-US"/>
        </w:rPr>
        <w:t xml:space="preserve"> ipv6 address 2001:db8:acad:56::101/64</w:t>
      </w:r>
    </w:p>
    <w:p w:rsidR="005E1F5E" w:rsidRDefault="005E1F5E" w:rsidP="005E1F5E">
      <w:pPr>
        <w:pStyle w:val="Titre3"/>
      </w:pPr>
      <w:r>
        <w:t>Utilisez Genie pour vérifier la configuration et analyser la sortie dans JSON.</w:t>
      </w:r>
    </w:p>
    <w:p w:rsidR="00A41D30" w:rsidRDefault="007372B5" w:rsidP="005E1F5E">
      <w:pPr>
        <w:pStyle w:val="SubStepAlpha"/>
      </w:pPr>
      <w:r>
        <w:t>Analyser la sortie non structurée de la commande</w:t>
      </w:r>
      <w:r>
        <w:rPr>
          <w:b/>
        </w:rPr>
        <w:t xml:space="preserve"> show ipv6 interface</w:t>
      </w:r>
      <w:r>
        <w:t xml:space="preserve"> en JSON structuré. Utilisez le paramètre</w:t>
      </w:r>
      <w:r w:rsidR="00130A38" w:rsidRPr="00130A38">
        <w:rPr>
          <w:b/>
          <w:bCs/>
        </w:rPr>
        <w:t xml:space="preserve"> —output</w:t>
      </w:r>
      <w:r>
        <w:t xml:space="preserve"> pour envoyer la sortie vers </w:t>
      </w:r>
      <w:r w:rsidRPr="00A41D30">
        <w:rPr>
          <w:highlight w:val="yellow"/>
        </w:rPr>
        <w:t>un répertoire</w:t>
      </w:r>
      <w:r w:rsidR="00130A38" w:rsidRPr="00A41D30">
        <w:rPr>
          <w:b/>
          <w:bCs/>
          <w:highlight w:val="yellow"/>
        </w:rPr>
        <w:t xml:space="preserve"> verify-ipv6-1</w:t>
      </w:r>
      <w:r>
        <w:t xml:space="preserve">. </w:t>
      </w:r>
    </w:p>
    <w:p w:rsidR="005E1F5E" w:rsidRPr="00DB3D4A" w:rsidRDefault="007372B5" w:rsidP="00A41D30">
      <w:pPr>
        <w:pStyle w:val="SubStepAlpha"/>
        <w:numPr>
          <w:ilvl w:val="0"/>
          <w:numId w:val="0"/>
        </w:numPr>
        <w:ind w:left="360"/>
      </w:pPr>
      <w:r>
        <w:t xml:space="preserve">Notez dans la sortie que Genie vous dit </w:t>
      </w:r>
      <w:r w:rsidR="00A41D30">
        <w:t xml:space="preserve">que deux fichiers ont été créés dans le répertoire de sortie </w:t>
      </w:r>
      <w:r w:rsidR="00A41D30" w:rsidRPr="00A41D30">
        <w:rPr>
          <w:b/>
          <w:bCs/>
          <w:highlight w:val="yellow"/>
        </w:rPr>
        <w:t>verify-ipv6-1</w:t>
      </w:r>
    </w:p>
    <w:p w:rsidR="007372B5" w:rsidRPr="00693652" w:rsidRDefault="007372B5" w:rsidP="007372B5">
      <w:pPr>
        <w:pStyle w:val="CMD"/>
        <w:rPr>
          <w:lang w:val="en-US"/>
        </w:rPr>
      </w:pPr>
      <w:r w:rsidRPr="00693652">
        <w:rPr>
          <w:lang w:val="en-US"/>
        </w:rPr>
        <w:t>(csr1kv) devasc@labvm:~/labs/devnet-src/pyats/csr1kv$</w:t>
      </w:r>
      <w:r w:rsidRPr="00693652">
        <w:rPr>
          <w:b/>
          <w:lang w:val="en-US"/>
        </w:rPr>
        <w:t xml:space="preserve"> genie parse "show ipv6 interface gig 1" --testbed-file yaml/testbed.yml --devices CSR1kv --output verify-ipv6-1</w:t>
      </w:r>
    </w:p>
    <w:p w:rsidR="007372B5" w:rsidRPr="00693652" w:rsidRDefault="007372B5" w:rsidP="00D6003A">
      <w:pPr>
        <w:pStyle w:val="CMDOutput"/>
        <w:rPr>
          <w:lang w:val="en-US"/>
        </w:rPr>
      </w:pPr>
      <w:r w:rsidRPr="00693652">
        <w:rPr>
          <w:lang w:val="en-US"/>
        </w:rPr>
        <w:lastRenderedPageBreak/>
        <w:t>Enter enable password for device CSR1kv:</w:t>
      </w:r>
      <w:r w:rsidRPr="00693652">
        <w:rPr>
          <w:b/>
          <w:lang w:val="en-US"/>
        </w:rPr>
        <w:t xml:space="preserve"> &lt;Enter&gt;</w:t>
      </w:r>
    </w:p>
    <w:p w:rsidR="007372B5" w:rsidRPr="00693652" w:rsidRDefault="007372B5" w:rsidP="00B84675">
      <w:pPr>
        <w:pStyle w:val="CMDOutput"/>
        <w:rPr>
          <w:lang w:val="en-US"/>
        </w:rPr>
      </w:pPr>
      <w:r w:rsidRPr="00693652">
        <w:rPr>
          <w:lang w:val="en-US"/>
        </w:rPr>
        <w:t>2020-05-31T19:36:19: %UNICON-WARNING: Device 'CSR1kv' connection 'cli' does not have IP and/or port specified, ignoring</w:t>
      </w:r>
    </w:p>
    <w:p w:rsidR="007372B5" w:rsidRPr="00693652" w:rsidRDefault="007372B5" w:rsidP="00B84675">
      <w:pPr>
        <w:pStyle w:val="CMDOutput"/>
        <w:rPr>
          <w:lang w:val="en-US"/>
        </w:rPr>
      </w:pPr>
      <w:r w:rsidRPr="00693652">
        <w:rPr>
          <w:lang w:val="en-US"/>
        </w:rPr>
        <w:t>Device 'CSR1kv' connection 'cli' does not have IP and/or port specified, ignoring</w:t>
      </w:r>
    </w:p>
    <w:p w:rsidR="007372B5" w:rsidRPr="00693652" w:rsidRDefault="007372B5" w:rsidP="00B84675">
      <w:pPr>
        <w:pStyle w:val="CMDOutput"/>
        <w:rPr>
          <w:lang w:val="en-US"/>
        </w:rPr>
      </w:pPr>
      <w:r w:rsidRPr="00693652">
        <w:rPr>
          <w:lang w:val="en-US"/>
        </w:rPr>
        <w:t>100%|█████████████████████████████████████████████████████████████████████████████| 1/1 [00:00&lt;00:00, 2.08it/s]</w:t>
      </w:r>
    </w:p>
    <w:p w:rsidR="007372B5" w:rsidRPr="00693652" w:rsidRDefault="007372B5" w:rsidP="00B84675">
      <w:pPr>
        <w:pStyle w:val="CMDOutput"/>
        <w:rPr>
          <w:lang w:val="en-US"/>
        </w:rPr>
      </w:pPr>
      <w:r w:rsidRPr="00693652">
        <w:rPr>
          <w:lang w:val="en-US"/>
        </w:rPr>
        <w:t>+==============================================================================+</w:t>
      </w:r>
    </w:p>
    <w:p w:rsidR="007372B5" w:rsidRPr="00693652" w:rsidRDefault="007372B5" w:rsidP="00B84675">
      <w:pPr>
        <w:pStyle w:val="CMDOutput"/>
        <w:rPr>
          <w:lang w:val="en-US"/>
        </w:rPr>
      </w:pPr>
      <w:r w:rsidRPr="00693652">
        <w:rPr>
          <w:lang w:val="en-US"/>
        </w:rPr>
        <w:t>| Genie Parse Summary for CSR1kv |</w:t>
      </w:r>
    </w:p>
    <w:p w:rsidR="007372B5" w:rsidRPr="00693652" w:rsidRDefault="007372B5" w:rsidP="00B84675">
      <w:pPr>
        <w:pStyle w:val="CMDOutput"/>
        <w:rPr>
          <w:lang w:val="en-US"/>
        </w:rPr>
      </w:pPr>
      <w:r w:rsidRPr="00693652">
        <w:rPr>
          <w:lang w:val="en-US"/>
        </w:rPr>
        <w:t>+==============================================================================+</w:t>
      </w:r>
    </w:p>
    <w:p w:rsidR="007372B5" w:rsidRPr="00693652" w:rsidRDefault="007372B5" w:rsidP="00B84675">
      <w:pPr>
        <w:pStyle w:val="CMDOutput"/>
        <w:rPr>
          <w:lang w:val="en-US"/>
        </w:rPr>
      </w:pPr>
      <w:r w:rsidRPr="00693652">
        <w:rPr>
          <w:lang w:val="en-US"/>
        </w:rPr>
        <w:t>| Connected to CSR1kv |</w:t>
      </w:r>
    </w:p>
    <w:p w:rsidR="007372B5" w:rsidRPr="00693652" w:rsidRDefault="007372B5" w:rsidP="00B84675">
      <w:pPr>
        <w:pStyle w:val="CMDOutput"/>
        <w:rPr>
          <w:lang w:val="en-US"/>
        </w:rPr>
      </w:pPr>
      <w:r w:rsidRPr="00693652">
        <w:rPr>
          <w:lang w:val="en-US"/>
        </w:rPr>
        <w:t>| - Log: verify-ipv6-1/connection_CSR1kv.txt |</w:t>
      </w:r>
    </w:p>
    <w:p w:rsidR="007372B5" w:rsidRPr="00693652" w:rsidRDefault="007372B5" w:rsidP="00B84675">
      <w:pPr>
        <w:pStyle w:val="CMDOutput"/>
        <w:rPr>
          <w:lang w:val="en-US"/>
        </w:rPr>
      </w:pPr>
      <w:r w:rsidRPr="00693652">
        <w:rPr>
          <w:lang w:val="en-US"/>
        </w:rPr>
        <w:t>|------------------------------------------------------------------------------|</w:t>
      </w:r>
    </w:p>
    <w:p w:rsidR="007372B5" w:rsidRPr="00693652" w:rsidRDefault="007372B5" w:rsidP="00B84675">
      <w:pPr>
        <w:pStyle w:val="CMDOutput"/>
        <w:rPr>
          <w:lang w:val="en-US"/>
        </w:rPr>
      </w:pPr>
      <w:r w:rsidRPr="00693652">
        <w:rPr>
          <w:lang w:val="en-US"/>
        </w:rPr>
        <w:t>| Parsed command 'show ipv6 interface gig 1' |</w:t>
      </w:r>
    </w:p>
    <w:p w:rsidR="007372B5" w:rsidRPr="00693652" w:rsidRDefault="007372B5" w:rsidP="00B84675">
      <w:pPr>
        <w:pStyle w:val="CMDOutput"/>
        <w:rPr>
          <w:highlight w:val="yellow"/>
          <w:lang w:val="en-US"/>
        </w:rPr>
      </w:pPr>
      <w:r w:rsidRPr="00693652">
        <w:rPr>
          <w:lang w:val="en-US"/>
        </w:rPr>
        <w:t>| -</w:t>
      </w:r>
      <w:r w:rsidRPr="00693652">
        <w:rPr>
          <w:highlight w:val="yellow"/>
          <w:lang w:val="en-US"/>
        </w:rPr>
        <w:t xml:space="preserve"> Parsed structure: verify-ipv6-1/CSR1kv_show-ipv6-interface- |</w:t>
      </w:r>
    </w:p>
    <w:p w:rsidR="007372B5" w:rsidRPr="00693652" w:rsidRDefault="007372B5" w:rsidP="00B84675">
      <w:pPr>
        <w:pStyle w:val="CMDOutput"/>
        <w:rPr>
          <w:lang w:val="en-US"/>
        </w:rPr>
      </w:pPr>
      <w:r w:rsidRPr="00693652">
        <w:rPr>
          <w:highlight w:val="yellow"/>
          <w:lang w:val="en-US"/>
        </w:rPr>
        <w:t>| gig-1_parsed.txt</w:t>
      </w:r>
      <w:r w:rsidR="007545F9" w:rsidRPr="00693652">
        <w:rPr>
          <w:lang w:val="en-US"/>
        </w:rPr>
        <w:t xml:space="preserve"> |</w:t>
      </w:r>
    </w:p>
    <w:p w:rsidR="007372B5" w:rsidRPr="00693652" w:rsidRDefault="007372B5" w:rsidP="00B84675">
      <w:pPr>
        <w:pStyle w:val="CMDOutput"/>
        <w:rPr>
          <w:highlight w:val="yellow"/>
          <w:lang w:val="en-US"/>
        </w:rPr>
      </w:pPr>
      <w:r w:rsidRPr="00693652">
        <w:rPr>
          <w:lang w:val="en-US"/>
        </w:rPr>
        <w:t>| -</w:t>
      </w:r>
      <w:r w:rsidRPr="00693652">
        <w:rPr>
          <w:highlight w:val="yellow"/>
          <w:lang w:val="en-US"/>
        </w:rPr>
        <w:t xml:space="preserve"> Device Console: verify-ipv6-1/CSR1kv_show-ipv6-interface- |</w:t>
      </w:r>
    </w:p>
    <w:p w:rsidR="007372B5" w:rsidRPr="00693652" w:rsidRDefault="007372B5" w:rsidP="00B84675">
      <w:pPr>
        <w:pStyle w:val="CMDOutput"/>
        <w:rPr>
          <w:lang w:val="en-US"/>
        </w:rPr>
      </w:pPr>
      <w:r w:rsidRPr="00693652">
        <w:rPr>
          <w:highlight w:val="yellow"/>
          <w:lang w:val="en-US"/>
        </w:rPr>
        <w:t>| gig-1_console.txt</w:t>
      </w:r>
      <w:r w:rsidR="007545F9" w:rsidRPr="00693652">
        <w:rPr>
          <w:lang w:val="en-US"/>
        </w:rPr>
        <w:t xml:space="preserve"> |</w:t>
      </w:r>
    </w:p>
    <w:p w:rsidR="007372B5" w:rsidRPr="00693652" w:rsidRDefault="007372B5" w:rsidP="00B84675">
      <w:pPr>
        <w:pStyle w:val="CMDOutput"/>
        <w:rPr>
          <w:lang w:val="en-US"/>
        </w:rPr>
      </w:pPr>
      <w:r w:rsidRPr="00693652">
        <w:rPr>
          <w:lang w:val="en-US"/>
        </w:rPr>
        <w:t>|------------------------------------------------------------------------------|</w:t>
      </w:r>
    </w:p>
    <w:p w:rsidR="007372B5" w:rsidRPr="00693652" w:rsidRDefault="00130A38" w:rsidP="007372B5">
      <w:pPr>
        <w:pStyle w:val="CMD"/>
        <w:rPr>
          <w:lang w:val="en-US"/>
        </w:rPr>
      </w:pPr>
      <w:r w:rsidRPr="00693652">
        <w:rPr>
          <w:lang w:val="en-US"/>
        </w:rPr>
        <w:t>csr1kv) devasc@labvm:~/labs/devnet-src/pyats/csr1kv$</w:t>
      </w:r>
    </w:p>
    <w:p w:rsidR="003963C1" w:rsidRDefault="003963C1" w:rsidP="003963C1">
      <w:pPr>
        <w:pStyle w:val="SubStepAlpha"/>
      </w:pPr>
      <w:r>
        <w:t>Répertorier les fichiers créés par Génie dans le répertoire</w:t>
      </w:r>
      <w:r w:rsidRPr="00130A38">
        <w:rPr>
          <w:b/>
          <w:bCs/>
        </w:rPr>
        <w:t xml:space="preserve"> verify-ipv6-1</w:t>
      </w:r>
      <w:r>
        <w:t>. Notez qu'il y a eu deux fichiers créés avec les noms similaires, mais l'un se terminant par</w:t>
      </w:r>
      <w:r w:rsidR="008F473F" w:rsidRPr="0046585F">
        <w:rPr>
          <w:b/>
          <w:bCs/>
        </w:rPr>
        <w:t xml:space="preserve"> _console.txt</w:t>
      </w:r>
      <w:r>
        <w:t xml:space="preserve"> et l'autre dans</w:t>
      </w:r>
      <w:r w:rsidR="008F473F" w:rsidRPr="0046585F">
        <w:rPr>
          <w:b/>
          <w:bCs/>
        </w:rPr>
        <w:t xml:space="preserve"> _parsed.txt</w:t>
      </w:r>
      <w:r>
        <w:t>. Le nom de chaque fichier inclut le nom du périphérique et la commande IOS utilisée dans la commande Genie parse.</w:t>
      </w:r>
    </w:p>
    <w:p w:rsidR="003963C1" w:rsidRPr="00693652" w:rsidRDefault="003963C1" w:rsidP="003963C1">
      <w:pPr>
        <w:pStyle w:val="CMD"/>
        <w:rPr>
          <w:lang w:val="en-US"/>
        </w:rPr>
      </w:pPr>
      <w:r w:rsidRPr="00693652">
        <w:rPr>
          <w:lang w:val="en-US"/>
        </w:rPr>
        <w:t>(csr1kv) devasc@labvm:~/labs/devnet-src/pyats/csr1kv$</w:t>
      </w:r>
      <w:r w:rsidRPr="00693652">
        <w:rPr>
          <w:b/>
          <w:lang w:val="en-US"/>
        </w:rPr>
        <w:t xml:space="preserve"> ls -l verify-ipv6-1</w:t>
      </w:r>
    </w:p>
    <w:p w:rsidR="003963C1" w:rsidRPr="00693652" w:rsidRDefault="003963C1" w:rsidP="003963C1">
      <w:pPr>
        <w:pStyle w:val="CMD"/>
        <w:rPr>
          <w:lang w:val="en-US"/>
        </w:rPr>
      </w:pPr>
      <w:r w:rsidRPr="00693652">
        <w:rPr>
          <w:lang w:val="en-US"/>
        </w:rPr>
        <w:t>total 16</w:t>
      </w:r>
    </w:p>
    <w:p w:rsidR="003963C1" w:rsidRPr="00693652" w:rsidRDefault="003963C1" w:rsidP="003963C1">
      <w:pPr>
        <w:pStyle w:val="CMD"/>
        <w:rPr>
          <w:lang w:val="en-US"/>
        </w:rPr>
      </w:pPr>
      <w:r w:rsidRPr="00693652">
        <w:rPr>
          <w:lang w:val="en-US"/>
        </w:rPr>
        <w:t>-rw-rw-rw- 1 devasc devasc 9094 May 31 19:36 connection_CSR1kv.txt</w:t>
      </w:r>
    </w:p>
    <w:p w:rsidR="003963C1" w:rsidRPr="00693652" w:rsidRDefault="003963C1" w:rsidP="003963C1">
      <w:pPr>
        <w:pStyle w:val="CMD"/>
        <w:rPr>
          <w:lang w:val="en-US"/>
        </w:rPr>
      </w:pPr>
      <w:r w:rsidRPr="00693652">
        <w:rPr>
          <w:lang w:val="en-US"/>
        </w:rPr>
        <w:t>-rw-rw-r-- 1 devasc devasc 745 May 31 19:36</w:t>
      </w:r>
      <w:r w:rsidRPr="00693652">
        <w:rPr>
          <w:highlight w:val="yellow"/>
          <w:lang w:val="en-US"/>
        </w:rPr>
        <w:t xml:space="preserve"> CSR1kv_show-ipv6-interface-gig-1_console.txt</w:t>
      </w:r>
    </w:p>
    <w:p w:rsidR="003963C1" w:rsidRPr="00693652" w:rsidRDefault="003963C1" w:rsidP="003963C1">
      <w:pPr>
        <w:pStyle w:val="CMD"/>
        <w:rPr>
          <w:lang w:val="en-US"/>
        </w:rPr>
      </w:pPr>
      <w:r w:rsidRPr="00693652">
        <w:rPr>
          <w:lang w:val="en-US"/>
        </w:rPr>
        <w:t>-rw-rw-r-- 1 devasc devasc 877 May 31 19:36</w:t>
      </w:r>
      <w:r w:rsidRPr="00693652">
        <w:rPr>
          <w:highlight w:val="yellow"/>
          <w:lang w:val="en-US"/>
        </w:rPr>
        <w:t xml:space="preserve"> CSR1kv_show-ipv6-interface-gig-1_parsed.txt</w:t>
      </w:r>
    </w:p>
    <w:p w:rsidR="003963C1" w:rsidRPr="00693652" w:rsidRDefault="003963C1" w:rsidP="003963C1">
      <w:pPr>
        <w:pStyle w:val="CMD"/>
        <w:rPr>
          <w:lang w:val="en-US"/>
        </w:rPr>
      </w:pPr>
      <w:r w:rsidRPr="00693652">
        <w:rPr>
          <w:lang w:val="en-US"/>
        </w:rPr>
        <w:t>(csr1kv) devasc@labvm:~/labs/devnet-src/pyats/csr1kv$</w:t>
      </w:r>
    </w:p>
    <w:p w:rsidR="00130A38" w:rsidRDefault="00471E79" w:rsidP="007372B5">
      <w:pPr>
        <w:pStyle w:val="SubStepAlpha"/>
      </w:pPr>
      <w:r>
        <w:t>Utilisez</w:t>
      </w:r>
      <w:r w:rsidRPr="00471E79">
        <w:rPr>
          <w:b/>
          <w:bCs/>
        </w:rPr>
        <w:t xml:space="preserve"> cat</w:t>
      </w:r>
      <w:r>
        <w:t xml:space="preserve"> pour examiner le contenu du fichier </w:t>
      </w:r>
      <w:r w:rsidR="00852A64" w:rsidRPr="00D54A7E">
        <w:rPr>
          <w:b/>
          <w:bCs/>
        </w:rPr>
        <w:t>_console.txt</w:t>
      </w:r>
      <w:r>
        <w:t xml:space="preserve">. Notez à la fois l'adresse de monodiffusion globale IPv6 que vous avez configurée et une adresse de liaison locale EUI-64 automatique. </w:t>
      </w:r>
    </w:p>
    <w:p w:rsidR="00BE4B72" w:rsidRDefault="00BE4B72" w:rsidP="00BE4B72">
      <w:pPr>
        <w:pStyle w:val="CMD"/>
        <w:rPr>
          <w:b/>
          <w:lang w:val="en-US"/>
        </w:rPr>
      </w:pPr>
      <w:r w:rsidRPr="00693652">
        <w:rPr>
          <w:lang w:val="en-US"/>
        </w:rPr>
        <w:t>(csr1kv) devasc@labvm:~/labs/devnet-src/pyats/csr1kv$</w:t>
      </w:r>
      <w:r>
        <w:rPr>
          <w:b/>
          <w:lang w:val="en-US"/>
        </w:rPr>
        <w:t xml:space="preserve"> cd</w:t>
      </w:r>
      <w:r w:rsidRPr="00693652">
        <w:rPr>
          <w:b/>
          <w:lang w:val="en-US"/>
        </w:rPr>
        <w:t xml:space="preserve"> verify-ipv6-1</w:t>
      </w:r>
    </w:p>
    <w:p w:rsidR="00BE4B72" w:rsidRPr="00BE4B72" w:rsidRDefault="00BE4B72" w:rsidP="00BE4B72">
      <w:pPr>
        <w:pStyle w:val="CMD"/>
        <w:rPr>
          <w:b/>
          <w:lang w:val="en-US"/>
        </w:rPr>
      </w:pPr>
      <w:r w:rsidRPr="00693652">
        <w:rPr>
          <w:b/>
          <w:lang w:val="en-US"/>
        </w:rPr>
        <w:t xml:space="preserve"> </w:t>
      </w:r>
    </w:p>
    <w:p w:rsidR="004B7FE1" w:rsidRPr="00BE4B72" w:rsidRDefault="004B7FE1" w:rsidP="00BE4B72">
      <w:pPr>
        <w:pStyle w:val="CMD"/>
        <w:rPr>
          <w:b/>
          <w:lang w:val="en-US"/>
        </w:rPr>
      </w:pPr>
      <w:r w:rsidRPr="00693652">
        <w:rPr>
          <w:lang w:val="en-US"/>
        </w:rPr>
        <w:t>(csr1kv) devasc@labvm:~/labs/devnet-src/pyats/csr1kv$</w:t>
      </w:r>
      <w:r w:rsidRPr="00693652">
        <w:rPr>
          <w:b/>
          <w:lang w:val="en-US"/>
        </w:rPr>
        <w:t xml:space="preserve"> </w:t>
      </w:r>
      <w:r w:rsidR="00BE4B72">
        <w:rPr>
          <w:b/>
          <w:lang w:val="en-US"/>
        </w:rPr>
        <w:t xml:space="preserve">cat </w:t>
      </w:r>
      <w:r w:rsidRPr="00693652">
        <w:rPr>
          <w:b/>
          <w:lang w:val="en-US"/>
        </w:rPr>
        <w:t xml:space="preserve">CSR1kv_show-ipv6-interface-gig-1_console.txt </w:t>
      </w:r>
    </w:p>
    <w:p w:rsidR="004B7FE1" w:rsidRPr="00693652" w:rsidRDefault="004B7FE1" w:rsidP="004B7FE1">
      <w:pPr>
        <w:pStyle w:val="CMD"/>
        <w:rPr>
          <w:lang w:val="en-US"/>
        </w:rPr>
      </w:pPr>
      <w:r w:rsidRPr="00693652">
        <w:rPr>
          <w:lang w:val="en-US"/>
        </w:rPr>
        <w:t>+++ CSR1kv: executing command 'show ipv6 interface gig 1' +++</w:t>
      </w:r>
    </w:p>
    <w:p w:rsidR="004B7FE1" w:rsidRPr="00693652" w:rsidRDefault="004B7FE1" w:rsidP="004B7FE1">
      <w:pPr>
        <w:pStyle w:val="CMD"/>
        <w:rPr>
          <w:lang w:val="en-US"/>
        </w:rPr>
      </w:pPr>
      <w:r w:rsidRPr="00693652">
        <w:rPr>
          <w:lang w:val="en-US"/>
        </w:rPr>
        <w:t>show ipv6 interface gig 1</w:t>
      </w:r>
    </w:p>
    <w:p w:rsidR="004B7FE1" w:rsidRPr="00693652" w:rsidRDefault="004B7FE1" w:rsidP="004B7FE1">
      <w:pPr>
        <w:pStyle w:val="CMD"/>
        <w:rPr>
          <w:lang w:val="en-US"/>
        </w:rPr>
      </w:pPr>
      <w:r w:rsidRPr="00693652">
        <w:rPr>
          <w:lang w:val="en-US"/>
        </w:rPr>
        <w:t>GigabitEthernet1 is up, line protocol is up</w:t>
      </w:r>
    </w:p>
    <w:p w:rsidR="004B7FE1" w:rsidRPr="00693652" w:rsidRDefault="007545F9" w:rsidP="004B7FE1">
      <w:pPr>
        <w:pStyle w:val="CMD"/>
        <w:rPr>
          <w:lang w:val="en-US"/>
        </w:rPr>
      </w:pPr>
      <w:r w:rsidRPr="00693652">
        <w:rPr>
          <w:lang w:val="en-US"/>
        </w:rPr>
        <w:t xml:space="preserve">  IPv6 is enabled,</w:t>
      </w:r>
      <w:r w:rsidRPr="00693652">
        <w:rPr>
          <w:highlight w:val="yellow"/>
          <w:lang w:val="en-US"/>
        </w:rPr>
        <w:t xml:space="preserve"> link-local address is FE80::A00:27FF:FE73:D79F </w:t>
      </w:r>
    </w:p>
    <w:p w:rsidR="004B7FE1" w:rsidRPr="00693652" w:rsidRDefault="007545F9" w:rsidP="004B7FE1">
      <w:pPr>
        <w:pStyle w:val="CMD"/>
        <w:rPr>
          <w:lang w:val="en-US"/>
        </w:rPr>
      </w:pPr>
      <w:r w:rsidRPr="00693652">
        <w:rPr>
          <w:lang w:val="en-US"/>
        </w:rPr>
        <w:t xml:space="preserve">  No Virtual link-local address(es):</w:t>
      </w:r>
    </w:p>
    <w:p w:rsidR="004B7FE1" w:rsidRPr="00693652" w:rsidRDefault="007545F9" w:rsidP="004B7FE1">
      <w:pPr>
        <w:pStyle w:val="CMD"/>
        <w:rPr>
          <w:lang w:val="en-US"/>
        </w:rPr>
      </w:pPr>
      <w:r w:rsidRPr="00693652">
        <w:rPr>
          <w:lang w:val="en-US"/>
        </w:rPr>
        <w:t xml:space="preserve">  Description: VBox</w:t>
      </w:r>
    </w:p>
    <w:p w:rsidR="004B7FE1" w:rsidRPr="00693652" w:rsidRDefault="007545F9" w:rsidP="004B7FE1">
      <w:pPr>
        <w:pStyle w:val="CMD"/>
        <w:rPr>
          <w:lang w:val="en-US"/>
        </w:rPr>
      </w:pPr>
      <w:r w:rsidRPr="00693652">
        <w:rPr>
          <w:lang w:val="en-US"/>
        </w:rPr>
        <w:t xml:space="preserve">  Global unicast address(es):</w:t>
      </w:r>
    </w:p>
    <w:p w:rsidR="004B7FE1" w:rsidRPr="00693652" w:rsidRDefault="007545F9" w:rsidP="004B7FE1">
      <w:pPr>
        <w:pStyle w:val="CMD"/>
        <w:rPr>
          <w:lang w:val="en-US"/>
        </w:rPr>
      </w:pPr>
      <w:r w:rsidRPr="00693652">
        <w:rPr>
          <w:lang w:val="en-US"/>
        </w:rPr>
        <w:t xml:space="preserve">    </w:t>
      </w:r>
      <w:r w:rsidR="004B7FE1" w:rsidRPr="00693652">
        <w:rPr>
          <w:highlight w:val="yellow"/>
          <w:lang w:val="en-US"/>
        </w:rPr>
        <w:t>2001:DB8:ACAD:56::101</w:t>
      </w:r>
      <w:r w:rsidRPr="00693652">
        <w:rPr>
          <w:lang w:val="en-US"/>
        </w:rPr>
        <w:t xml:space="preserve">, subnet is 2001:DB8:ACAD:56::/64 </w:t>
      </w:r>
    </w:p>
    <w:p w:rsidR="004B7FE1" w:rsidRPr="00693652" w:rsidRDefault="007545F9" w:rsidP="004B7FE1">
      <w:pPr>
        <w:pStyle w:val="CMD"/>
        <w:rPr>
          <w:lang w:val="en-US"/>
        </w:rPr>
      </w:pPr>
      <w:r w:rsidRPr="00693652">
        <w:rPr>
          <w:lang w:val="en-US"/>
        </w:rPr>
        <w:t xml:space="preserve">  Joined group address(es):</w:t>
      </w:r>
    </w:p>
    <w:p w:rsidR="004B7FE1" w:rsidRPr="00693652" w:rsidRDefault="007545F9" w:rsidP="004B7FE1">
      <w:pPr>
        <w:pStyle w:val="CMD"/>
        <w:rPr>
          <w:lang w:val="en-US"/>
        </w:rPr>
      </w:pPr>
      <w:r w:rsidRPr="00693652">
        <w:rPr>
          <w:lang w:val="en-US"/>
        </w:rPr>
        <w:t xml:space="preserve">    FF02::1</w:t>
      </w:r>
    </w:p>
    <w:p w:rsidR="004B7FE1" w:rsidRPr="00693652" w:rsidRDefault="007545F9" w:rsidP="004B7FE1">
      <w:pPr>
        <w:pStyle w:val="CMD"/>
        <w:rPr>
          <w:lang w:val="en-US"/>
        </w:rPr>
      </w:pPr>
      <w:r w:rsidRPr="00693652">
        <w:rPr>
          <w:lang w:val="en-US"/>
        </w:rPr>
        <w:t xml:space="preserve">    FF02::1:FF00:101</w:t>
      </w:r>
    </w:p>
    <w:p w:rsidR="004B7FE1" w:rsidRPr="00693652" w:rsidRDefault="007545F9" w:rsidP="004B7FE1">
      <w:pPr>
        <w:pStyle w:val="CMD"/>
        <w:rPr>
          <w:lang w:val="en-US"/>
        </w:rPr>
      </w:pPr>
      <w:r w:rsidRPr="00693652">
        <w:rPr>
          <w:lang w:val="en-US"/>
        </w:rPr>
        <w:lastRenderedPageBreak/>
        <w:t xml:space="preserve">    FF02::1:FF73:D79F</w:t>
      </w:r>
    </w:p>
    <w:p w:rsidR="004B7FE1" w:rsidRPr="00693652" w:rsidRDefault="007545F9" w:rsidP="004B7FE1">
      <w:pPr>
        <w:pStyle w:val="CMD"/>
        <w:rPr>
          <w:lang w:val="en-US"/>
        </w:rPr>
      </w:pPr>
      <w:r w:rsidRPr="00693652">
        <w:rPr>
          <w:lang w:val="en-US"/>
        </w:rPr>
        <w:t xml:space="preserve">  MTU is 1500 bytes</w:t>
      </w:r>
    </w:p>
    <w:p w:rsidR="004B7FE1" w:rsidRPr="00693652" w:rsidRDefault="007545F9" w:rsidP="004B7FE1">
      <w:pPr>
        <w:pStyle w:val="CMD"/>
        <w:rPr>
          <w:lang w:val="en-US"/>
        </w:rPr>
      </w:pPr>
      <w:r w:rsidRPr="00693652">
        <w:rPr>
          <w:lang w:val="en-US"/>
        </w:rPr>
        <w:t xml:space="preserve">  ICMP error messages limited to one every 100 milliseconds</w:t>
      </w:r>
    </w:p>
    <w:p w:rsidR="004B7FE1" w:rsidRPr="00693652" w:rsidRDefault="007545F9" w:rsidP="004B7FE1">
      <w:pPr>
        <w:pStyle w:val="CMD"/>
        <w:rPr>
          <w:lang w:val="en-US"/>
        </w:rPr>
      </w:pPr>
      <w:r w:rsidRPr="00693652">
        <w:rPr>
          <w:lang w:val="en-US"/>
        </w:rPr>
        <w:t xml:space="preserve">  ICMP redirects are enabled</w:t>
      </w:r>
    </w:p>
    <w:p w:rsidR="004B7FE1" w:rsidRPr="00693652" w:rsidRDefault="007545F9" w:rsidP="004B7FE1">
      <w:pPr>
        <w:pStyle w:val="CMD"/>
        <w:rPr>
          <w:lang w:val="en-US"/>
        </w:rPr>
      </w:pPr>
      <w:r w:rsidRPr="00693652">
        <w:rPr>
          <w:lang w:val="en-US"/>
        </w:rPr>
        <w:t xml:space="preserve">  ICMP unreachables are sent</w:t>
      </w:r>
    </w:p>
    <w:p w:rsidR="004B7FE1" w:rsidRPr="00693652" w:rsidRDefault="007545F9" w:rsidP="004B7FE1">
      <w:pPr>
        <w:pStyle w:val="CMD"/>
        <w:rPr>
          <w:lang w:val="en-US"/>
        </w:rPr>
      </w:pPr>
      <w:r w:rsidRPr="00693652">
        <w:rPr>
          <w:lang w:val="en-US"/>
        </w:rPr>
        <w:t xml:space="preserve">  ND DAD is enabled, number of DAD attempts: 1</w:t>
      </w:r>
    </w:p>
    <w:p w:rsidR="004B7FE1" w:rsidRPr="00693652" w:rsidRDefault="007545F9" w:rsidP="004B7FE1">
      <w:pPr>
        <w:pStyle w:val="CMD"/>
        <w:rPr>
          <w:lang w:val="en-US"/>
        </w:rPr>
      </w:pPr>
      <w:r w:rsidRPr="00693652">
        <w:rPr>
          <w:lang w:val="en-US"/>
        </w:rPr>
        <w:t xml:space="preserve">  ND reachable time is 30000 milliseconds (using 30000)</w:t>
      </w:r>
    </w:p>
    <w:p w:rsidR="004B7FE1" w:rsidRPr="00693652" w:rsidRDefault="007545F9" w:rsidP="004B7FE1">
      <w:pPr>
        <w:pStyle w:val="CMD"/>
        <w:rPr>
          <w:lang w:val="en-US"/>
        </w:rPr>
      </w:pPr>
      <w:r w:rsidRPr="00693652">
        <w:rPr>
          <w:lang w:val="en-US"/>
        </w:rPr>
        <w:t xml:space="preserve">  ND NS retransmit interval is 1000 milliseconds</w:t>
      </w:r>
    </w:p>
    <w:p w:rsidR="004B7FE1" w:rsidRPr="00693652" w:rsidRDefault="004B7FE1" w:rsidP="004B7FE1">
      <w:pPr>
        <w:pStyle w:val="CMD"/>
        <w:rPr>
          <w:lang w:val="en-US"/>
        </w:rPr>
      </w:pPr>
      <w:r w:rsidRPr="00693652">
        <w:rPr>
          <w:lang w:val="en-US"/>
        </w:rPr>
        <w:t>CSR1kv#</w:t>
      </w:r>
    </w:p>
    <w:p w:rsidR="004B7FE1" w:rsidRPr="00693652" w:rsidRDefault="004B7FE1" w:rsidP="004B7FE1">
      <w:pPr>
        <w:pStyle w:val="CMD"/>
        <w:rPr>
          <w:lang w:val="en-US"/>
        </w:rPr>
      </w:pPr>
      <w:r w:rsidRPr="00693652">
        <w:rPr>
          <w:lang w:val="en-US"/>
        </w:rPr>
        <w:t>(csr1kv) devasc@labvm:~/labs/devnet-src/pyats/csr1kv$</w:t>
      </w:r>
    </w:p>
    <w:p w:rsidR="00471E79" w:rsidRDefault="00471E79" w:rsidP="006F3171">
      <w:pPr>
        <w:pStyle w:val="SubStepAlpha"/>
      </w:pPr>
      <w:r>
        <w:t>Utilisez</w:t>
      </w:r>
      <w:r w:rsidRPr="00B535AB">
        <w:rPr>
          <w:b/>
          <w:bCs/>
        </w:rPr>
        <w:t xml:space="preserve"> cat</w:t>
      </w:r>
      <w:r>
        <w:t xml:space="preserve"> pour examiner le contenu du fichier</w:t>
      </w:r>
      <w:r w:rsidRPr="00B535AB">
        <w:rPr>
          <w:b/>
          <w:bCs/>
        </w:rPr>
        <w:t xml:space="preserve"> _parsed.txt</w:t>
      </w:r>
      <w:r>
        <w:t>. Il s'agit du fichier JSON analysé de la commande</w:t>
      </w:r>
      <w:r>
        <w:rPr>
          <w:b/>
        </w:rPr>
        <w:t xml:space="preserve"> show ipv6 interface gig 1</w:t>
      </w:r>
      <w:r>
        <w:t>.</w:t>
      </w:r>
    </w:p>
    <w:p w:rsidR="004B7FE1" w:rsidRPr="00693652" w:rsidRDefault="004B7FE1" w:rsidP="004B7FE1">
      <w:pPr>
        <w:pStyle w:val="CMD"/>
        <w:rPr>
          <w:lang w:val="en-US"/>
        </w:rPr>
      </w:pPr>
      <w:r w:rsidRPr="00693652">
        <w:rPr>
          <w:lang w:val="en-US"/>
        </w:rPr>
        <w:t>(csr1kv) devasc@labvm:~/labs/devnet-src/pyats/csr1kv$</w:t>
      </w:r>
      <w:r w:rsidRPr="00693652">
        <w:rPr>
          <w:b/>
          <w:lang w:val="en-US"/>
        </w:rPr>
        <w:t xml:space="preserve"> cat verify-ipv6-1/CSR1kv_show-ipv6-interface-gig-1_parsed.txt </w:t>
      </w:r>
    </w:p>
    <w:p w:rsidR="004B7FE1" w:rsidRPr="00693652" w:rsidRDefault="004B7FE1" w:rsidP="00B535AB">
      <w:pPr>
        <w:pStyle w:val="CMDOutput"/>
        <w:rPr>
          <w:lang w:val="en-US"/>
        </w:rPr>
      </w:pPr>
      <w:r w:rsidRPr="00693652">
        <w:rPr>
          <w:lang w:val="en-US"/>
        </w:rPr>
        <w:t>{</w:t>
      </w:r>
    </w:p>
    <w:p w:rsidR="004B7FE1" w:rsidRPr="00693652" w:rsidRDefault="007545F9" w:rsidP="00B535AB">
      <w:pPr>
        <w:pStyle w:val="CMDOutput"/>
        <w:rPr>
          <w:lang w:val="en-US"/>
        </w:rPr>
      </w:pPr>
      <w:r w:rsidRPr="00693652">
        <w:rPr>
          <w:lang w:val="en-US"/>
        </w:rPr>
        <w:t xml:space="preserve">  "GigabitEthernet1": {</w:t>
      </w:r>
    </w:p>
    <w:p w:rsidR="004B7FE1" w:rsidRPr="00693652" w:rsidRDefault="007545F9" w:rsidP="00B535AB">
      <w:pPr>
        <w:pStyle w:val="CMDOutput"/>
        <w:rPr>
          <w:lang w:val="en-US"/>
        </w:rPr>
      </w:pPr>
      <w:r w:rsidRPr="00693652">
        <w:rPr>
          <w:lang w:val="en-US"/>
        </w:rPr>
        <w:t xml:space="preserve">    "enabled": true,</w:t>
      </w:r>
    </w:p>
    <w:p w:rsidR="004B7FE1" w:rsidRPr="00693652" w:rsidRDefault="007545F9" w:rsidP="00B535AB">
      <w:pPr>
        <w:pStyle w:val="CMDOutput"/>
        <w:rPr>
          <w:lang w:val="en-US"/>
        </w:rPr>
      </w:pPr>
      <w:r w:rsidRPr="00693652">
        <w:rPr>
          <w:highlight w:val="yellow"/>
          <w:lang w:val="en-US"/>
        </w:rPr>
        <w:t xml:space="preserve">    "ipv6":</w:t>
      </w:r>
      <w:r w:rsidRPr="00693652">
        <w:rPr>
          <w:lang w:val="en-US"/>
        </w:rPr>
        <w:t xml:space="preserve"> {</w:t>
      </w:r>
    </w:p>
    <w:p w:rsidR="004B7FE1" w:rsidRPr="00693652" w:rsidRDefault="007545F9" w:rsidP="00B535AB">
      <w:pPr>
        <w:pStyle w:val="CMDOutput"/>
        <w:rPr>
          <w:lang w:val="en-US"/>
        </w:rPr>
      </w:pPr>
      <w:r w:rsidRPr="00693652">
        <w:rPr>
          <w:lang w:val="en-US"/>
        </w:rPr>
        <w:t xml:space="preserve">      "2001:DB8:ACAD:56::101/64": {</w:t>
      </w:r>
    </w:p>
    <w:p w:rsidR="004B7FE1" w:rsidRPr="00693652" w:rsidRDefault="007545F9" w:rsidP="00B535AB">
      <w:pPr>
        <w:pStyle w:val="CMDOutput"/>
        <w:rPr>
          <w:lang w:val="en-US"/>
        </w:rPr>
      </w:pPr>
      <w:r w:rsidRPr="00693652">
        <w:rPr>
          <w:highlight w:val="yellow"/>
          <w:lang w:val="en-US"/>
        </w:rPr>
        <w:t xml:space="preserve">        "ip": "2001:DB8:ACAD:56::101",</w:t>
      </w:r>
    </w:p>
    <w:p w:rsidR="004B7FE1" w:rsidRPr="00693652" w:rsidRDefault="007545F9" w:rsidP="00B535AB">
      <w:pPr>
        <w:pStyle w:val="CMDOutput"/>
        <w:rPr>
          <w:lang w:val="en-US"/>
        </w:rPr>
      </w:pPr>
      <w:r w:rsidRPr="00693652">
        <w:rPr>
          <w:highlight w:val="yellow"/>
          <w:lang w:val="en-US"/>
        </w:rPr>
        <w:t xml:space="preserve">        "prefix_length": "64",</w:t>
      </w:r>
    </w:p>
    <w:p w:rsidR="004B7FE1" w:rsidRPr="00693652" w:rsidRDefault="007545F9" w:rsidP="00B535AB">
      <w:pPr>
        <w:pStyle w:val="CMDOutput"/>
        <w:rPr>
          <w:lang w:val="en-US"/>
        </w:rPr>
      </w:pPr>
      <w:r w:rsidRPr="00693652">
        <w:rPr>
          <w:lang w:val="en-US"/>
        </w:rPr>
        <w:t xml:space="preserve">        "status": "valid"</w:t>
      </w:r>
    </w:p>
    <w:p w:rsidR="004B7FE1" w:rsidRPr="00693652" w:rsidRDefault="007545F9" w:rsidP="00B535AB">
      <w:pPr>
        <w:pStyle w:val="CMDOutput"/>
        <w:rPr>
          <w:lang w:val="en-US"/>
        </w:rPr>
      </w:pPr>
      <w:r w:rsidRPr="00693652">
        <w:rPr>
          <w:lang w:val="en-US"/>
        </w:rPr>
        <w:t xml:space="preserve">      },</w:t>
      </w:r>
    </w:p>
    <w:p w:rsidR="004B7FE1" w:rsidRPr="00693652" w:rsidRDefault="007545F9" w:rsidP="00B535AB">
      <w:pPr>
        <w:pStyle w:val="CMDOutput"/>
        <w:rPr>
          <w:lang w:val="en-US"/>
        </w:rPr>
      </w:pPr>
      <w:r w:rsidRPr="00693652">
        <w:rPr>
          <w:lang w:val="en-US"/>
        </w:rPr>
        <w:t xml:space="preserve">      "FE80::A00:27FF:FE73:D79F": {</w:t>
      </w:r>
    </w:p>
    <w:p w:rsidR="004B7FE1" w:rsidRPr="00693652" w:rsidRDefault="007545F9" w:rsidP="00B535AB">
      <w:pPr>
        <w:pStyle w:val="CMDOutput"/>
        <w:rPr>
          <w:lang w:val="en-US"/>
        </w:rPr>
      </w:pPr>
      <w:r w:rsidRPr="00693652">
        <w:rPr>
          <w:highlight w:val="yellow"/>
          <w:lang w:val="en-US"/>
        </w:rPr>
        <w:t xml:space="preserve">        "ip": "FE80::A00:27FF:FE73:D79F",</w:t>
      </w:r>
    </w:p>
    <w:p w:rsidR="004B7FE1" w:rsidRPr="00693652" w:rsidRDefault="007545F9" w:rsidP="00B535AB">
      <w:pPr>
        <w:pStyle w:val="CMDOutput"/>
        <w:rPr>
          <w:lang w:val="en-US"/>
        </w:rPr>
      </w:pPr>
      <w:r w:rsidRPr="00693652">
        <w:rPr>
          <w:highlight w:val="yellow"/>
          <w:lang w:val="en-US"/>
        </w:rPr>
        <w:t xml:space="preserve">        "origin": "link_layer",</w:t>
      </w:r>
    </w:p>
    <w:p w:rsidR="004B7FE1" w:rsidRPr="00693652" w:rsidRDefault="007545F9" w:rsidP="00B535AB">
      <w:pPr>
        <w:pStyle w:val="CMDOutput"/>
        <w:rPr>
          <w:lang w:val="en-US"/>
        </w:rPr>
      </w:pPr>
      <w:r w:rsidRPr="00693652">
        <w:rPr>
          <w:lang w:val="en-US"/>
        </w:rPr>
        <w:t xml:space="preserve">        "status": "valid"</w:t>
      </w:r>
    </w:p>
    <w:p w:rsidR="004B7FE1" w:rsidRPr="00693652" w:rsidRDefault="007545F9" w:rsidP="00B535AB">
      <w:pPr>
        <w:pStyle w:val="CMDOutput"/>
        <w:rPr>
          <w:lang w:val="en-US"/>
        </w:rPr>
      </w:pPr>
      <w:r w:rsidRPr="00693652">
        <w:rPr>
          <w:lang w:val="en-US"/>
        </w:rPr>
        <w:t xml:space="preserve">      },</w:t>
      </w:r>
    </w:p>
    <w:p w:rsidR="004B7FE1" w:rsidRPr="00693652" w:rsidRDefault="007545F9" w:rsidP="00B535AB">
      <w:pPr>
        <w:pStyle w:val="CMDOutput"/>
        <w:rPr>
          <w:lang w:val="en-US"/>
        </w:rPr>
      </w:pPr>
      <w:r w:rsidRPr="00693652">
        <w:rPr>
          <w:lang w:val="en-US"/>
        </w:rPr>
        <w:t xml:space="preserve">      "enabled": true,</w:t>
      </w:r>
    </w:p>
    <w:p w:rsidR="004B7FE1" w:rsidRPr="00693652" w:rsidRDefault="007545F9" w:rsidP="00B535AB">
      <w:pPr>
        <w:pStyle w:val="CMDOutput"/>
        <w:rPr>
          <w:lang w:val="en-US"/>
        </w:rPr>
      </w:pPr>
      <w:r w:rsidRPr="00693652">
        <w:rPr>
          <w:lang w:val="en-US"/>
        </w:rPr>
        <w:t xml:space="preserve">      "icmp": {</w:t>
      </w:r>
    </w:p>
    <w:p w:rsidR="004B7FE1" w:rsidRPr="00693652" w:rsidRDefault="007545F9" w:rsidP="00B535AB">
      <w:pPr>
        <w:pStyle w:val="CMDOutput"/>
        <w:rPr>
          <w:lang w:val="en-US"/>
        </w:rPr>
      </w:pPr>
      <w:r w:rsidRPr="00693652">
        <w:rPr>
          <w:lang w:val="en-US"/>
        </w:rPr>
        <w:t xml:space="preserve">        "error_messages_limited": 100,</w:t>
      </w:r>
    </w:p>
    <w:p w:rsidR="004B7FE1" w:rsidRPr="00693652" w:rsidRDefault="007545F9" w:rsidP="00B535AB">
      <w:pPr>
        <w:pStyle w:val="CMDOutput"/>
        <w:rPr>
          <w:lang w:val="en-US"/>
        </w:rPr>
      </w:pPr>
      <w:r w:rsidRPr="00693652">
        <w:rPr>
          <w:lang w:val="en-US"/>
        </w:rPr>
        <w:t xml:space="preserve">        "redirects": true,</w:t>
      </w:r>
    </w:p>
    <w:p w:rsidR="004B7FE1" w:rsidRPr="00693652" w:rsidRDefault="007545F9" w:rsidP="00B535AB">
      <w:pPr>
        <w:pStyle w:val="CMDOutput"/>
        <w:rPr>
          <w:lang w:val="en-US"/>
        </w:rPr>
      </w:pPr>
      <w:r w:rsidRPr="00693652">
        <w:rPr>
          <w:lang w:val="en-US"/>
        </w:rPr>
        <w:t xml:space="preserve">        "unreachables": "sent"</w:t>
      </w:r>
    </w:p>
    <w:p w:rsidR="004B7FE1" w:rsidRPr="00693652" w:rsidRDefault="007545F9" w:rsidP="00B535AB">
      <w:pPr>
        <w:pStyle w:val="CMDOutput"/>
        <w:rPr>
          <w:lang w:val="en-US"/>
        </w:rPr>
      </w:pPr>
      <w:r w:rsidRPr="00693652">
        <w:rPr>
          <w:lang w:val="en-US"/>
        </w:rPr>
        <w:t xml:space="preserve">      },</w:t>
      </w:r>
    </w:p>
    <w:p w:rsidR="004B7FE1" w:rsidRPr="00693652" w:rsidRDefault="007545F9" w:rsidP="00B535AB">
      <w:pPr>
        <w:pStyle w:val="CMDOutput"/>
        <w:rPr>
          <w:lang w:val="en-US"/>
        </w:rPr>
      </w:pPr>
      <w:r w:rsidRPr="00693652">
        <w:rPr>
          <w:lang w:val="en-US"/>
        </w:rPr>
        <w:t xml:space="preserve">      "nd": {</w:t>
      </w:r>
    </w:p>
    <w:p w:rsidR="004B7FE1" w:rsidRPr="00693652" w:rsidRDefault="007545F9" w:rsidP="00B535AB">
      <w:pPr>
        <w:pStyle w:val="CMDOutput"/>
        <w:rPr>
          <w:lang w:val="en-US"/>
        </w:rPr>
      </w:pPr>
      <w:r w:rsidRPr="00693652">
        <w:rPr>
          <w:lang w:val="en-US"/>
        </w:rPr>
        <w:t xml:space="preserve">        "dad_attempts": 1,</w:t>
      </w:r>
    </w:p>
    <w:p w:rsidR="004B7FE1" w:rsidRPr="00693652" w:rsidRDefault="007545F9" w:rsidP="00B535AB">
      <w:pPr>
        <w:pStyle w:val="CMDOutput"/>
        <w:rPr>
          <w:lang w:val="en-US"/>
        </w:rPr>
      </w:pPr>
      <w:r w:rsidRPr="00693652">
        <w:rPr>
          <w:lang w:val="en-US"/>
        </w:rPr>
        <w:t xml:space="preserve">        "dad_enabled": true,</w:t>
      </w:r>
    </w:p>
    <w:p w:rsidR="004B7FE1" w:rsidRPr="00693652" w:rsidRDefault="007545F9" w:rsidP="00B535AB">
      <w:pPr>
        <w:pStyle w:val="CMDOutput"/>
        <w:rPr>
          <w:lang w:val="en-US"/>
        </w:rPr>
      </w:pPr>
      <w:r w:rsidRPr="00693652">
        <w:rPr>
          <w:lang w:val="en-US"/>
        </w:rPr>
        <w:t xml:space="preserve">        "ns_retransmit_interval": 1000,</w:t>
      </w:r>
    </w:p>
    <w:p w:rsidR="004B7FE1" w:rsidRPr="00693652" w:rsidRDefault="007545F9" w:rsidP="00B535AB">
      <w:pPr>
        <w:pStyle w:val="CMDOutput"/>
        <w:rPr>
          <w:lang w:val="en-US"/>
        </w:rPr>
      </w:pPr>
      <w:r w:rsidRPr="00693652">
        <w:rPr>
          <w:lang w:val="en-US"/>
        </w:rPr>
        <w:t xml:space="preserve">        "reachable_time": 30000,</w:t>
      </w:r>
    </w:p>
    <w:p w:rsidR="004B7FE1" w:rsidRPr="00693652" w:rsidRDefault="007545F9" w:rsidP="00B535AB">
      <w:pPr>
        <w:pStyle w:val="CMDOutput"/>
        <w:rPr>
          <w:lang w:val="en-US"/>
        </w:rPr>
      </w:pPr>
      <w:r w:rsidRPr="00693652">
        <w:rPr>
          <w:lang w:val="en-US"/>
        </w:rPr>
        <w:t xml:space="preserve">        "suppress": false,</w:t>
      </w:r>
    </w:p>
    <w:p w:rsidR="004B7FE1" w:rsidRPr="00693652" w:rsidRDefault="007545F9" w:rsidP="00B535AB">
      <w:pPr>
        <w:pStyle w:val="CMDOutput"/>
        <w:rPr>
          <w:lang w:val="en-US"/>
        </w:rPr>
      </w:pPr>
      <w:r w:rsidRPr="00693652">
        <w:rPr>
          <w:lang w:val="en-US"/>
        </w:rPr>
        <w:t xml:space="preserve">        "using_time": 30000</w:t>
      </w:r>
    </w:p>
    <w:p w:rsidR="004B7FE1" w:rsidRPr="00693652" w:rsidRDefault="007545F9" w:rsidP="00B535AB">
      <w:pPr>
        <w:pStyle w:val="CMDOutput"/>
        <w:rPr>
          <w:lang w:val="en-US"/>
        </w:rPr>
      </w:pPr>
      <w:r w:rsidRPr="00693652">
        <w:rPr>
          <w:lang w:val="en-US"/>
        </w:rPr>
        <w:t xml:space="preserve">      }</w:t>
      </w:r>
    </w:p>
    <w:p w:rsidR="004B7FE1" w:rsidRPr="00693652" w:rsidRDefault="007545F9" w:rsidP="00B535AB">
      <w:pPr>
        <w:pStyle w:val="CMDOutput"/>
        <w:rPr>
          <w:lang w:val="en-US"/>
        </w:rPr>
      </w:pPr>
      <w:r w:rsidRPr="00693652">
        <w:rPr>
          <w:lang w:val="en-US"/>
        </w:rPr>
        <w:t xml:space="preserve">    },</w:t>
      </w:r>
    </w:p>
    <w:p w:rsidR="004B7FE1" w:rsidRPr="00693652" w:rsidRDefault="007545F9" w:rsidP="00B535AB">
      <w:pPr>
        <w:pStyle w:val="CMDOutput"/>
        <w:rPr>
          <w:lang w:val="en-US"/>
        </w:rPr>
      </w:pPr>
      <w:r w:rsidRPr="00693652">
        <w:rPr>
          <w:lang w:val="en-US"/>
        </w:rPr>
        <w:t xml:space="preserve">    "joined_group_addresses": [</w:t>
      </w:r>
    </w:p>
    <w:p w:rsidR="004B7FE1" w:rsidRPr="00693652" w:rsidRDefault="007545F9" w:rsidP="00B535AB">
      <w:pPr>
        <w:pStyle w:val="CMDOutput"/>
        <w:rPr>
          <w:lang w:val="en-US"/>
        </w:rPr>
      </w:pPr>
      <w:r w:rsidRPr="00693652">
        <w:rPr>
          <w:lang w:val="en-US"/>
        </w:rPr>
        <w:t xml:space="preserve">      "FF02::1",</w:t>
      </w:r>
    </w:p>
    <w:p w:rsidR="004B7FE1" w:rsidRPr="00693652" w:rsidRDefault="007545F9" w:rsidP="00B535AB">
      <w:pPr>
        <w:pStyle w:val="CMDOutput"/>
        <w:rPr>
          <w:lang w:val="en-US"/>
        </w:rPr>
      </w:pPr>
      <w:r w:rsidRPr="00693652">
        <w:rPr>
          <w:lang w:val="en-US"/>
        </w:rPr>
        <w:t xml:space="preserve">      "FF02::1:FF00:101",</w:t>
      </w:r>
    </w:p>
    <w:p w:rsidR="004B7FE1" w:rsidRPr="00693652" w:rsidRDefault="007545F9" w:rsidP="00B535AB">
      <w:pPr>
        <w:pStyle w:val="CMDOutput"/>
        <w:rPr>
          <w:lang w:val="en-US"/>
        </w:rPr>
      </w:pPr>
      <w:r w:rsidRPr="00693652">
        <w:rPr>
          <w:lang w:val="en-US"/>
        </w:rPr>
        <w:t xml:space="preserve">      "FF02::1:FF73:D79F"</w:t>
      </w:r>
    </w:p>
    <w:p w:rsidR="004B7FE1" w:rsidRPr="00693652" w:rsidRDefault="007545F9" w:rsidP="00B535AB">
      <w:pPr>
        <w:pStyle w:val="CMDOutput"/>
        <w:rPr>
          <w:lang w:val="en-US"/>
        </w:rPr>
      </w:pPr>
      <w:r w:rsidRPr="00693652">
        <w:rPr>
          <w:lang w:val="en-US"/>
        </w:rPr>
        <w:t xml:space="preserve">    ],</w:t>
      </w:r>
    </w:p>
    <w:p w:rsidR="004B7FE1" w:rsidRPr="00693652" w:rsidRDefault="007545F9" w:rsidP="00B535AB">
      <w:pPr>
        <w:pStyle w:val="CMDOutput"/>
        <w:rPr>
          <w:lang w:val="en-US"/>
        </w:rPr>
      </w:pPr>
      <w:r w:rsidRPr="00693652">
        <w:rPr>
          <w:lang w:val="en-US"/>
        </w:rPr>
        <w:lastRenderedPageBreak/>
        <w:t xml:space="preserve">    "mtu": 1500,</w:t>
      </w:r>
    </w:p>
    <w:p w:rsidR="004B7FE1" w:rsidRPr="00693652" w:rsidRDefault="007545F9" w:rsidP="00B535AB">
      <w:pPr>
        <w:pStyle w:val="CMDOutput"/>
        <w:rPr>
          <w:lang w:val="en-US"/>
        </w:rPr>
      </w:pPr>
      <w:r w:rsidRPr="00693652">
        <w:rPr>
          <w:lang w:val="en-US"/>
        </w:rPr>
        <w:t xml:space="preserve">    "oper_status": "up"</w:t>
      </w:r>
    </w:p>
    <w:p w:rsidR="004B7FE1" w:rsidRPr="00693652" w:rsidRDefault="007545F9" w:rsidP="00B535AB">
      <w:pPr>
        <w:pStyle w:val="CMDOutput"/>
        <w:rPr>
          <w:lang w:val="en-US"/>
        </w:rPr>
      </w:pPr>
      <w:r w:rsidRPr="00693652">
        <w:rPr>
          <w:lang w:val="en-US"/>
        </w:rPr>
        <w:t xml:space="preserve">  },</w:t>
      </w:r>
    </w:p>
    <w:p w:rsidR="004B7FE1" w:rsidRPr="00693652" w:rsidRDefault="007545F9" w:rsidP="00B535AB">
      <w:pPr>
        <w:pStyle w:val="CMDOutput"/>
        <w:rPr>
          <w:lang w:val="en-US"/>
        </w:rPr>
      </w:pPr>
      <w:r w:rsidRPr="00693652">
        <w:rPr>
          <w:lang w:val="en-US"/>
        </w:rPr>
        <w:t xml:space="preserve">  "_exclude": []</w:t>
      </w:r>
    </w:p>
    <w:p w:rsidR="00914481" w:rsidRPr="00693652" w:rsidRDefault="004B7FE1" w:rsidP="00B535AB">
      <w:pPr>
        <w:pStyle w:val="CMDOutput"/>
        <w:rPr>
          <w:lang w:val="en-US"/>
        </w:rPr>
      </w:pPr>
      <w:r w:rsidRPr="00693652">
        <w:rPr>
          <w:lang w:val="en-US"/>
        </w:rPr>
        <w:t>}</w:t>
      </w:r>
    </w:p>
    <w:p w:rsidR="004B7FE1" w:rsidRPr="00693652" w:rsidRDefault="004B7FE1" w:rsidP="004B7FE1">
      <w:pPr>
        <w:pStyle w:val="CMD"/>
        <w:rPr>
          <w:lang w:val="en-US"/>
        </w:rPr>
      </w:pPr>
      <w:r w:rsidRPr="00693652">
        <w:rPr>
          <w:lang w:val="en-US"/>
        </w:rPr>
        <w:t xml:space="preserve">(csr1kv) devasc@labvm:~/labs/devnet-src/pyats/csr1kv$ </w:t>
      </w:r>
    </w:p>
    <w:p w:rsidR="00B11E0A" w:rsidRDefault="006334AC" w:rsidP="00B11E0A">
      <w:pPr>
        <w:pStyle w:val="Titre3"/>
      </w:pPr>
      <w:r>
        <w:t>Modifiez l'adresse Lien-Local IPv6.</w:t>
      </w:r>
    </w:p>
    <w:p w:rsidR="00B11E0A" w:rsidRPr="00DB3D4A" w:rsidRDefault="00B11E0A" w:rsidP="00E9225C">
      <w:pPr>
        <w:pStyle w:val="BodyTextL25"/>
      </w:pPr>
      <w:r>
        <w:t xml:space="preserve">Sur CSR1kv VM, ajoutez l'adresse IPv6 suivante : </w:t>
      </w:r>
    </w:p>
    <w:p w:rsidR="00562A39" w:rsidRPr="00693652" w:rsidRDefault="00562A39" w:rsidP="00B11E0A">
      <w:pPr>
        <w:pStyle w:val="CMD"/>
        <w:rPr>
          <w:b/>
          <w:bCs/>
          <w:lang w:val="en-US"/>
        </w:rPr>
      </w:pPr>
      <w:r w:rsidRPr="00693652">
        <w:rPr>
          <w:lang w:val="en-US"/>
        </w:rPr>
        <w:t>CSR1kv&gt;</w:t>
      </w:r>
      <w:r w:rsidRPr="00693652">
        <w:rPr>
          <w:b/>
          <w:bCs/>
          <w:lang w:val="en-US"/>
        </w:rPr>
        <w:t xml:space="preserve"> en</w:t>
      </w:r>
    </w:p>
    <w:p w:rsidR="00562A39" w:rsidRPr="00693652" w:rsidRDefault="00562A39" w:rsidP="00B11E0A">
      <w:pPr>
        <w:pStyle w:val="CMD"/>
        <w:rPr>
          <w:lang w:val="en-US"/>
        </w:rPr>
      </w:pPr>
      <w:r w:rsidRPr="00693652">
        <w:rPr>
          <w:lang w:val="en-US"/>
        </w:rPr>
        <w:t>CSR1kv#</w:t>
      </w:r>
      <w:r w:rsidRPr="00693652">
        <w:rPr>
          <w:b/>
          <w:bCs/>
          <w:lang w:val="en-US"/>
        </w:rPr>
        <w:t xml:space="preserve"> configure terminal</w:t>
      </w:r>
    </w:p>
    <w:p w:rsidR="00562A39" w:rsidRPr="00693652" w:rsidRDefault="00562A39" w:rsidP="00562A39">
      <w:pPr>
        <w:pStyle w:val="CMDOutput"/>
        <w:rPr>
          <w:lang w:val="en-US"/>
        </w:rPr>
      </w:pPr>
      <w:r w:rsidRPr="00693652">
        <w:rPr>
          <w:lang w:val="en-US"/>
        </w:rPr>
        <w:t>Enter configuration commands, one per line. End with CNTL/Z.</w:t>
      </w:r>
    </w:p>
    <w:p w:rsidR="00B11E0A" w:rsidRPr="00693652" w:rsidRDefault="00B11E0A" w:rsidP="00B11E0A">
      <w:pPr>
        <w:pStyle w:val="CMD"/>
        <w:rPr>
          <w:b/>
          <w:bCs/>
          <w:lang w:val="en-US"/>
        </w:rPr>
      </w:pPr>
      <w:r w:rsidRPr="00693652">
        <w:rPr>
          <w:lang w:val="en-US"/>
        </w:rPr>
        <w:t>CSR1kv(config)#</w:t>
      </w:r>
      <w:r w:rsidRPr="00693652">
        <w:rPr>
          <w:b/>
          <w:lang w:val="en-US"/>
        </w:rPr>
        <w:t xml:space="preserve"> interface gig 1</w:t>
      </w:r>
    </w:p>
    <w:p w:rsidR="006A4EC0" w:rsidRPr="00693652" w:rsidRDefault="00B11E0A" w:rsidP="00E9225C">
      <w:pPr>
        <w:pStyle w:val="CMD"/>
        <w:rPr>
          <w:lang w:val="en-US"/>
        </w:rPr>
      </w:pPr>
      <w:r w:rsidRPr="00693652">
        <w:rPr>
          <w:lang w:val="en-US"/>
        </w:rPr>
        <w:t>CSR1kv(config-if)#</w:t>
      </w:r>
      <w:r w:rsidRPr="00693652">
        <w:rPr>
          <w:b/>
          <w:lang w:val="en-US"/>
        </w:rPr>
        <w:t xml:space="preserve"> ipv6 address fe80::56:1 link-local</w:t>
      </w:r>
    </w:p>
    <w:p w:rsidR="00C636EF" w:rsidRDefault="00C636EF" w:rsidP="00C636EF">
      <w:pPr>
        <w:pStyle w:val="Titre3"/>
      </w:pPr>
      <w:r>
        <w:t>Utilisez Genie pour vérifier la configuration et analyser la sortie dans JSON.</w:t>
      </w:r>
    </w:p>
    <w:p w:rsidR="00284D15" w:rsidRDefault="00C636EF" w:rsidP="00284D15">
      <w:pPr>
        <w:pStyle w:val="SubStepAlpha"/>
      </w:pPr>
      <w:r>
        <w:t>Analyser la sortie non structurée de la commande</w:t>
      </w:r>
      <w:r>
        <w:rPr>
          <w:b/>
        </w:rPr>
        <w:t xml:space="preserve"> show ipv6 interface</w:t>
      </w:r>
      <w:r>
        <w:t xml:space="preserve"> en JSON structuré. Utilisez le paramètre</w:t>
      </w:r>
      <w:r w:rsidRPr="00130A38">
        <w:rPr>
          <w:b/>
          <w:bCs/>
        </w:rPr>
        <w:t xml:space="preserve"> —output</w:t>
      </w:r>
      <w:r>
        <w:t xml:space="preserve"> pour envoyer la sortie vers un autre répertoire</w:t>
      </w:r>
      <w:r>
        <w:rPr>
          <w:b/>
        </w:rPr>
        <w:t xml:space="preserve"> verify-ipv6-2</w:t>
      </w:r>
      <w:r>
        <w:t xml:space="preserve">. Vous pouvez utiliser l'historique des commandes pour rappeler la commande précédente (flèche vers le haut). Assurez-vous simplement de changer le </w:t>
      </w:r>
      <w:r w:rsidR="00284D15" w:rsidRPr="00BB2480">
        <w:rPr>
          <w:b/>
          <w:bCs/>
        </w:rPr>
        <w:t xml:space="preserve">1 </w:t>
      </w:r>
      <w:r>
        <w:t xml:space="preserve">à un </w:t>
      </w:r>
      <w:r w:rsidR="00284D15" w:rsidRPr="00BB2480">
        <w:rPr>
          <w:b/>
          <w:bCs/>
        </w:rPr>
        <w:t>2</w:t>
      </w:r>
      <w:r>
        <w:t xml:space="preserve"> pour créer un nouveau répertoire </w:t>
      </w:r>
      <w:r w:rsidR="00284D15" w:rsidRPr="00BB2480">
        <w:rPr>
          <w:b/>
          <w:bCs/>
        </w:rPr>
        <w:t>verify-ipv6-2</w:t>
      </w:r>
      <w:r>
        <w:t xml:space="preserve"> .</w:t>
      </w:r>
    </w:p>
    <w:p w:rsidR="008276AB" w:rsidRPr="00693652" w:rsidRDefault="008276AB" w:rsidP="008276AB">
      <w:pPr>
        <w:pStyle w:val="CMD"/>
        <w:rPr>
          <w:lang w:val="en-US"/>
        </w:rPr>
      </w:pPr>
      <w:r w:rsidRPr="00693652">
        <w:rPr>
          <w:lang w:val="en-US"/>
        </w:rPr>
        <w:t>(csr1kv) devasc@labvm:~/labs/devnet-src/pyats/csr1kv$</w:t>
      </w:r>
      <w:r w:rsidRPr="00693652">
        <w:rPr>
          <w:b/>
          <w:lang w:val="en-US"/>
        </w:rPr>
        <w:t xml:space="preserve"> genie parse "show ipv6 interface gig 1" --testbed-file yaml/testbed.yml --devices CSR1kv --output verify-ipv6-2</w:t>
      </w:r>
    </w:p>
    <w:p w:rsidR="008276AB" w:rsidRPr="00693652" w:rsidRDefault="008276AB" w:rsidP="008276AB">
      <w:pPr>
        <w:pStyle w:val="CMD"/>
        <w:rPr>
          <w:lang w:val="en-US"/>
        </w:rPr>
      </w:pPr>
      <w:r w:rsidRPr="00693652">
        <w:rPr>
          <w:lang w:val="en-US"/>
        </w:rPr>
        <w:t>Enter enable password for device CSR1kv:</w:t>
      </w:r>
      <w:r w:rsidR="00BB2480" w:rsidRPr="00693652">
        <w:rPr>
          <w:b/>
          <w:bCs/>
          <w:lang w:val="en-US"/>
        </w:rPr>
        <w:t xml:space="preserve"> &lt;Enter&gt;</w:t>
      </w:r>
    </w:p>
    <w:p w:rsidR="008276AB" w:rsidRPr="00693652" w:rsidRDefault="008276AB" w:rsidP="00BB2480">
      <w:pPr>
        <w:pStyle w:val="CMDOutput"/>
        <w:rPr>
          <w:lang w:val="en-US"/>
        </w:rPr>
      </w:pPr>
      <w:r w:rsidRPr="00693652">
        <w:rPr>
          <w:lang w:val="en-US"/>
        </w:rPr>
        <w:t>2020-05-31T20:03:58: %UNICON-WARNING: Device 'CSR1kv' connection 'cli' does not have IP and/or port specified, ignoring</w:t>
      </w:r>
    </w:p>
    <w:p w:rsidR="008276AB" w:rsidRPr="00693652" w:rsidRDefault="008276AB" w:rsidP="00BB2480">
      <w:pPr>
        <w:pStyle w:val="CMDOutput"/>
        <w:rPr>
          <w:lang w:val="en-US"/>
        </w:rPr>
      </w:pPr>
      <w:r w:rsidRPr="00693652">
        <w:rPr>
          <w:lang w:val="en-US"/>
        </w:rPr>
        <w:t>Device 'CSR1kv' connection 'cli' does not have IP and/or port specified, ignoring</w:t>
      </w:r>
    </w:p>
    <w:p w:rsidR="008276AB" w:rsidRPr="00693652" w:rsidRDefault="008276AB" w:rsidP="00BB2480">
      <w:pPr>
        <w:pStyle w:val="CMDOutput"/>
        <w:rPr>
          <w:lang w:val="en-US"/>
        </w:rPr>
      </w:pPr>
      <w:r w:rsidRPr="00693652">
        <w:rPr>
          <w:lang w:val="en-US"/>
        </w:rPr>
        <w:t>100%|█████████████████████████████████████████████████████████████████████████████| 1/1 [00:00&lt;00:00, 2.24it/s]</w:t>
      </w:r>
    </w:p>
    <w:p w:rsidR="008276AB" w:rsidRPr="00693652" w:rsidRDefault="008276AB" w:rsidP="00BB2480">
      <w:pPr>
        <w:pStyle w:val="CMDOutput"/>
        <w:rPr>
          <w:lang w:val="en-US"/>
        </w:rPr>
      </w:pPr>
      <w:r w:rsidRPr="00693652">
        <w:rPr>
          <w:lang w:val="en-US"/>
        </w:rPr>
        <w:t>+==============================================================================+</w:t>
      </w:r>
    </w:p>
    <w:p w:rsidR="008276AB" w:rsidRPr="00693652" w:rsidRDefault="008276AB" w:rsidP="00BB2480">
      <w:pPr>
        <w:pStyle w:val="CMDOutput"/>
        <w:rPr>
          <w:lang w:val="en-US"/>
        </w:rPr>
      </w:pPr>
      <w:r w:rsidRPr="00693652">
        <w:rPr>
          <w:lang w:val="en-US"/>
        </w:rPr>
        <w:t>| Genie Parse Summary for CSR1kv |</w:t>
      </w:r>
    </w:p>
    <w:p w:rsidR="008276AB" w:rsidRPr="00693652" w:rsidRDefault="008276AB" w:rsidP="00BB2480">
      <w:pPr>
        <w:pStyle w:val="CMDOutput"/>
        <w:rPr>
          <w:lang w:val="en-US"/>
        </w:rPr>
      </w:pPr>
      <w:r w:rsidRPr="00693652">
        <w:rPr>
          <w:lang w:val="en-US"/>
        </w:rPr>
        <w:t>+==============================================================================+</w:t>
      </w:r>
    </w:p>
    <w:p w:rsidR="008276AB" w:rsidRPr="00693652" w:rsidRDefault="008276AB" w:rsidP="00BB2480">
      <w:pPr>
        <w:pStyle w:val="CMDOutput"/>
        <w:rPr>
          <w:lang w:val="en-US"/>
        </w:rPr>
      </w:pPr>
      <w:r w:rsidRPr="00693652">
        <w:rPr>
          <w:lang w:val="en-US"/>
        </w:rPr>
        <w:t>| Connected to CSR1kv |</w:t>
      </w:r>
    </w:p>
    <w:p w:rsidR="008276AB" w:rsidRPr="00693652" w:rsidRDefault="008276AB" w:rsidP="00BB2480">
      <w:pPr>
        <w:pStyle w:val="CMDOutput"/>
        <w:rPr>
          <w:lang w:val="en-US"/>
        </w:rPr>
      </w:pPr>
      <w:r w:rsidRPr="00693652">
        <w:rPr>
          <w:lang w:val="en-US"/>
        </w:rPr>
        <w:t>| - Log: verify-ipv6-2/connection_CSR1kv.txt |</w:t>
      </w:r>
    </w:p>
    <w:p w:rsidR="008276AB" w:rsidRPr="00693652" w:rsidRDefault="008276AB" w:rsidP="00BB2480">
      <w:pPr>
        <w:pStyle w:val="CMDOutput"/>
        <w:rPr>
          <w:lang w:val="en-US"/>
        </w:rPr>
      </w:pPr>
      <w:r w:rsidRPr="00693652">
        <w:rPr>
          <w:lang w:val="en-US"/>
        </w:rPr>
        <w:t>|------------------------------------------------------------------------------|</w:t>
      </w:r>
    </w:p>
    <w:p w:rsidR="008276AB" w:rsidRPr="00693652" w:rsidRDefault="008276AB" w:rsidP="00BB2480">
      <w:pPr>
        <w:pStyle w:val="CMDOutput"/>
        <w:rPr>
          <w:lang w:val="en-US"/>
        </w:rPr>
      </w:pPr>
      <w:r w:rsidRPr="00693652">
        <w:rPr>
          <w:lang w:val="en-US"/>
        </w:rPr>
        <w:t>| Parsed command 'show ipv6 interface gig 1' |</w:t>
      </w:r>
    </w:p>
    <w:p w:rsidR="008276AB" w:rsidRPr="00693652" w:rsidRDefault="008276AB" w:rsidP="00BB2480">
      <w:pPr>
        <w:pStyle w:val="CMDOutput"/>
        <w:rPr>
          <w:highlight w:val="yellow"/>
          <w:lang w:val="en-US"/>
        </w:rPr>
      </w:pPr>
      <w:r w:rsidRPr="00693652">
        <w:rPr>
          <w:lang w:val="en-US"/>
        </w:rPr>
        <w:t>| -</w:t>
      </w:r>
      <w:r w:rsidRPr="00693652">
        <w:rPr>
          <w:highlight w:val="yellow"/>
          <w:lang w:val="en-US"/>
        </w:rPr>
        <w:t xml:space="preserve"> Parsed structure: verify-ipv6-2/CSR1kv_show-ipv6-interface- |</w:t>
      </w:r>
    </w:p>
    <w:p w:rsidR="008276AB" w:rsidRPr="00693652" w:rsidRDefault="008276AB" w:rsidP="00BB2480">
      <w:pPr>
        <w:pStyle w:val="CMDOutput"/>
        <w:rPr>
          <w:lang w:val="en-US"/>
        </w:rPr>
      </w:pPr>
      <w:r w:rsidRPr="00693652">
        <w:rPr>
          <w:highlight w:val="yellow"/>
          <w:lang w:val="en-US"/>
        </w:rPr>
        <w:t>| gig-1_parsed.txt</w:t>
      </w:r>
      <w:r w:rsidR="007545F9" w:rsidRPr="00693652">
        <w:rPr>
          <w:lang w:val="en-US"/>
        </w:rPr>
        <w:t xml:space="preserve"> |</w:t>
      </w:r>
    </w:p>
    <w:p w:rsidR="008276AB" w:rsidRPr="00693652" w:rsidRDefault="008276AB" w:rsidP="00BB2480">
      <w:pPr>
        <w:pStyle w:val="CMDOutput"/>
        <w:rPr>
          <w:highlight w:val="yellow"/>
          <w:lang w:val="en-US"/>
        </w:rPr>
      </w:pPr>
      <w:r w:rsidRPr="00693652">
        <w:rPr>
          <w:lang w:val="en-US"/>
        </w:rPr>
        <w:t>| -</w:t>
      </w:r>
      <w:r w:rsidRPr="00693652">
        <w:rPr>
          <w:highlight w:val="yellow"/>
          <w:lang w:val="en-US"/>
        </w:rPr>
        <w:t xml:space="preserve"> Device Console: verify-ipv6-2/CSR1kv_show-ipv6-interface- |</w:t>
      </w:r>
    </w:p>
    <w:p w:rsidR="008276AB" w:rsidRPr="00693652" w:rsidRDefault="008276AB" w:rsidP="00BB2480">
      <w:pPr>
        <w:pStyle w:val="CMDOutput"/>
        <w:rPr>
          <w:lang w:val="en-US"/>
        </w:rPr>
      </w:pPr>
      <w:r w:rsidRPr="00693652">
        <w:rPr>
          <w:highlight w:val="yellow"/>
          <w:lang w:val="en-US"/>
        </w:rPr>
        <w:t>| gig-1_console.txt</w:t>
      </w:r>
      <w:r w:rsidR="007545F9" w:rsidRPr="00693652">
        <w:rPr>
          <w:lang w:val="en-US"/>
        </w:rPr>
        <w:t xml:space="preserve"> |</w:t>
      </w:r>
    </w:p>
    <w:p w:rsidR="008276AB" w:rsidRPr="00693652" w:rsidRDefault="008276AB" w:rsidP="00BB2480">
      <w:pPr>
        <w:pStyle w:val="CMDOutput"/>
        <w:rPr>
          <w:lang w:val="en-US"/>
        </w:rPr>
      </w:pPr>
      <w:r w:rsidRPr="00693652">
        <w:rPr>
          <w:lang w:val="en-US"/>
        </w:rPr>
        <w:t>|------------------------------------------------------------------------------|</w:t>
      </w:r>
    </w:p>
    <w:p w:rsidR="008276AB" w:rsidRPr="00693652" w:rsidRDefault="008276AB" w:rsidP="00BB2480">
      <w:pPr>
        <w:pStyle w:val="CMDOutput"/>
        <w:rPr>
          <w:lang w:val="en-US"/>
        </w:rPr>
      </w:pPr>
    </w:p>
    <w:p w:rsidR="008276AB" w:rsidRPr="00693652" w:rsidRDefault="008276AB" w:rsidP="008276AB">
      <w:pPr>
        <w:pStyle w:val="CMD"/>
        <w:rPr>
          <w:lang w:val="en-US"/>
        </w:rPr>
      </w:pPr>
      <w:r w:rsidRPr="00693652">
        <w:rPr>
          <w:lang w:val="en-US"/>
        </w:rPr>
        <w:t xml:space="preserve">(csr1kv) devasc@labvm:~/labs/devnet-src/pyats/csr1kv$ </w:t>
      </w:r>
    </w:p>
    <w:p w:rsidR="008276AB" w:rsidRDefault="008276AB" w:rsidP="008276AB">
      <w:pPr>
        <w:pStyle w:val="SubStepAlpha"/>
      </w:pPr>
      <w:r>
        <w:t>Répertorier les fichiers créés par Génie dans le répertoire</w:t>
      </w:r>
      <w:r>
        <w:rPr>
          <w:b/>
        </w:rPr>
        <w:t xml:space="preserve"> verify-ipv6-2</w:t>
      </w:r>
      <w:r>
        <w:t>. Ces fichiers sont similaires aux deux fichiers que vous avez créés avant de modifier l'adresse lien-local IPv6.</w:t>
      </w:r>
    </w:p>
    <w:p w:rsidR="008276AB" w:rsidRPr="00693652" w:rsidRDefault="008276AB" w:rsidP="008276AB">
      <w:pPr>
        <w:pStyle w:val="CMD"/>
        <w:rPr>
          <w:lang w:val="en-US"/>
        </w:rPr>
      </w:pPr>
      <w:r w:rsidRPr="00693652">
        <w:rPr>
          <w:lang w:val="en-US"/>
        </w:rPr>
        <w:t>(csr1kv) devasc@labvm:~/labs/devnet-src/pyats/csr1kv$</w:t>
      </w:r>
      <w:r w:rsidRPr="00693652">
        <w:rPr>
          <w:b/>
          <w:lang w:val="en-US"/>
        </w:rPr>
        <w:t xml:space="preserve"> ls -l verify-ipv6-2</w:t>
      </w:r>
    </w:p>
    <w:p w:rsidR="008276AB" w:rsidRPr="00693652" w:rsidRDefault="008276AB" w:rsidP="00BB2480">
      <w:pPr>
        <w:pStyle w:val="CMDOutput"/>
        <w:rPr>
          <w:lang w:val="en-US"/>
        </w:rPr>
      </w:pPr>
      <w:r w:rsidRPr="00693652">
        <w:rPr>
          <w:lang w:val="en-US"/>
        </w:rPr>
        <w:t>total 16</w:t>
      </w:r>
    </w:p>
    <w:p w:rsidR="008276AB" w:rsidRPr="00693652" w:rsidRDefault="008276AB" w:rsidP="00BB2480">
      <w:pPr>
        <w:pStyle w:val="CMDOutput"/>
        <w:rPr>
          <w:lang w:val="en-US"/>
        </w:rPr>
      </w:pPr>
      <w:r w:rsidRPr="00693652">
        <w:rPr>
          <w:lang w:val="en-US"/>
        </w:rPr>
        <w:t>-rw-rw-rw- 1 devasc devasc 4536 May 31 20:04 connection_CSR1kv.txt</w:t>
      </w:r>
    </w:p>
    <w:p w:rsidR="008276AB" w:rsidRPr="00693652" w:rsidRDefault="008276AB" w:rsidP="00BB2480">
      <w:pPr>
        <w:pStyle w:val="CMDOutput"/>
        <w:rPr>
          <w:lang w:val="en-US"/>
        </w:rPr>
      </w:pPr>
      <w:r w:rsidRPr="00693652">
        <w:rPr>
          <w:lang w:val="en-US"/>
        </w:rPr>
        <w:lastRenderedPageBreak/>
        <w:t>-rw-rw-r-- 1 devasc devasc 728 May 31 20:04</w:t>
      </w:r>
      <w:r w:rsidRPr="00693652">
        <w:rPr>
          <w:highlight w:val="yellow"/>
          <w:lang w:val="en-US"/>
        </w:rPr>
        <w:t xml:space="preserve"> CSR1kv_show-ipv6-interface-gig-1_console.txt</w:t>
      </w:r>
    </w:p>
    <w:p w:rsidR="008276AB" w:rsidRPr="00693652" w:rsidRDefault="008276AB" w:rsidP="00BB2480">
      <w:pPr>
        <w:pStyle w:val="CMDOutput"/>
        <w:rPr>
          <w:lang w:val="en-US"/>
        </w:rPr>
      </w:pPr>
      <w:r w:rsidRPr="00693652">
        <w:rPr>
          <w:lang w:val="en-US"/>
        </w:rPr>
        <w:t>-rw-rw-r-- 1 devasc devasc 728 May 31 20:04</w:t>
      </w:r>
      <w:r w:rsidRPr="00693652">
        <w:rPr>
          <w:highlight w:val="yellow"/>
          <w:lang w:val="en-US"/>
        </w:rPr>
        <w:t xml:space="preserve"> CSR1kv_show-ipv6-interface-gig-1_console.txt</w:t>
      </w:r>
    </w:p>
    <w:p w:rsidR="008276AB" w:rsidRPr="00693652" w:rsidRDefault="008276AB" w:rsidP="008276AB">
      <w:pPr>
        <w:pStyle w:val="CMD"/>
        <w:rPr>
          <w:lang w:val="en-US"/>
        </w:rPr>
      </w:pPr>
      <w:r w:rsidRPr="00693652">
        <w:rPr>
          <w:lang w:val="en-US"/>
        </w:rPr>
        <w:t xml:space="preserve">(csr1kv) devasc@labvm:~/labs/devnet-src/pyats/csr1kv$ </w:t>
      </w:r>
    </w:p>
    <w:p w:rsidR="00B3202D" w:rsidRDefault="00B3202D" w:rsidP="008276AB">
      <w:pPr>
        <w:pStyle w:val="SubStepAlpha"/>
      </w:pPr>
      <w:r>
        <w:t>Utilisez le</w:t>
      </w:r>
      <w:r w:rsidRPr="00471E79">
        <w:rPr>
          <w:b/>
          <w:bCs/>
        </w:rPr>
        <w:t xml:space="preserve"> cat</w:t>
      </w:r>
      <w:r>
        <w:t xml:space="preserve"> pour examiner le contenu de chaque fichier. Les modifications sont mises en surbrillance dans la sortie ci-dessous.</w:t>
      </w:r>
    </w:p>
    <w:p w:rsidR="00B3202D" w:rsidRPr="00693652" w:rsidRDefault="00B3202D" w:rsidP="00B3202D">
      <w:pPr>
        <w:pStyle w:val="CMD"/>
        <w:rPr>
          <w:lang w:val="en-US"/>
        </w:rPr>
      </w:pPr>
      <w:r w:rsidRPr="00693652">
        <w:rPr>
          <w:lang w:val="en-US"/>
        </w:rPr>
        <w:t>(csr1kv) devasc@labvm:~/labs/devnet-src/pyats/csr1kv$</w:t>
      </w:r>
      <w:r w:rsidRPr="00693652">
        <w:rPr>
          <w:b/>
          <w:lang w:val="en-US"/>
        </w:rPr>
        <w:t xml:space="preserve"> cat verify-ipv6-2/CSR1kv_show-ipv6-interface-gig-1_console.txt </w:t>
      </w:r>
    </w:p>
    <w:p w:rsidR="00B3202D" w:rsidRPr="00693652" w:rsidRDefault="00B3202D" w:rsidP="00C11ACD">
      <w:pPr>
        <w:pStyle w:val="CMDOutput"/>
        <w:rPr>
          <w:lang w:val="en-US"/>
        </w:rPr>
      </w:pPr>
      <w:r w:rsidRPr="00693652">
        <w:rPr>
          <w:lang w:val="en-US"/>
        </w:rPr>
        <w:t>+++ CSR1kv: executing command 'show ipv6 interface gig 1' +++</w:t>
      </w:r>
    </w:p>
    <w:p w:rsidR="00B3202D" w:rsidRPr="00693652" w:rsidRDefault="00B3202D" w:rsidP="00C11ACD">
      <w:pPr>
        <w:pStyle w:val="CMDOutput"/>
        <w:rPr>
          <w:lang w:val="en-US"/>
        </w:rPr>
      </w:pPr>
      <w:r w:rsidRPr="00693652">
        <w:rPr>
          <w:lang w:val="en-US"/>
        </w:rPr>
        <w:t>show ipv6 interface gig 1</w:t>
      </w:r>
    </w:p>
    <w:p w:rsidR="00B3202D" w:rsidRPr="00693652" w:rsidRDefault="00B3202D" w:rsidP="00C11ACD">
      <w:pPr>
        <w:pStyle w:val="CMDOutput"/>
        <w:rPr>
          <w:lang w:val="en-US"/>
        </w:rPr>
      </w:pPr>
      <w:r w:rsidRPr="00693652">
        <w:rPr>
          <w:lang w:val="en-US"/>
        </w:rPr>
        <w:t>GigabitEthernet1 is up, line protocol is up</w:t>
      </w:r>
    </w:p>
    <w:p w:rsidR="00B3202D" w:rsidRPr="00693652" w:rsidRDefault="007545F9" w:rsidP="00C11ACD">
      <w:pPr>
        <w:pStyle w:val="CMDOutput"/>
        <w:rPr>
          <w:lang w:val="en-US"/>
        </w:rPr>
      </w:pPr>
      <w:r w:rsidRPr="00693652">
        <w:rPr>
          <w:lang w:val="en-US"/>
        </w:rPr>
        <w:t xml:space="preserve">  IPv6 is enabled, link-local address is FE80::56:1 </w:t>
      </w:r>
    </w:p>
    <w:p w:rsidR="00B3202D" w:rsidRPr="00693652" w:rsidRDefault="007545F9" w:rsidP="00C11ACD">
      <w:pPr>
        <w:pStyle w:val="CMDOutput"/>
        <w:rPr>
          <w:lang w:val="en-US"/>
        </w:rPr>
      </w:pPr>
      <w:r w:rsidRPr="00693652">
        <w:rPr>
          <w:lang w:val="en-US"/>
        </w:rPr>
        <w:t xml:space="preserve">  No Virtual link-local address(es):</w:t>
      </w:r>
    </w:p>
    <w:p w:rsidR="00B3202D" w:rsidRPr="00693652" w:rsidRDefault="007545F9" w:rsidP="00C11ACD">
      <w:pPr>
        <w:pStyle w:val="CMDOutput"/>
        <w:rPr>
          <w:lang w:val="en-US"/>
        </w:rPr>
      </w:pPr>
      <w:r w:rsidRPr="00693652">
        <w:rPr>
          <w:lang w:val="en-US"/>
        </w:rPr>
        <w:t xml:space="preserve">  Description: VBox</w:t>
      </w:r>
    </w:p>
    <w:p w:rsidR="00B3202D" w:rsidRPr="00693652" w:rsidRDefault="007545F9" w:rsidP="00C11ACD">
      <w:pPr>
        <w:pStyle w:val="CMDOutput"/>
        <w:rPr>
          <w:lang w:val="en-US"/>
        </w:rPr>
      </w:pPr>
      <w:r w:rsidRPr="00693652">
        <w:rPr>
          <w:lang w:val="en-US"/>
        </w:rPr>
        <w:t xml:space="preserve">  Global unicast address(es):</w:t>
      </w:r>
    </w:p>
    <w:p w:rsidR="00B3202D" w:rsidRPr="00693652" w:rsidRDefault="007545F9" w:rsidP="00C11ACD">
      <w:pPr>
        <w:pStyle w:val="CMDOutput"/>
        <w:rPr>
          <w:lang w:val="en-US"/>
        </w:rPr>
      </w:pPr>
      <w:r w:rsidRPr="00693652">
        <w:rPr>
          <w:lang w:val="en-US"/>
        </w:rPr>
        <w:t xml:space="preserve">    2001:DB8:ACAD:56::101, subnet is 2001:DB8:ACAD:56::/64 </w:t>
      </w:r>
    </w:p>
    <w:p w:rsidR="00B3202D" w:rsidRPr="00693652" w:rsidRDefault="007545F9" w:rsidP="00C11ACD">
      <w:pPr>
        <w:pStyle w:val="CMDOutput"/>
        <w:rPr>
          <w:lang w:val="en-US"/>
        </w:rPr>
      </w:pPr>
      <w:r w:rsidRPr="00693652">
        <w:rPr>
          <w:lang w:val="en-US"/>
        </w:rPr>
        <w:t xml:space="preserve">  Joined group address(es):</w:t>
      </w:r>
    </w:p>
    <w:p w:rsidR="00B3202D" w:rsidRPr="00693652" w:rsidRDefault="007545F9" w:rsidP="00C11ACD">
      <w:pPr>
        <w:pStyle w:val="CMDOutput"/>
        <w:rPr>
          <w:lang w:val="en-US"/>
        </w:rPr>
      </w:pPr>
      <w:r w:rsidRPr="00693652">
        <w:rPr>
          <w:lang w:val="en-US"/>
        </w:rPr>
        <w:t xml:space="preserve">    FF02::1</w:t>
      </w:r>
    </w:p>
    <w:p w:rsidR="00B3202D" w:rsidRPr="00693652" w:rsidRDefault="007545F9" w:rsidP="00C11ACD">
      <w:pPr>
        <w:pStyle w:val="CMDOutput"/>
        <w:rPr>
          <w:lang w:val="en-US"/>
        </w:rPr>
      </w:pPr>
      <w:r w:rsidRPr="00693652">
        <w:rPr>
          <w:lang w:val="en-US"/>
        </w:rPr>
        <w:t xml:space="preserve">    FF02::1:FF00:101</w:t>
      </w:r>
    </w:p>
    <w:p w:rsidR="00B3202D" w:rsidRPr="00693652" w:rsidRDefault="007545F9" w:rsidP="00C11ACD">
      <w:pPr>
        <w:pStyle w:val="CMDOutput"/>
        <w:rPr>
          <w:lang w:val="en-US"/>
        </w:rPr>
      </w:pPr>
      <w:r w:rsidRPr="00693652">
        <w:rPr>
          <w:highlight w:val="yellow"/>
          <w:lang w:val="en-US"/>
        </w:rPr>
        <w:t xml:space="preserve">    FF02::1:FF56:1</w:t>
      </w:r>
    </w:p>
    <w:p w:rsidR="00B3202D" w:rsidRPr="00693652" w:rsidRDefault="007545F9" w:rsidP="00C11ACD">
      <w:pPr>
        <w:pStyle w:val="CMDOutput"/>
        <w:rPr>
          <w:lang w:val="en-US"/>
        </w:rPr>
      </w:pPr>
      <w:r w:rsidRPr="00693652">
        <w:rPr>
          <w:lang w:val="en-US"/>
        </w:rPr>
        <w:t xml:space="preserve">  MTU is 1500 bytes</w:t>
      </w:r>
    </w:p>
    <w:p w:rsidR="00B3202D" w:rsidRPr="00693652" w:rsidRDefault="007545F9" w:rsidP="00C11ACD">
      <w:pPr>
        <w:pStyle w:val="CMDOutput"/>
        <w:rPr>
          <w:lang w:val="en-US"/>
        </w:rPr>
      </w:pPr>
      <w:r w:rsidRPr="00693652">
        <w:rPr>
          <w:lang w:val="en-US"/>
        </w:rPr>
        <w:t xml:space="preserve">  ICMP error messages limited to one every 100 milliseconds</w:t>
      </w:r>
    </w:p>
    <w:p w:rsidR="00B3202D" w:rsidRPr="00693652" w:rsidRDefault="007545F9" w:rsidP="00C11ACD">
      <w:pPr>
        <w:pStyle w:val="CMDOutput"/>
        <w:rPr>
          <w:lang w:val="en-US"/>
        </w:rPr>
      </w:pPr>
      <w:r w:rsidRPr="00693652">
        <w:rPr>
          <w:lang w:val="en-US"/>
        </w:rPr>
        <w:t xml:space="preserve">  ICMP redirects are enabled</w:t>
      </w:r>
    </w:p>
    <w:p w:rsidR="00B3202D" w:rsidRPr="00693652" w:rsidRDefault="007545F9" w:rsidP="00C11ACD">
      <w:pPr>
        <w:pStyle w:val="CMDOutput"/>
        <w:rPr>
          <w:lang w:val="en-US"/>
        </w:rPr>
      </w:pPr>
      <w:r w:rsidRPr="00693652">
        <w:rPr>
          <w:lang w:val="en-US"/>
        </w:rPr>
        <w:t xml:space="preserve">  ICMP unreachables are sent</w:t>
      </w:r>
    </w:p>
    <w:p w:rsidR="00B3202D" w:rsidRPr="00693652" w:rsidRDefault="007545F9" w:rsidP="00C11ACD">
      <w:pPr>
        <w:pStyle w:val="CMDOutput"/>
        <w:rPr>
          <w:lang w:val="en-US"/>
        </w:rPr>
      </w:pPr>
      <w:r w:rsidRPr="00693652">
        <w:rPr>
          <w:lang w:val="en-US"/>
        </w:rPr>
        <w:t xml:space="preserve">  ND DAD is enabled, number of DAD attempts: 1</w:t>
      </w:r>
    </w:p>
    <w:p w:rsidR="00B3202D" w:rsidRPr="00693652" w:rsidRDefault="007545F9" w:rsidP="00C11ACD">
      <w:pPr>
        <w:pStyle w:val="CMDOutput"/>
        <w:rPr>
          <w:lang w:val="en-US"/>
        </w:rPr>
      </w:pPr>
      <w:r w:rsidRPr="00693652">
        <w:rPr>
          <w:lang w:val="en-US"/>
        </w:rPr>
        <w:t xml:space="preserve">  ND reachable time is 30000 milliseconds (using 30000)</w:t>
      </w:r>
    </w:p>
    <w:p w:rsidR="00B3202D" w:rsidRPr="00693652" w:rsidRDefault="007545F9" w:rsidP="00C11ACD">
      <w:pPr>
        <w:pStyle w:val="CMDOutput"/>
        <w:rPr>
          <w:lang w:val="en-US"/>
        </w:rPr>
      </w:pPr>
      <w:r w:rsidRPr="00693652">
        <w:rPr>
          <w:lang w:val="en-US"/>
        </w:rPr>
        <w:t xml:space="preserve">  ND NS retransmit interval is 1000 milliseconds</w:t>
      </w:r>
    </w:p>
    <w:p w:rsidR="00B3202D" w:rsidRPr="00693652" w:rsidRDefault="00B3202D" w:rsidP="00C11ACD">
      <w:pPr>
        <w:pStyle w:val="CMDOutput"/>
        <w:rPr>
          <w:lang w:val="en-US"/>
        </w:rPr>
      </w:pPr>
      <w:r w:rsidRPr="00693652">
        <w:rPr>
          <w:lang w:val="en-US"/>
        </w:rPr>
        <w:t>CSR1kv#</w:t>
      </w:r>
    </w:p>
    <w:p w:rsidR="00B3202D" w:rsidRPr="00693652" w:rsidRDefault="00B3202D" w:rsidP="00B3202D">
      <w:pPr>
        <w:pStyle w:val="CMD"/>
        <w:rPr>
          <w:lang w:val="en-US"/>
        </w:rPr>
      </w:pPr>
      <w:r w:rsidRPr="00693652">
        <w:rPr>
          <w:lang w:val="en-US"/>
        </w:rPr>
        <w:t>(csr1kv) devasc@labvm:~/labs/devnet-src/pyats/csr1kv$</w:t>
      </w:r>
      <w:r w:rsidRPr="00693652">
        <w:rPr>
          <w:b/>
          <w:lang w:val="en-US"/>
        </w:rPr>
        <w:t xml:space="preserve"> cat verify-ipv6-2/CSR1kv_show-ipv6-interface-gig-1_parsed.txt </w:t>
      </w:r>
    </w:p>
    <w:p w:rsidR="00B3202D" w:rsidRPr="00693652" w:rsidRDefault="00B3202D" w:rsidP="00C11ACD">
      <w:pPr>
        <w:pStyle w:val="CMDOutput"/>
        <w:rPr>
          <w:lang w:val="en-US"/>
        </w:rPr>
      </w:pPr>
      <w:r w:rsidRPr="00693652">
        <w:rPr>
          <w:lang w:val="en-US"/>
        </w:rPr>
        <w:t>{</w:t>
      </w:r>
    </w:p>
    <w:p w:rsidR="00B3202D" w:rsidRPr="00693652" w:rsidRDefault="007545F9" w:rsidP="00C11ACD">
      <w:pPr>
        <w:pStyle w:val="CMDOutput"/>
        <w:rPr>
          <w:lang w:val="en-US"/>
        </w:rPr>
      </w:pPr>
      <w:r w:rsidRPr="00693652">
        <w:rPr>
          <w:lang w:val="en-US"/>
        </w:rPr>
        <w:t xml:space="preserve">  "GigabitEthernet1": {</w:t>
      </w:r>
    </w:p>
    <w:p w:rsidR="00B3202D" w:rsidRPr="00693652" w:rsidRDefault="007545F9" w:rsidP="00C11ACD">
      <w:pPr>
        <w:pStyle w:val="CMDOutput"/>
        <w:rPr>
          <w:lang w:val="en-US"/>
        </w:rPr>
      </w:pPr>
      <w:r w:rsidRPr="00693652">
        <w:rPr>
          <w:lang w:val="en-US"/>
        </w:rPr>
        <w:t xml:space="preserve">    "enabled": true,</w:t>
      </w:r>
    </w:p>
    <w:p w:rsidR="00B3202D" w:rsidRPr="00693652" w:rsidRDefault="007545F9" w:rsidP="00C11ACD">
      <w:pPr>
        <w:pStyle w:val="CMDOutput"/>
        <w:rPr>
          <w:lang w:val="en-US"/>
        </w:rPr>
      </w:pPr>
      <w:r w:rsidRPr="00693652">
        <w:rPr>
          <w:lang w:val="en-US"/>
        </w:rPr>
        <w:t xml:space="preserve">    "ipv6": {</w:t>
      </w:r>
    </w:p>
    <w:p w:rsidR="00B3202D" w:rsidRPr="00693652" w:rsidRDefault="007545F9" w:rsidP="00C11ACD">
      <w:pPr>
        <w:pStyle w:val="CMDOutput"/>
        <w:rPr>
          <w:lang w:val="en-US"/>
        </w:rPr>
      </w:pPr>
      <w:r w:rsidRPr="00693652">
        <w:rPr>
          <w:lang w:val="en-US"/>
        </w:rPr>
        <w:t xml:space="preserve">      "2001:DB8:ACAD:56::101/64": {</w:t>
      </w:r>
    </w:p>
    <w:p w:rsidR="00B3202D" w:rsidRPr="00693652" w:rsidRDefault="007545F9" w:rsidP="00C11ACD">
      <w:pPr>
        <w:pStyle w:val="CMDOutput"/>
        <w:rPr>
          <w:lang w:val="en-US"/>
        </w:rPr>
      </w:pPr>
      <w:r w:rsidRPr="00693652">
        <w:rPr>
          <w:lang w:val="en-US"/>
        </w:rPr>
        <w:t xml:space="preserve">        "ip": "2001:DB8:ACAD:56::101",</w:t>
      </w:r>
    </w:p>
    <w:p w:rsidR="00B3202D" w:rsidRPr="00693652" w:rsidRDefault="007545F9" w:rsidP="00C11ACD">
      <w:pPr>
        <w:pStyle w:val="CMDOutput"/>
        <w:rPr>
          <w:lang w:val="en-US"/>
        </w:rPr>
      </w:pPr>
      <w:r w:rsidRPr="00693652">
        <w:rPr>
          <w:lang w:val="en-US"/>
        </w:rPr>
        <w:t xml:space="preserve">        "prefix_length": "64",</w:t>
      </w:r>
    </w:p>
    <w:p w:rsidR="00B3202D" w:rsidRPr="00693652" w:rsidRDefault="007545F9" w:rsidP="00C11ACD">
      <w:pPr>
        <w:pStyle w:val="CMDOutput"/>
        <w:rPr>
          <w:lang w:val="en-US"/>
        </w:rPr>
      </w:pPr>
      <w:r w:rsidRPr="00693652">
        <w:rPr>
          <w:lang w:val="en-US"/>
        </w:rPr>
        <w:t xml:space="preserve">        "status": "valid"</w:t>
      </w:r>
    </w:p>
    <w:p w:rsidR="00B3202D" w:rsidRPr="00693652" w:rsidRDefault="007545F9" w:rsidP="00C11ACD">
      <w:pPr>
        <w:pStyle w:val="CMDOutput"/>
        <w:rPr>
          <w:lang w:val="en-US"/>
        </w:rPr>
      </w:pPr>
      <w:r w:rsidRPr="00693652">
        <w:rPr>
          <w:lang w:val="en-US"/>
        </w:rPr>
        <w:t xml:space="preserve">      },</w:t>
      </w:r>
    </w:p>
    <w:p w:rsidR="00B3202D" w:rsidRPr="00693652" w:rsidRDefault="007545F9" w:rsidP="00C11ACD">
      <w:pPr>
        <w:pStyle w:val="CMDOutput"/>
        <w:rPr>
          <w:lang w:val="en-US"/>
        </w:rPr>
      </w:pPr>
      <w:r w:rsidRPr="00693652">
        <w:rPr>
          <w:highlight w:val="yellow"/>
          <w:lang w:val="en-US"/>
        </w:rPr>
        <w:t xml:space="preserve">      "FE80::56:1"</w:t>
      </w:r>
      <w:r w:rsidR="00B3202D" w:rsidRPr="00693652">
        <w:rPr>
          <w:lang w:val="en-US"/>
        </w:rPr>
        <w:t>: {</w:t>
      </w:r>
    </w:p>
    <w:p w:rsidR="00B3202D" w:rsidRPr="00693652" w:rsidRDefault="007545F9" w:rsidP="00C11ACD">
      <w:pPr>
        <w:pStyle w:val="CMDOutput"/>
        <w:rPr>
          <w:lang w:val="en-US"/>
        </w:rPr>
      </w:pPr>
      <w:r w:rsidRPr="00693652">
        <w:rPr>
          <w:highlight w:val="yellow"/>
          <w:lang w:val="en-US"/>
        </w:rPr>
        <w:t xml:space="preserve">        "ip": "FE80::56:1",</w:t>
      </w:r>
    </w:p>
    <w:p w:rsidR="00B3202D" w:rsidRPr="00693652" w:rsidRDefault="007545F9" w:rsidP="00C11ACD">
      <w:pPr>
        <w:pStyle w:val="CMDOutput"/>
        <w:rPr>
          <w:lang w:val="en-US"/>
        </w:rPr>
      </w:pPr>
      <w:r w:rsidRPr="00693652">
        <w:rPr>
          <w:lang w:val="en-US"/>
        </w:rPr>
        <w:t xml:space="preserve">        "origin": "link_layer",</w:t>
      </w:r>
    </w:p>
    <w:p w:rsidR="00B3202D" w:rsidRPr="00693652" w:rsidRDefault="007545F9" w:rsidP="00C11ACD">
      <w:pPr>
        <w:pStyle w:val="CMDOutput"/>
        <w:rPr>
          <w:lang w:val="en-US"/>
        </w:rPr>
      </w:pPr>
      <w:r w:rsidRPr="00693652">
        <w:rPr>
          <w:lang w:val="en-US"/>
        </w:rPr>
        <w:t xml:space="preserve">        "status": "valid"</w:t>
      </w:r>
    </w:p>
    <w:p w:rsidR="00B3202D" w:rsidRPr="00693652" w:rsidRDefault="007545F9" w:rsidP="00C11ACD">
      <w:pPr>
        <w:pStyle w:val="CMDOutput"/>
        <w:rPr>
          <w:lang w:val="en-US"/>
        </w:rPr>
      </w:pPr>
      <w:r w:rsidRPr="00693652">
        <w:rPr>
          <w:lang w:val="en-US"/>
        </w:rPr>
        <w:t xml:space="preserve">      },</w:t>
      </w:r>
    </w:p>
    <w:p w:rsidR="00B3202D" w:rsidRPr="00693652" w:rsidRDefault="007545F9" w:rsidP="00C11ACD">
      <w:pPr>
        <w:pStyle w:val="CMDOutput"/>
        <w:rPr>
          <w:lang w:val="en-US"/>
        </w:rPr>
      </w:pPr>
      <w:r w:rsidRPr="00693652">
        <w:rPr>
          <w:lang w:val="en-US"/>
        </w:rPr>
        <w:t xml:space="preserve">      "enabled": true,</w:t>
      </w:r>
    </w:p>
    <w:p w:rsidR="00B3202D" w:rsidRPr="00693652" w:rsidRDefault="007545F9" w:rsidP="00C11ACD">
      <w:pPr>
        <w:pStyle w:val="CMDOutput"/>
        <w:rPr>
          <w:lang w:val="en-US"/>
        </w:rPr>
      </w:pPr>
      <w:r w:rsidRPr="00693652">
        <w:rPr>
          <w:lang w:val="en-US"/>
        </w:rPr>
        <w:t xml:space="preserve">      "icmp": {</w:t>
      </w:r>
    </w:p>
    <w:p w:rsidR="00B3202D" w:rsidRPr="00693652" w:rsidRDefault="007545F9" w:rsidP="00C11ACD">
      <w:pPr>
        <w:pStyle w:val="CMDOutput"/>
        <w:rPr>
          <w:lang w:val="en-US"/>
        </w:rPr>
      </w:pPr>
      <w:r w:rsidRPr="00693652">
        <w:rPr>
          <w:lang w:val="en-US"/>
        </w:rPr>
        <w:t xml:space="preserve">        "error_messages_limited": 100,</w:t>
      </w:r>
    </w:p>
    <w:p w:rsidR="00B3202D" w:rsidRPr="00693652" w:rsidRDefault="007545F9" w:rsidP="00C11ACD">
      <w:pPr>
        <w:pStyle w:val="CMDOutput"/>
        <w:rPr>
          <w:lang w:val="en-US"/>
        </w:rPr>
      </w:pPr>
      <w:r w:rsidRPr="00693652">
        <w:rPr>
          <w:lang w:val="en-US"/>
        </w:rPr>
        <w:t xml:space="preserve">        "redirects": true,</w:t>
      </w:r>
    </w:p>
    <w:p w:rsidR="00B3202D" w:rsidRPr="00693652" w:rsidRDefault="007545F9" w:rsidP="00C11ACD">
      <w:pPr>
        <w:pStyle w:val="CMDOutput"/>
        <w:rPr>
          <w:lang w:val="en-US"/>
        </w:rPr>
      </w:pPr>
      <w:r w:rsidRPr="00693652">
        <w:rPr>
          <w:lang w:val="en-US"/>
        </w:rPr>
        <w:lastRenderedPageBreak/>
        <w:t xml:space="preserve">        "unreachables": "sent"</w:t>
      </w:r>
    </w:p>
    <w:p w:rsidR="00B3202D" w:rsidRPr="00693652" w:rsidRDefault="007545F9" w:rsidP="00C11ACD">
      <w:pPr>
        <w:pStyle w:val="CMDOutput"/>
        <w:rPr>
          <w:lang w:val="en-US"/>
        </w:rPr>
      </w:pPr>
      <w:r w:rsidRPr="00693652">
        <w:rPr>
          <w:lang w:val="en-US"/>
        </w:rPr>
        <w:t xml:space="preserve">      },</w:t>
      </w:r>
    </w:p>
    <w:p w:rsidR="00B3202D" w:rsidRPr="00693652" w:rsidRDefault="007545F9" w:rsidP="00C11ACD">
      <w:pPr>
        <w:pStyle w:val="CMDOutput"/>
        <w:rPr>
          <w:lang w:val="en-US"/>
        </w:rPr>
      </w:pPr>
      <w:r w:rsidRPr="00693652">
        <w:rPr>
          <w:lang w:val="en-US"/>
        </w:rPr>
        <w:t xml:space="preserve">      "nd": {</w:t>
      </w:r>
    </w:p>
    <w:p w:rsidR="00B3202D" w:rsidRPr="00693652" w:rsidRDefault="007545F9" w:rsidP="00C11ACD">
      <w:pPr>
        <w:pStyle w:val="CMDOutput"/>
        <w:rPr>
          <w:lang w:val="en-US"/>
        </w:rPr>
      </w:pPr>
      <w:r w:rsidRPr="00693652">
        <w:rPr>
          <w:lang w:val="en-US"/>
        </w:rPr>
        <w:t xml:space="preserve">        "dad_attempts": 1,</w:t>
      </w:r>
    </w:p>
    <w:p w:rsidR="00B3202D" w:rsidRPr="00693652" w:rsidRDefault="007545F9" w:rsidP="00C11ACD">
      <w:pPr>
        <w:pStyle w:val="CMDOutput"/>
        <w:rPr>
          <w:lang w:val="en-US"/>
        </w:rPr>
      </w:pPr>
      <w:r w:rsidRPr="00693652">
        <w:rPr>
          <w:lang w:val="en-US"/>
        </w:rPr>
        <w:t xml:space="preserve">        "dad_enabled": true,</w:t>
      </w:r>
    </w:p>
    <w:p w:rsidR="00B3202D" w:rsidRPr="00693652" w:rsidRDefault="007545F9" w:rsidP="00C11ACD">
      <w:pPr>
        <w:pStyle w:val="CMDOutput"/>
        <w:rPr>
          <w:lang w:val="en-US"/>
        </w:rPr>
      </w:pPr>
      <w:r w:rsidRPr="00693652">
        <w:rPr>
          <w:lang w:val="en-US"/>
        </w:rPr>
        <w:t xml:space="preserve">        "ns_retransmit_interval": 1000,</w:t>
      </w:r>
    </w:p>
    <w:p w:rsidR="00B3202D" w:rsidRPr="00693652" w:rsidRDefault="007545F9" w:rsidP="00C11ACD">
      <w:pPr>
        <w:pStyle w:val="CMDOutput"/>
        <w:rPr>
          <w:lang w:val="en-US"/>
        </w:rPr>
      </w:pPr>
      <w:r w:rsidRPr="00693652">
        <w:rPr>
          <w:lang w:val="en-US"/>
        </w:rPr>
        <w:t xml:space="preserve">        "reachable_time": 30000,</w:t>
      </w:r>
    </w:p>
    <w:p w:rsidR="00B3202D" w:rsidRPr="00693652" w:rsidRDefault="007545F9" w:rsidP="00C11ACD">
      <w:pPr>
        <w:pStyle w:val="CMDOutput"/>
        <w:rPr>
          <w:lang w:val="en-US"/>
        </w:rPr>
      </w:pPr>
      <w:r w:rsidRPr="00693652">
        <w:rPr>
          <w:lang w:val="en-US"/>
        </w:rPr>
        <w:t xml:space="preserve">        "suppress": false,</w:t>
      </w:r>
    </w:p>
    <w:p w:rsidR="00B3202D" w:rsidRPr="00693652" w:rsidRDefault="007545F9" w:rsidP="00C11ACD">
      <w:pPr>
        <w:pStyle w:val="CMDOutput"/>
        <w:rPr>
          <w:lang w:val="en-US"/>
        </w:rPr>
      </w:pPr>
      <w:r w:rsidRPr="00693652">
        <w:rPr>
          <w:lang w:val="en-US"/>
        </w:rPr>
        <w:t xml:space="preserve">        "using_time": 30000</w:t>
      </w:r>
    </w:p>
    <w:p w:rsidR="00B3202D" w:rsidRPr="00693652" w:rsidRDefault="007545F9" w:rsidP="00C11ACD">
      <w:pPr>
        <w:pStyle w:val="CMDOutput"/>
        <w:rPr>
          <w:lang w:val="en-US"/>
        </w:rPr>
      </w:pPr>
      <w:r w:rsidRPr="00693652">
        <w:rPr>
          <w:lang w:val="en-US"/>
        </w:rPr>
        <w:t xml:space="preserve">      }</w:t>
      </w:r>
    </w:p>
    <w:p w:rsidR="00B3202D" w:rsidRPr="00693652" w:rsidRDefault="007545F9" w:rsidP="00C11ACD">
      <w:pPr>
        <w:pStyle w:val="CMDOutput"/>
        <w:rPr>
          <w:lang w:val="en-US"/>
        </w:rPr>
      </w:pPr>
      <w:r w:rsidRPr="00693652">
        <w:rPr>
          <w:lang w:val="en-US"/>
        </w:rPr>
        <w:t xml:space="preserve">    },</w:t>
      </w:r>
    </w:p>
    <w:p w:rsidR="00B3202D" w:rsidRPr="00693652" w:rsidRDefault="007545F9" w:rsidP="00C11ACD">
      <w:pPr>
        <w:pStyle w:val="CMDOutput"/>
        <w:rPr>
          <w:lang w:val="en-US"/>
        </w:rPr>
      </w:pPr>
      <w:r w:rsidRPr="00693652">
        <w:rPr>
          <w:lang w:val="en-US"/>
        </w:rPr>
        <w:t xml:space="preserve">    "joined_group_addresses": [</w:t>
      </w:r>
    </w:p>
    <w:p w:rsidR="00B3202D" w:rsidRPr="00693652" w:rsidRDefault="007545F9" w:rsidP="00C11ACD">
      <w:pPr>
        <w:pStyle w:val="CMDOutput"/>
        <w:rPr>
          <w:lang w:val="en-US"/>
        </w:rPr>
      </w:pPr>
      <w:r w:rsidRPr="00693652">
        <w:rPr>
          <w:lang w:val="en-US"/>
        </w:rPr>
        <w:t xml:space="preserve">      "FF02::1",</w:t>
      </w:r>
    </w:p>
    <w:p w:rsidR="00B3202D" w:rsidRPr="00693652" w:rsidRDefault="007545F9" w:rsidP="00C11ACD">
      <w:pPr>
        <w:pStyle w:val="CMDOutput"/>
        <w:rPr>
          <w:lang w:val="en-US"/>
        </w:rPr>
      </w:pPr>
      <w:r w:rsidRPr="00693652">
        <w:rPr>
          <w:lang w:val="en-US"/>
        </w:rPr>
        <w:t xml:space="preserve">      "FF02::1:FF00:101",</w:t>
      </w:r>
    </w:p>
    <w:p w:rsidR="00B3202D" w:rsidRPr="00693652" w:rsidRDefault="007545F9" w:rsidP="00C11ACD">
      <w:pPr>
        <w:pStyle w:val="CMDOutput"/>
        <w:rPr>
          <w:lang w:val="en-US"/>
        </w:rPr>
      </w:pPr>
      <w:r w:rsidRPr="00693652">
        <w:rPr>
          <w:lang w:val="en-US"/>
        </w:rPr>
        <w:t xml:space="preserve">      "FF02::1:FF56:1"</w:t>
      </w:r>
    </w:p>
    <w:p w:rsidR="00B3202D" w:rsidRPr="00693652" w:rsidRDefault="007545F9" w:rsidP="00C11ACD">
      <w:pPr>
        <w:pStyle w:val="CMDOutput"/>
        <w:rPr>
          <w:lang w:val="en-US"/>
        </w:rPr>
      </w:pPr>
      <w:r w:rsidRPr="00693652">
        <w:rPr>
          <w:lang w:val="en-US"/>
        </w:rPr>
        <w:t xml:space="preserve">    ],</w:t>
      </w:r>
    </w:p>
    <w:p w:rsidR="00B3202D" w:rsidRPr="00693652" w:rsidRDefault="007545F9" w:rsidP="00C11ACD">
      <w:pPr>
        <w:pStyle w:val="CMDOutput"/>
        <w:rPr>
          <w:lang w:val="en-US"/>
        </w:rPr>
      </w:pPr>
      <w:r w:rsidRPr="00693652">
        <w:rPr>
          <w:lang w:val="en-US"/>
        </w:rPr>
        <w:t xml:space="preserve">    "mtu": 1500,</w:t>
      </w:r>
    </w:p>
    <w:p w:rsidR="00B3202D" w:rsidRPr="00693652" w:rsidRDefault="007545F9" w:rsidP="00C11ACD">
      <w:pPr>
        <w:pStyle w:val="CMDOutput"/>
        <w:rPr>
          <w:lang w:val="en-US"/>
        </w:rPr>
      </w:pPr>
      <w:r w:rsidRPr="00693652">
        <w:rPr>
          <w:lang w:val="en-US"/>
        </w:rPr>
        <w:t xml:space="preserve">    "oper_status": "up"</w:t>
      </w:r>
    </w:p>
    <w:p w:rsidR="00B3202D" w:rsidRPr="00693652" w:rsidRDefault="007545F9" w:rsidP="00C11ACD">
      <w:pPr>
        <w:pStyle w:val="CMDOutput"/>
        <w:rPr>
          <w:lang w:val="en-US"/>
        </w:rPr>
      </w:pPr>
      <w:r w:rsidRPr="00693652">
        <w:rPr>
          <w:lang w:val="en-US"/>
        </w:rPr>
        <w:t xml:space="preserve">  },</w:t>
      </w:r>
    </w:p>
    <w:p w:rsidR="00B3202D" w:rsidRPr="00693652" w:rsidRDefault="007545F9" w:rsidP="00C11ACD">
      <w:pPr>
        <w:pStyle w:val="CMDOutput"/>
        <w:rPr>
          <w:lang w:val="en-US"/>
        </w:rPr>
      </w:pPr>
      <w:r w:rsidRPr="00693652">
        <w:rPr>
          <w:lang w:val="en-US"/>
        </w:rPr>
        <w:t xml:space="preserve">  "_exclude": []</w:t>
      </w:r>
    </w:p>
    <w:p w:rsidR="00B3202D" w:rsidRPr="00693652" w:rsidRDefault="00B3202D" w:rsidP="00C11ACD">
      <w:pPr>
        <w:pStyle w:val="CMDOutput"/>
        <w:rPr>
          <w:lang w:val="en-US"/>
        </w:rPr>
      </w:pPr>
      <w:r w:rsidRPr="00693652">
        <w:rPr>
          <w:lang w:val="en-US"/>
        </w:rPr>
        <w:t>}</w:t>
      </w:r>
    </w:p>
    <w:p w:rsidR="00B3202D" w:rsidRPr="00693652" w:rsidRDefault="00B3202D" w:rsidP="008276AB">
      <w:pPr>
        <w:pStyle w:val="CMD"/>
        <w:rPr>
          <w:lang w:val="en-US"/>
        </w:rPr>
      </w:pPr>
      <w:r w:rsidRPr="00693652">
        <w:rPr>
          <w:lang w:val="en-US"/>
        </w:rPr>
        <w:t xml:space="preserve">(csr1kv) devasc@labvm:~/labs/devnet-src/pyats/csr1kv$ </w:t>
      </w:r>
    </w:p>
    <w:p w:rsidR="00B3202D" w:rsidRPr="007A2D8D" w:rsidRDefault="00AE10C5" w:rsidP="00B3202D">
      <w:pPr>
        <w:pStyle w:val="Titre3"/>
      </w:pPr>
      <w:r>
        <w:t>Utilisez Genie pour comparer la différence entre les configurations.</w:t>
      </w:r>
    </w:p>
    <w:p w:rsidR="00803230" w:rsidRDefault="00833ECA" w:rsidP="00803230">
      <w:pPr>
        <w:pStyle w:val="BodyTextL25"/>
      </w:pPr>
      <w:r>
        <w:t xml:space="preserve">Dans l'étape précédente, il est assez facile de trouver le changement de l'adresse lien-local IPv6. Mais supposons que vous cherchiez un problème dans une configuration complexe. Peut-être, vous essayez de trouver une différence entre une configuration OSPF sur un routeur qui reçoit les routes appropriées et un autre routeur qui ne l'est pas, et vous voulez voir les différences dans leurs configurations OSPF. Ou peut-être, vous essayez de repérer la différence dans une longue liste d'instructions ACL entre deux routeurs qui sont censés avoir des stratégies de sécurité identiques. Genie peut faire la comparaison pour vous et faciliter la recherche des différences. </w:t>
      </w:r>
    </w:p>
    <w:p w:rsidR="00B3202D" w:rsidRPr="00DB3D4A" w:rsidRDefault="003D1806" w:rsidP="00B3202D">
      <w:pPr>
        <w:pStyle w:val="SubStepAlpha"/>
      </w:pPr>
      <w:r>
        <w:t xml:space="preserve">Utilisez la commande suivante pour que Genie trouve les différences entre les deux fichiers JSON analysés. Notez que la sortie vous indique où vous pouvez trouver les comparaisons de Genie. Dans ce cas, le premier nom de fichier est la configuration précédente et le second nom de fichier est la configuration actuelle. </w:t>
      </w:r>
    </w:p>
    <w:p w:rsidR="008036F6" w:rsidRPr="00693652" w:rsidRDefault="008036F6" w:rsidP="008036F6">
      <w:pPr>
        <w:pStyle w:val="CMD"/>
        <w:rPr>
          <w:lang w:val="en-US"/>
        </w:rPr>
      </w:pPr>
      <w:r w:rsidRPr="00693652">
        <w:rPr>
          <w:lang w:val="en-US"/>
        </w:rPr>
        <w:t>(csr1kv) devasc@labvm:~/labs/devnet-src/pyats/csr1kv$</w:t>
      </w:r>
      <w:r w:rsidRPr="00693652">
        <w:rPr>
          <w:b/>
          <w:lang w:val="en-US"/>
        </w:rPr>
        <w:t xml:space="preserve"> genie diff verify-ipv6-1 verify-ipv6-2</w:t>
      </w:r>
    </w:p>
    <w:p w:rsidR="008036F6" w:rsidRPr="00693652" w:rsidRDefault="008036F6" w:rsidP="00947D60">
      <w:pPr>
        <w:pStyle w:val="CMDOutput"/>
        <w:rPr>
          <w:lang w:val="en-US"/>
        </w:rPr>
      </w:pPr>
      <w:r w:rsidRPr="00693652">
        <w:rPr>
          <w:lang w:val="en-US"/>
        </w:rPr>
        <w:t>1it [00:00, 579.32it/s]</w:t>
      </w:r>
    </w:p>
    <w:p w:rsidR="008036F6" w:rsidRPr="00693652" w:rsidRDefault="008036F6" w:rsidP="00947D60">
      <w:pPr>
        <w:pStyle w:val="CMDOutput"/>
        <w:rPr>
          <w:lang w:val="en-US"/>
        </w:rPr>
      </w:pPr>
      <w:r w:rsidRPr="00693652">
        <w:rPr>
          <w:lang w:val="en-US"/>
        </w:rPr>
        <w:t>+==============================================================================+</w:t>
      </w:r>
    </w:p>
    <w:p w:rsidR="008036F6" w:rsidRPr="00693652" w:rsidRDefault="008036F6" w:rsidP="00947D60">
      <w:pPr>
        <w:pStyle w:val="CMDOutput"/>
        <w:rPr>
          <w:lang w:val="en-US"/>
        </w:rPr>
      </w:pPr>
      <w:r w:rsidRPr="00693652">
        <w:rPr>
          <w:lang w:val="en-US"/>
        </w:rPr>
        <w:t>| Genie Diff Summary between directories verify-ipv6-1/ and verify-ipv6-2/ |</w:t>
      </w:r>
    </w:p>
    <w:p w:rsidR="008036F6" w:rsidRPr="00693652" w:rsidRDefault="008036F6" w:rsidP="00947D60">
      <w:pPr>
        <w:pStyle w:val="CMDOutput"/>
        <w:rPr>
          <w:lang w:val="en-US"/>
        </w:rPr>
      </w:pPr>
      <w:r w:rsidRPr="00693652">
        <w:rPr>
          <w:lang w:val="en-US"/>
        </w:rPr>
        <w:t>+==============================================================================+</w:t>
      </w:r>
    </w:p>
    <w:p w:rsidR="008036F6" w:rsidRPr="00693652" w:rsidRDefault="008036F6" w:rsidP="00947D60">
      <w:pPr>
        <w:pStyle w:val="CMDOutput"/>
        <w:rPr>
          <w:lang w:val="en-US"/>
        </w:rPr>
      </w:pPr>
      <w:r w:rsidRPr="00693652">
        <w:rPr>
          <w:lang w:val="en-US"/>
        </w:rPr>
        <w:t>| File: CSR1kv_show-ipv6-interface-gig-1_parsed.txt |</w:t>
      </w:r>
    </w:p>
    <w:p w:rsidR="008036F6" w:rsidRPr="00693652" w:rsidRDefault="008036F6" w:rsidP="00947D60">
      <w:pPr>
        <w:pStyle w:val="CMDOutput"/>
        <w:rPr>
          <w:lang w:val="en-US"/>
        </w:rPr>
      </w:pPr>
      <w:r w:rsidRPr="00693652">
        <w:rPr>
          <w:lang w:val="en-US"/>
        </w:rPr>
        <w:t>| -</w:t>
      </w:r>
      <w:r w:rsidRPr="00693652">
        <w:rPr>
          <w:highlight w:val="yellow"/>
          <w:lang w:val="en-US"/>
        </w:rPr>
        <w:t xml:space="preserve"> Diff can be found at ./diff_CSR1kv_show-ipv6-interface-gig-1_parsed.txt</w:t>
      </w:r>
      <w:r w:rsidRPr="00693652">
        <w:rPr>
          <w:lang w:val="en-US"/>
        </w:rPr>
        <w:t xml:space="preserve"> |</w:t>
      </w:r>
    </w:p>
    <w:p w:rsidR="008036F6" w:rsidRPr="00693652" w:rsidRDefault="008036F6" w:rsidP="00947D60">
      <w:pPr>
        <w:pStyle w:val="CMDOutput"/>
        <w:rPr>
          <w:lang w:val="en-US"/>
        </w:rPr>
      </w:pPr>
      <w:r w:rsidRPr="00693652">
        <w:rPr>
          <w:lang w:val="en-US"/>
        </w:rPr>
        <w:t>|------------------------------------------------------------------------------|</w:t>
      </w:r>
    </w:p>
    <w:p w:rsidR="008036F6" w:rsidRPr="00693652" w:rsidRDefault="008036F6" w:rsidP="008036F6">
      <w:pPr>
        <w:pStyle w:val="CMD"/>
        <w:rPr>
          <w:lang w:val="en-US"/>
        </w:rPr>
      </w:pPr>
      <w:r w:rsidRPr="00693652">
        <w:rPr>
          <w:lang w:val="en-US"/>
        </w:rPr>
        <w:t xml:space="preserve">(csr1kv) devasc@labvm:~/labs/devnet-src/pyats/csr1kv$ </w:t>
      </w:r>
    </w:p>
    <w:p w:rsidR="00D815B9" w:rsidRPr="00DB3D4A" w:rsidRDefault="00560F1F" w:rsidP="00D815B9">
      <w:pPr>
        <w:pStyle w:val="SubStepAlpha"/>
      </w:pPr>
      <w:r>
        <w:t>Utilisez</w:t>
      </w:r>
      <w:r w:rsidRPr="00914481">
        <w:rPr>
          <w:b/>
          <w:bCs/>
        </w:rPr>
        <w:t xml:space="preserve"> cat</w:t>
      </w:r>
      <w:r>
        <w:t xml:space="preserve"> pour afficher le contenu du fichier avec les différences. Le signe plus  "+" indique les ajouts et le signe moins "-" indique ce qui a été supprimé.</w:t>
      </w:r>
    </w:p>
    <w:p w:rsidR="00560F1F" w:rsidRPr="00693652" w:rsidRDefault="00560F1F" w:rsidP="00560F1F">
      <w:pPr>
        <w:pStyle w:val="CMD"/>
        <w:rPr>
          <w:lang w:val="en-US"/>
        </w:rPr>
      </w:pPr>
      <w:r w:rsidRPr="00693652">
        <w:rPr>
          <w:lang w:val="en-US"/>
        </w:rPr>
        <w:t>(csr1kv) devasc@labvm:~/labs/devnet-src/pyats/csr1kv$</w:t>
      </w:r>
      <w:r w:rsidRPr="00693652">
        <w:rPr>
          <w:b/>
          <w:lang w:val="en-US"/>
        </w:rPr>
        <w:t xml:space="preserve"> cat ./diff_CSR1kv_show-ipv6-interface-gig-1_parsed.txt</w:t>
      </w:r>
    </w:p>
    <w:p w:rsidR="00560F1F" w:rsidRPr="00693652" w:rsidRDefault="00560F1F" w:rsidP="00947D60">
      <w:pPr>
        <w:pStyle w:val="CMDOutput"/>
        <w:rPr>
          <w:lang w:val="en-US"/>
        </w:rPr>
      </w:pPr>
      <w:r w:rsidRPr="00693652">
        <w:rPr>
          <w:lang w:val="en-US"/>
        </w:rPr>
        <w:lastRenderedPageBreak/>
        <w:t>--- verify-ipv6-1/CSR1kv_show-ipv6-interface-gig-1_parsed.txt</w:t>
      </w:r>
    </w:p>
    <w:p w:rsidR="00560F1F" w:rsidRPr="00693652" w:rsidRDefault="00560F1F" w:rsidP="00947D60">
      <w:pPr>
        <w:pStyle w:val="CMDOutput"/>
        <w:rPr>
          <w:lang w:val="en-US"/>
        </w:rPr>
      </w:pPr>
      <w:r w:rsidRPr="00693652">
        <w:rPr>
          <w:lang w:val="en-US"/>
        </w:rPr>
        <w:t>+++ verify-ipv6-2/CSR1kv_show-ipv6-interface-gig-1_parsed.txt</w:t>
      </w:r>
    </w:p>
    <w:p w:rsidR="00560F1F" w:rsidRPr="00693652" w:rsidRDefault="007545F9" w:rsidP="00947D60">
      <w:pPr>
        <w:pStyle w:val="CMDOutput"/>
        <w:rPr>
          <w:lang w:val="en-US"/>
        </w:rPr>
      </w:pPr>
      <w:r w:rsidRPr="00693652">
        <w:rPr>
          <w:lang w:val="en-US"/>
        </w:rPr>
        <w:t xml:space="preserve"> GigabitEthernet1:</w:t>
      </w:r>
    </w:p>
    <w:p w:rsidR="00560F1F" w:rsidRPr="00693652" w:rsidRDefault="007545F9" w:rsidP="00947D60">
      <w:pPr>
        <w:pStyle w:val="CMDOutput"/>
        <w:rPr>
          <w:lang w:val="en-US"/>
        </w:rPr>
      </w:pPr>
      <w:r w:rsidRPr="00693652">
        <w:rPr>
          <w:lang w:val="en-US"/>
        </w:rPr>
        <w:t xml:space="preserve">  ipv6:</w:t>
      </w:r>
    </w:p>
    <w:p w:rsidR="00560F1F" w:rsidRPr="00693652" w:rsidRDefault="00560F1F" w:rsidP="00947D60">
      <w:pPr>
        <w:pStyle w:val="CMDOutput"/>
        <w:rPr>
          <w:lang w:val="en-US"/>
        </w:rPr>
      </w:pPr>
      <w:r w:rsidRPr="00693652">
        <w:rPr>
          <w:highlight w:val="yellow"/>
          <w:lang w:val="en-US"/>
        </w:rPr>
        <w:t xml:space="preserve">+ FE80::56:1: </w:t>
      </w:r>
    </w:p>
    <w:p w:rsidR="00560F1F" w:rsidRPr="00693652" w:rsidRDefault="00560F1F" w:rsidP="00947D60">
      <w:pPr>
        <w:pStyle w:val="CMDOutput"/>
        <w:rPr>
          <w:lang w:val="en-US"/>
        </w:rPr>
      </w:pPr>
      <w:r w:rsidRPr="00693652">
        <w:rPr>
          <w:lang w:val="en-US"/>
        </w:rPr>
        <w:t>+ ip: FE80::56:1</w:t>
      </w:r>
    </w:p>
    <w:p w:rsidR="00560F1F" w:rsidRPr="00693652" w:rsidRDefault="00560F1F" w:rsidP="00947D60">
      <w:pPr>
        <w:pStyle w:val="CMDOutput"/>
        <w:rPr>
          <w:lang w:val="en-US"/>
        </w:rPr>
      </w:pPr>
      <w:r w:rsidRPr="00693652">
        <w:rPr>
          <w:lang w:val="en-US"/>
        </w:rPr>
        <w:t>+ origin: link_layer</w:t>
      </w:r>
    </w:p>
    <w:p w:rsidR="00560F1F" w:rsidRPr="00693652" w:rsidRDefault="00560F1F" w:rsidP="00947D60">
      <w:pPr>
        <w:pStyle w:val="CMDOutput"/>
        <w:rPr>
          <w:lang w:val="en-US"/>
        </w:rPr>
      </w:pPr>
      <w:r w:rsidRPr="00693652">
        <w:rPr>
          <w:lang w:val="en-US"/>
        </w:rPr>
        <w:t>+ status: valid</w:t>
      </w:r>
    </w:p>
    <w:p w:rsidR="00560F1F" w:rsidRPr="00693652" w:rsidRDefault="00560F1F" w:rsidP="00947D60">
      <w:pPr>
        <w:pStyle w:val="CMDOutput"/>
        <w:rPr>
          <w:lang w:val="en-US"/>
        </w:rPr>
      </w:pPr>
      <w:r w:rsidRPr="00693652">
        <w:rPr>
          <w:highlight w:val="yellow"/>
          <w:lang w:val="en-US"/>
        </w:rPr>
        <w:t xml:space="preserve">- FE80::A00:27FF:FE73:D79F: </w:t>
      </w:r>
    </w:p>
    <w:p w:rsidR="00560F1F" w:rsidRPr="00693652" w:rsidRDefault="00560F1F" w:rsidP="00947D60">
      <w:pPr>
        <w:pStyle w:val="CMDOutput"/>
        <w:rPr>
          <w:lang w:val="en-US"/>
        </w:rPr>
      </w:pPr>
      <w:r w:rsidRPr="00693652">
        <w:rPr>
          <w:lang w:val="en-US"/>
        </w:rPr>
        <w:t>- ip: FE80::A00:27FF:FE73:D79F</w:t>
      </w:r>
    </w:p>
    <w:p w:rsidR="00560F1F" w:rsidRPr="00693652" w:rsidRDefault="00560F1F" w:rsidP="00947D60">
      <w:pPr>
        <w:pStyle w:val="CMDOutput"/>
        <w:rPr>
          <w:lang w:val="en-US"/>
        </w:rPr>
      </w:pPr>
      <w:r w:rsidRPr="00693652">
        <w:rPr>
          <w:lang w:val="en-US"/>
        </w:rPr>
        <w:t>- origin: link_layer</w:t>
      </w:r>
    </w:p>
    <w:p w:rsidR="00560F1F" w:rsidRPr="00693652" w:rsidRDefault="00560F1F" w:rsidP="00947D60">
      <w:pPr>
        <w:pStyle w:val="CMDOutput"/>
        <w:rPr>
          <w:lang w:val="en-US"/>
        </w:rPr>
      </w:pPr>
      <w:r w:rsidRPr="00693652">
        <w:rPr>
          <w:lang w:val="en-US"/>
        </w:rPr>
        <w:t>- status: valid</w:t>
      </w:r>
    </w:p>
    <w:p w:rsidR="00560F1F" w:rsidRPr="00693652" w:rsidRDefault="007545F9" w:rsidP="00947D60">
      <w:pPr>
        <w:pStyle w:val="CMDOutput"/>
        <w:rPr>
          <w:lang w:val="en-US"/>
        </w:rPr>
      </w:pPr>
      <w:r w:rsidRPr="00693652">
        <w:rPr>
          <w:lang w:val="en-US"/>
        </w:rPr>
        <w:t xml:space="preserve">  joined_group_addresses:</w:t>
      </w:r>
    </w:p>
    <w:p w:rsidR="00560F1F" w:rsidRPr="00693652" w:rsidRDefault="00560F1F" w:rsidP="00947D60">
      <w:pPr>
        <w:pStyle w:val="CMDOutput"/>
        <w:rPr>
          <w:lang w:val="en-US"/>
        </w:rPr>
      </w:pPr>
      <w:r w:rsidRPr="00693652">
        <w:rPr>
          <w:lang w:val="en-US"/>
        </w:rPr>
        <w:t>- index[2]: FF02::1:FF73:D79F</w:t>
      </w:r>
    </w:p>
    <w:p w:rsidR="00914481" w:rsidRPr="00693652" w:rsidRDefault="00560F1F" w:rsidP="00947D60">
      <w:pPr>
        <w:pStyle w:val="CMDOutput"/>
        <w:rPr>
          <w:lang w:val="en-US"/>
        </w:rPr>
      </w:pPr>
      <w:r w:rsidRPr="00693652">
        <w:rPr>
          <w:lang w:val="en-US"/>
        </w:rPr>
        <w:t>+ index[2]: FF02::1:FF56:1</w:t>
      </w:r>
    </w:p>
    <w:p w:rsidR="00560F1F" w:rsidRPr="00693652" w:rsidRDefault="00560F1F" w:rsidP="00560F1F">
      <w:pPr>
        <w:pStyle w:val="CMD"/>
        <w:rPr>
          <w:lang w:val="en-US"/>
        </w:rPr>
      </w:pPr>
      <w:r w:rsidRPr="00693652">
        <w:rPr>
          <w:lang w:val="en-US"/>
        </w:rPr>
        <w:t>(csr1kv) devasc@labvm:~/labs/devnet-src/pyats/csr1kv$</w:t>
      </w:r>
    </w:p>
    <w:p w:rsidR="00D33EE7" w:rsidRDefault="00D33EE7" w:rsidP="00D33EE7">
      <w:pPr>
        <w:pStyle w:val="Titre2"/>
      </w:pPr>
      <w:r>
        <w:t>Nettoyage de labo et recherches approfondies</w:t>
      </w:r>
    </w:p>
    <w:p w:rsidR="00D33EE7" w:rsidRPr="00D33EE7" w:rsidRDefault="00D33EE7" w:rsidP="00D33EE7">
      <w:pPr>
        <w:pStyle w:val="BodyTextL25"/>
      </w:pPr>
      <w:r>
        <w:t>Dans cette partie, vous allez désactiver votre venv Python et enquêter sur d'autres cas d'utilisation de Génie.</w:t>
      </w:r>
    </w:p>
    <w:p w:rsidR="00F22756" w:rsidRDefault="00F22756" w:rsidP="00F22756">
      <w:pPr>
        <w:pStyle w:val="Titre3"/>
      </w:pPr>
      <w:r>
        <w:t>Désactivez votre environnement virtuel Python.</w:t>
      </w:r>
    </w:p>
    <w:p w:rsidR="00F22756" w:rsidRPr="00DB3D4A" w:rsidRDefault="00F22756" w:rsidP="00D33EE7">
      <w:pPr>
        <w:pStyle w:val="BodyTextL25"/>
      </w:pPr>
      <w:r>
        <w:t>Une fois ce labo terminé, vous pouvez désactiver votre environnement virtuel Python à l'aide de la commande</w:t>
      </w:r>
      <w:r w:rsidRPr="00F22756">
        <w:rPr>
          <w:b/>
          <w:bCs/>
        </w:rPr>
        <w:t xml:space="preserve"> deactivate</w:t>
      </w:r>
      <w:r>
        <w:t xml:space="preserve">. Notez que votre invite n'est plus précédée de "(csr1kv)". </w:t>
      </w:r>
    </w:p>
    <w:p w:rsidR="00F22756" w:rsidRPr="00F22756" w:rsidRDefault="00F22756" w:rsidP="00F22756">
      <w:pPr>
        <w:pStyle w:val="CMD"/>
      </w:pPr>
      <w:r>
        <w:t>(csr1kv) devasc@labvm:~/labs/devnet-src/pyats/csr1kv$</w:t>
      </w:r>
      <w:r w:rsidRPr="00F22756">
        <w:rPr>
          <w:b/>
          <w:bCs/>
        </w:rPr>
        <w:t xml:space="preserve"> deactivate</w:t>
      </w:r>
    </w:p>
    <w:p w:rsidR="00A065FA" w:rsidRDefault="00F22756" w:rsidP="00D33EE7">
      <w:pPr>
        <w:pStyle w:val="CMD"/>
      </w:pPr>
      <w:r>
        <w:t xml:space="preserve">devasc@labvm:~/labs/devnet-src/pyats/csr1kv$ </w:t>
      </w:r>
    </w:p>
    <w:p w:rsidR="00EB1FCD" w:rsidRDefault="00A929C4" w:rsidP="007A0973">
      <w:pPr>
        <w:pStyle w:val="Titre3"/>
      </w:pPr>
      <w:r>
        <w:t>Explorez d'autres cas d'utilisation de PyATS et de Genie.</w:t>
      </w:r>
    </w:p>
    <w:p w:rsidR="00BA7A29" w:rsidRDefault="00A929C4" w:rsidP="00EB1FCD">
      <w:pPr>
        <w:pStyle w:val="SubStepAlpha"/>
        <w:numPr>
          <w:ilvl w:val="0"/>
          <w:numId w:val="0"/>
        </w:numPr>
        <w:ind w:left="720"/>
      </w:pPr>
      <w:r>
        <w:t>Auparavant dans ce laboratoire, vous avez cloné le dossier</w:t>
      </w:r>
      <w:r w:rsidR="00BA7A29" w:rsidRPr="00BA7A29">
        <w:rPr>
          <w:b/>
          <w:bCs/>
        </w:rPr>
        <w:t xml:space="preserve"> exemples</w:t>
      </w:r>
      <w:r>
        <w:t xml:space="preserve"> à partir du dépôt Cisco Test Automation avec PyATS et Genie sur GitHub.</w:t>
      </w:r>
    </w:p>
    <w:p w:rsidR="00EB1FCD" w:rsidRDefault="00BA7A29" w:rsidP="00EB1FCD">
      <w:pPr>
        <w:pStyle w:val="SubStepAlpha"/>
        <w:numPr>
          <w:ilvl w:val="0"/>
          <w:numId w:val="0"/>
        </w:numPr>
        <w:ind w:left="720"/>
      </w:pPr>
      <w:r>
        <w:t>Il y a beaucoup d'autres cas d'utilisation et dans ce dépôt GitHub. Vous pouvez explorer d'autres dossiers et les divers autres cas d'utilisation. Consultez les sites Web suivants pour plus d'informations :</w:t>
      </w:r>
    </w:p>
    <w:p w:rsidR="00EB1FCD" w:rsidRPr="00B8438E" w:rsidRDefault="00031FE1" w:rsidP="00A45406">
      <w:pPr>
        <w:pStyle w:val="Bulletlevel2"/>
      </w:pPr>
      <w:r>
        <w:t xml:space="preserve">Rechercher : "Validation NetDevOps avec Cisco PyATS | Génie pour les ingénieurs réseau : pas de codage nécessaire » </w:t>
      </w:r>
    </w:p>
    <w:p w:rsidR="00EB1FCD" w:rsidRPr="00693652" w:rsidRDefault="00EB1FCD" w:rsidP="00A45406">
      <w:pPr>
        <w:pStyle w:val="Bulletlevel2"/>
        <w:rPr>
          <w:lang w:val="en-US"/>
        </w:rPr>
      </w:pPr>
      <w:r w:rsidRPr="00693652">
        <w:rPr>
          <w:lang w:val="en-US"/>
        </w:rPr>
        <w:t xml:space="preserve">Cisco GitHub: </w:t>
      </w:r>
      <w:hyperlink r:id="rId8" w:history="1">
        <w:r w:rsidRPr="00693652">
          <w:rPr>
            <w:rStyle w:val="Lienhypertexte"/>
            <w:lang w:val="en-US"/>
          </w:rPr>
          <w:t>https://github.com/CiscoTestAutomation</w:t>
        </w:r>
      </w:hyperlink>
      <w:r w:rsidRPr="00693652">
        <w:rPr>
          <w:lang w:val="en-US"/>
        </w:rPr>
        <w:t xml:space="preserve"> </w:t>
      </w:r>
    </w:p>
    <w:p w:rsidR="00EB1FCD" w:rsidRPr="00137C80" w:rsidRDefault="006F3171" w:rsidP="00137C80">
      <w:pPr>
        <w:pStyle w:val="ConfigWindow"/>
      </w:pPr>
      <w:r>
        <w:t>Fin du document</w:t>
      </w:r>
    </w:p>
    <w:sectPr w:rsidR="00EB1FCD" w:rsidRPr="00137C8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895" w:rsidRDefault="00CD3895" w:rsidP="00710659">
      <w:r>
        <w:separator/>
      </w:r>
    </w:p>
    <w:p w:rsidR="00CD3895" w:rsidRDefault="00CD3895"/>
  </w:endnote>
  <w:endnote w:type="continuationSeparator" w:id="1">
    <w:p w:rsidR="00CD3895" w:rsidRDefault="00CD3895" w:rsidP="00710659">
      <w:r>
        <w:continuationSeparator/>
      </w:r>
    </w:p>
    <w:p w:rsidR="00CD3895" w:rsidRDefault="00CD3895"/>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B72" w:rsidRPr="00882B63" w:rsidRDefault="00BE4B72"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"aaaa"  \* MERGEFORMAT </w:instrText>
    </w:r>
    <w:r>
      <w:fldChar w:fldCharType="separate"/>
    </w:r>
    <w:r>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E472A">
      <w:rPr>
        <w:b/>
        <w:noProof/>
        <w:szCs w:val="16"/>
      </w:rPr>
      <w:t>12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E472A">
      <w:rPr>
        <w:b/>
        <w:noProof/>
        <w:szCs w:val="16"/>
      </w:rPr>
      <w:t>21</w:t>
    </w:r>
    <w:r w:rsidRPr="0090659A">
      <w:rPr>
        <w:b/>
        <w:szCs w:val="16"/>
      </w:rPr>
      <w:fldChar w:fldCharType="end"/>
    </w:r>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B72" w:rsidRPr="00882B63" w:rsidRDefault="00BE4B72"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"aaaa"  \* MERGEFORMAT </w:instrText>
    </w:r>
    <w:r>
      <w:fldChar w:fldCharType="separate"/>
    </w:r>
    <w:r>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895" w:rsidRDefault="00CD3895" w:rsidP="00710659">
      <w:r>
        <w:separator/>
      </w:r>
    </w:p>
    <w:p w:rsidR="00CD3895" w:rsidRDefault="00CD3895"/>
  </w:footnote>
  <w:footnote w:type="continuationSeparator" w:id="1">
    <w:p w:rsidR="00CD3895" w:rsidRDefault="00CD3895" w:rsidP="00710659">
      <w:r>
        <w:continuationSeparator/>
      </w:r>
    </w:p>
    <w:p w:rsidR="00CD3895" w:rsidRDefault="00CD389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Content>
      <w:p w:rsidR="00BE4B72" w:rsidRDefault="00BE4B72" w:rsidP="008402F2">
        <w:pPr>
          <w:pStyle w:val="PageHead"/>
        </w:pPr>
        <w:r>
          <w:t>Travaux pratiques - Tests automatisés utilisant PYATS et Genie</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B72" w:rsidRDefault="00BE4B72" w:rsidP="006C3FCF">
    <w:pPr>
      <w:ind w:left="-288"/>
    </w:pPr>
    <w:r>
      <w:rPr>
        <w:noProof/>
        <w:lang w:eastAsia="fr-FR"/>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82A8CA98"/>
    <w:lvl w:ilvl="0" w:tplc="BBD0D136">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727843"/>
    <w:multiLevelType w:val="hybridMultilevel"/>
    <w:tmpl w:val="F862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B64DB5"/>
    <w:multiLevelType w:val="hybridMultilevel"/>
    <w:tmpl w:val="B3D4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FA4C12"/>
    <w:multiLevelType w:val="hybridMultilevel"/>
    <w:tmpl w:val="2A04564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5">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34F79E6"/>
    <w:multiLevelType w:val="hybridMultilevel"/>
    <w:tmpl w:val="92DEF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F612DD"/>
    <w:multiLevelType w:val="multilevel"/>
    <w:tmpl w:val="F92A5A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E555BBB"/>
    <w:multiLevelType w:val="hybridMultilevel"/>
    <w:tmpl w:val="B0CC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D379B0"/>
    <w:multiLevelType w:val="hybridMultilevel"/>
    <w:tmpl w:val="501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24DC49B5"/>
    <w:multiLevelType w:val="hybridMultilevel"/>
    <w:tmpl w:val="D29C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E7864"/>
    <w:multiLevelType w:val="hybridMultilevel"/>
    <w:tmpl w:val="C062F69A"/>
    <w:lvl w:ilvl="0" w:tplc="574C7AFE">
      <w:start w:val="127"/>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2F0A4846"/>
    <w:multiLevelType w:val="hybridMultilevel"/>
    <w:tmpl w:val="7A407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DE04B5"/>
    <w:multiLevelType w:val="hybridMultilevel"/>
    <w:tmpl w:val="89D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1A1E19"/>
    <w:multiLevelType w:val="hybridMultilevel"/>
    <w:tmpl w:val="A8C6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FB3EF9"/>
    <w:multiLevelType w:val="hybridMultilevel"/>
    <w:tmpl w:val="155A83E8"/>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8">
    <w:nsid w:val="4B0A7670"/>
    <w:multiLevelType w:val="hybridMultilevel"/>
    <w:tmpl w:val="F300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nsid w:val="4E7E73D9"/>
    <w:multiLevelType w:val="hybridMultilevel"/>
    <w:tmpl w:val="2D3C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1A54C5"/>
    <w:multiLevelType w:val="hybridMultilevel"/>
    <w:tmpl w:val="D122B0FC"/>
    <w:lvl w:ilvl="0" w:tplc="574C7AFE">
      <w:start w:val="127"/>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5F2734A"/>
    <w:multiLevelType w:val="hybridMultilevel"/>
    <w:tmpl w:val="827AF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AA3CDD"/>
    <w:multiLevelType w:val="hybridMultilevel"/>
    <w:tmpl w:val="350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521E75"/>
    <w:multiLevelType w:val="hybridMultilevel"/>
    <w:tmpl w:val="4BEE5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11309D"/>
    <w:multiLevelType w:val="hybridMultilevel"/>
    <w:tmpl w:val="8646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043F3D"/>
    <w:multiLevelType w:val="hybridMultilevel"/>
    <w:tmpl w:val="8922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3F1F47"/>
    <w:multiLevelType w:val="hybridMultilevel"/>
    <w:tmpl w:val="62781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9840AD4"/>
    <w:multiLevelType w:val="hybridMultilevel"/>
    <w:tmpl w:val="122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BE1865"/>
    <w:multiLevelType w:val="hybridMultilevel"/>
    <w:tmpl w:val="3D66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753EF3"/>
    <w:multiLevelType w:val="hybridMultilevel"/>
    <w:tmpl w:val="6A68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8"/>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8"/>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8"/>
  </w:num>
  <w:num w:numId="6">
    <w:abstractNumId w:val="0"/>
  </w:num>
  <w:num w:numId="7">
    <w:abstractNumId w:val="1"/>
  </w:num>
  <w:num w:numId="8">
    <w:abstractNumId w:val="11"/>
    <w:lvlOverride w:ilvl="0">
      <w:lvl w:ilvl="0">
        <w:start w:val="1"/>
        <w:numFmt w:val="decimal"/>
        <w:lvlText w:val="Partie %1 :"/>
        <w:lvlJc w:val="left"/>
        <w:pPr>
          <w:tabs>
            <w:tab w:val="num" w:pos="1152"/>
          </w:tabs>
          <w:ind w:left="1152" w:hanging="792"/>
        </w:pPr>
        <w:rPr>
          <w:rFonts w:hint="default"/>
        </w:rPr>
      </w:lvl>
    </w:lvlOverride>
  </w:num>
  <w:num w:numId="9">
    <w:abstractNumId w:val="8"/>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Titre3"/>
        <w:lvlText w:val="%3."/>
        <w:lvlJc w:val="left"/>
        <w:pPr>
          <w:tabs>
            <w:tab w:val="num" w:pos="720"/>
          </w:tabs>
          <w:ind w:left="720" w:hanging="360"/>
        </w:pPr>
        <w:rPr>
          <w:rFonts w:hint="default"/>
          <w:b w:val="0"/>
        </w:rPr>
      </w:lvl>
    </w:lvlOverride>
  </w:num>
  <w:num w:numId="10">
    <w:abstractNumId w:val="8"/>
  </w:num>
  <w:num w:numId="11">
    <w:abstractNumId w:val="8"/>
  </w:num>
  <w:num w:numId="12">
    <w:abstractNumId w:val="8"/>
  </w:num>
  <w:num w:numId="13">
    <w:abstractNumId w:val="7"/>
  </w:num>
  <w:num w:numId="14">
    <w:abstractNumId w:val="30"/>
  </w:num>
  <w:num w:numId="15">
    <w:abstractNumId w:val="28"/>
  </w:num>
  <w:num w:numId="16">
    <w:abstractNumId w:val="18"/>
  </w:num>
  <w:num w:numId="17">
    <w:abstractNumId w:val="3"/>
  </w:num>
  <w:num w:numId="18">
    <w:abstractNumId w:val="25"/>
  </w:num>
  <w:num w:numId="19">
    <w:abstractNumId w:val="21"/>
  </w:num>
  <w:num w:numId="20">
    <w:abstractNumId w:val="13"/>
  </w:num>
  <w:num w:numId="21">
    <w:abstractNumId w:val="14"/>
  </w:num>
  <w:num w:numId="22">
    <w:abstractNumId w:val="23"/>
  </w:num>
  <w:num w:numId="23">
    <w:abstractNumId w:val="2"/>
  </w:num>
  <w:num w:numId="24">
    <w:abstractNumId w:val="15"/>
  </w:num>
  <w:num w:numId="25">
    <w:abstractNumId w:val="26"/>
  </w:num>
  <w:num w:numId="26">
    <w:abstractNumId w:val="12"/>
  </w:num>
  <w:num w:numId="27">
    <w:abstractNumId w:val="29"/>
  </w:num>
  <w:num w:numId="28">
    <w:abstractNumId w:val="20"/>
  </w:num>
  <w:num w:numId="29">
    <w:abstractNumId w:val="16"/>
  </w:num>
  <w:num w:numId="30">
    <w:abstractNumId w:val="9"/>
  </w:num>
  <w:num w:numId="31">
    <w:abstractNumId w:val="10"/>
  </w:num>
  <w:num w:numId="32">
    <w:abstractNumId w:val="22"/>
  </w:num>
  <w:num w:numId="33">
    <w:abstractNumId w:val="6"/>
  </w:num>
  <w:num w:numId="34">
    <w:abstractNumId w:val="4"/>
  </w:num>
  <w:num w:numId="35">
    <w:abstractNumId w:val="27"/>
  </w:num>
  <w:num w:numId="36">
    <w:abstractNumId w:val="24"/>
  </w:num>
  <w:num w:numId="37">
    <w:abstractNumId w:val="1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hyphenationZone w:val="425"/>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6687F"/>
    <w:rsid w:val="000008AE"/>
    <w:rsid w:val="00001BDF"/>
    <w:rsid w:val="0000380F"/>
    <w:rsid w:val="00003CD9"/>
    <w:rsid w:val="00004175"/>
    <w:rsid w:val="000059C9"/>
    <w:rsid w:val="00007553"/>
    <w:rsid w:val="00007780"/>
    <w:rsid w:val="0001079C"/>
    <w:rsid w:val="00010DD8"/>
    <w:rsid w:val="00011E4C"/>
    <w:rsid w:val="00012B27"/>
    <w:rsid w:val="00012C22"/>
    <w:rsid w:val="00014808"/>
    <w:rsid w:val="00015995"/>
    <w:rsid w:val="000160F7"/>
    <w:rsid w:val="00016D5B"/>
    <w:rsid w:val="00016F30"/>
    <w:rsid w:val="0002047C"/>
    <w:rsid w:val="00021B9A"/>
    <w:rsid w:val="000226D6"/>
    <w:rsid w:val="0002324B"/>
    <w:rsid w:val="000242D6"/>
    <w:rsid w:val="00024BD4"/>
    <w:rsid w:val="00024EE5"/>
    <w:rsid w:val="000275CE"/>
    <w:rsid w:val="00031018"/>
    <w:rsid w:val="00031FE1"/>
    <w:rsid w:val="00033AA5"/>
    <w:rsid w:val="000360E6"/>
    <w:rsid w:val="00036244"/>
    <w:rsid w:val="00041AF6"/>
    <w:rsid w:val="00044E62"/>
    <w:rsid w:val="000456A1"/>
    <w:rsid w:val="000467E8"/>
    <w:rsid w:val="00050BA4"/>
    <w:rsid w:val="0005127D"/>
    <w:rsid w:val="0005141D"/>
    <w:rsid w:val="00051481"/>
    <w:rsid w:val="00051738"/>
    <w:rsid w:val="00051AA4"/>
    <w:rsid w:val="0005242B"/>
    <w:rsid w:val="00052548"/>
    <w:rsid w:val="00052C5C"/>
    <w:rsid w:val="00052D2F"/>
    <w:rsid w:val="00053850"/>
    <w:rsid w:val="000575FC"/>
    <w:rsid w:val="000602B5"/>
    <w:rsid w:val="00060696"/>
    <w:rsid w:val="000614E9"/>
    <w:rsid w:val="00061F20"/>
    <w:rsid w:val="000624BC"/>
    <w:rsid w:val="00062D89"/>
    <w:rsid w:val="000652E5"/>
    <w:rsid w:val="00065B39"/>
    <w:rsid w:val="00065DB6"/>
    <w:rsid w:val="000660B3"/>
    <w:rsid w:val="00067A67"/>
    <w:rsid w:val="0007076B"/>
    <w:rsid w:val="00070C16"/>
    <w:rsid w:val="000719C2"/>
    <w:rsid w:val="00074A76"/>
    <w:rsid w:val="00075189"/>
    <w:rsid w:val="00075EA9"/>
    <w:rsid w:val="0007644B"/>
    <w:rsid w:val="000769CF"/>
    <w:rsid w:val="00077259"/>
    <w:rsid w:val="00080AD8"/>
    <w:rsid w:val="000815D8"/>
    <w:rsid w:val="00083186"/>
    <w:rsid w:val="00084C99"/>
    <w:rsid w:val="00085CC6"/>
    <w:rsid w:val="00090C07"/>
    <w:rsid w:val="0009147A"/>
    <w:rsid w:val="00091E8D"/>
    <w:rsid w:val="0009378D"/>
    <w:rsid w:val="0009588D"/>
    <w:rsid w:val="00096B02"/>
    <w:rsid w:val="00097163"/>
    <w:rsid w:val="000A174C"/>
    <w:rsid w:val="000A22C8"/>
    <w:rsid w:val="000A3C83"/>
    <w:rsid w:val="000B2344"/>
    <w:rsid w:val="000B2CBB"/>
    <w:rsid w:val="000B5887"/>
    <w:rsid w:val="000B6CA0"/>
    <w:rsid w:val="000B7DE5"/>
    <w:rsid w:val="000C1771"/>
    <w:rsid w:val="000C2118"/>
    <w:rsid w:val="000C2DA6"/>
    <w:rsid w:val="000C333E"/>
    <w:rsid w:val="000C4284"/>
    <w:rsid w:val="000C5EF2"/>
    <w:rsid w:val="000C6425"/>
    <w:rsid w:val="000C69F3"/>
    <w:rsid w:val="000C6E6E"/>
    <w:rsid w:val="000C7B7D"/>
    <w:rsid w:val="000D3643"/>
    <w:rsid w:val="000D3DED"/>
    <w:rsid w:val="000D4255"/>
    <w:rsid w:val="000D55B4"/>
    <w:rsid w:val="000D7B2A"/>
    <w:rsid w:val="000E2ACD"/>
    <w:rsid w:val="000E65F0"/>
    <w:rsid w:val="000F072C"/>
    <w:rsid w:val="000F1007"/>
    <w:rsid w:val="000F2074"/>
    <w:rsid w:val="000F31D7"/>
    <w:rsid w:val="000F35B3"/>
    <w:rsid w:val="000F6743"/>
    <w:rsid w:val="001006C2"/>
    <w:rsid w:val="00101BE8"/>
    <w:rsid w:val="00103401"/>
    <w:rsid w:val="00103A44"/>
    <w:rsid w:val="00103D36"/>
    <w:rsid w:val="0010436E"/>
    <w:rsid w:val="00105260"/>
    <w:rsid w:val="00106922"/>
    <w:rsid w:val="00106A34"/>
    <w:rsid w:val="00107874"/>
    <w:rsid w:val="00107B2B"/>
    <w:rsid w:val="00110073"/>
    <w:rsid w:val="00112497"/>
    <w:rsid w:val="00112544"/>
    <w:rsid w:val="00112AC5"/>
    <w:rsid w:val="001133DD"/>
    <w:rsid w:val="00114C4B"/>
    <w:rsid w:val="00115648"/>
    <w:rsid w:val="00120CBC"/>
    <w:rsid w:val="00120CBE"/>
    <w:rsid w:val="00121BAE"/>
    <w:rsid w:val="00125806"/>
    <w:rsid w:val="001261C4"/>
    <w:rsid w:val="0012677C"/>
    <w:rsid w:val="00126EEC"/>
    <w:rsid w:val="001278E9"/>
    <w:rsid w:val="00130A20"/>
    <w:rsid w:val="00130A38"/>
    <w:rsid w:val="00130FCA"/>
    <w:rsid w:val="001314FB"/>
    <w:rsid w:val="00133637"/>
    <w:rsid w:val="001351C7"/>
    <w:rsid w:val="001366EC"/>
    <w:rsid w:val="00137C80"/>
    <w:rsid w:val="00141062"/>
    <w:rsid w:val="001414CA"/>
    <w:rsid w:val="0014161D"/>
    <w:rsid w:val="0014219C"/>
    <w:rsid w:val="001425ED"/>
    <w:rsid w:val="00143450"/>
    <w:rsid w:val="001439A5"/>
    <w:rsid w:val="00143DAC"/>
    <w:rsid w:val="00143E36"/>
    <w:rsid w:val="00143EA7"/>
    <w:rsid w:val="00144997"/>
    <w:rsid w:val="00146864"/>
    <w:rsid w:val="00147351"/>
    <w:rsid w:val="001474D6"/>
    <w:rsid w:val="00147FC3"/>
    <w:rsid w:val="001510FE"/>
    <w:rsid w:val="001523C0"/>
    <w:rsid w:val="001535FE"/>
    <w:rsid w:val="001542AF"/>
    <w:rsid w:val="00154E3A"/>
    <w:rsid w:val="00155352"/>
    <w:rsid w:val="001553DE"/>
    <w:rsid w:val="00155A97"/>
    <w:rsid w:val="00157902"/>
    <w:rsid w:val="00161417"/>
    <w:rsid w:val="00162105"/>
    <w:rsid w:val="00162EEA"/>
    <w:rsid w:val="00163164"/>
    <w:rsid w:val="001632FB"/>
    <w:rsid w:val="001634CD"/>
    <w:rsid w:val="00164288"/>
    <w:rsid w:val="001644F0"/>
    <w:rsid w:val="00166253"/>
    <w:rsid w:val="001704B7"/>
    <w:rsid w:val="00170841"/>
    <w:rsid w:val="001708A6"/>
    <w:rsid w:val="00170A54"/>
    <w:rsid w:val="001710C0"/>
    <w:rsid w:val="00172AFB"/>
    <w:rsid w:val="0017460B"/>
    <w:rsid w:val="00174A91"/>
    <w:rsid w:val="00174AD3"/>
    <w:rsid w:val="001772B8"/>
    <w:rsid w:val="00180FBF"/>
    <w:rsid w:val="001813C3"/>
    <w:rsid w:val="00182059"/>
    <w:rsid w:val="00182CF4"/>
    <w:rsid w:val="0018493E"/>
    <w:rsid w:val="00185824"/>
    <w:rsid w:val="00186CE1"/>
    <w:rsid w:val="0018767E"/>
    <w:rsid w:val="00191F00"/>
    <w:rsid w:val="00192F12"/>
    <w:rsid w:val="00193F14"/>
    <w:rsid w:val="00196CBC"/>
    <w:rsid w:val="0019753E"/>
    <w:rsid w:val="00197614"/>
    <w:rsid w:val="001A0312"/>
    <w:rsid w:val="001A1306"/>
    <w:rsid w:val="001A15DA"/>
    <w:rsid w:val="001A1687"/>
    <w:rsid w:val="001A2694"/>
    <w:rsid w:val="001A2BF1"/>
    <w:rsid w:val="001A3B78"/>
    <w:rsid w:val="001A3CC7"/>
    <w:rsid w:val="001A5109"/>
    <w:rsid w:val="001A67A4"/>
    <w:rsid w:val="001A69AC"/>
    <w:rsid w:val="001B6468"/>
    <w:rsid w:val="001B67D8"/>
    <w:rsid w:val="001B6F95"/>
    <w:rsid w:val="001C05A1"/>
    <w:rsid w:val="001C1D9E"/>
    <w:rsid w:val="001C3804"/>
    <w:rsid w:val="001C38A3"/>
    <w:rsid w:val="001C3F87"/>
    <w:rsid w:val="001C5998"/>
    <w:rsid w:val="001C7C3B"/>
    <w:rsid w:val="001D1343"/>
    <w:rsid w:val="001D1924"/>
    <w:rsid w:val="001D25DB"/>
    <w:rsid w:val="001D5B6F"/>
    <w:rsid w:val="001E0AB8"/>
    <w:rsid w:val="001E2977"/>
    <w:rsid w:val="001E30C2"/>
    <w:rsid w:val="001E38E0"/>
    <w:rsid w:val="001E4440"/>
    <w:rsid w:val="001E4E72"/>
    <w:rsid w:val="001E5BD0"/>
    <w:rsid w:val="001E5F22"/>
    <w:rsid w:val="001E62B3"/>
    <w:rsid w:val="001E6424"/>
    <w:rsid w:val="001E73C0"/>
    <w:rsid w:val="001F0171"/>
    <w:rsid w:val="001F0D77"/>
    <w:rsid w:val="001F21CB"/>
    <w:rsid w:val="001F3CE3"/>
    <w:rsid w:val="001F4FB4"/>
    <w:rsid w:val="001F54C8"/>
    <w:rsid w:val="001F643A"/>
    <w:rsid w:val="001F7A16"/>
    <w:rsid w:val="001F7DD8"/>
    <w:rsid w:val="00200FF6"/>
    <w:rsid w:val="00201928"/>
    <w:rsid w:val="00203269"/>
    <w:rsid w:val="00203E26"/>
    <w:rsid w:val="0020449C"/>
    <w:rsid w:val="002044D9"/>
    <w:rsid w:val="00211097"/>
    <w:rsid w:val="002113B8"/>
    <w:rsid w:val="00211BF0"/>
    <w:rsid w:val="00212BC3"/>
    <w:rsid w:val="00215665"/>
    <w:rsid w:val="002163BB"/>
    <w:rsid w:val="0021792C"/>
    <w:rsid w:val="00220909"/>
    <w:rsid w:val="00222DD7"/>
    <w:rsid w:val="00223841"/>
    <w:rsid w:val="002240AB"/>
    <w:rsid w:val="00225E37"/>
    <w:rsid w:val="00227E78"/>
    <w:rsid w:val="00231DCA"/>
    <w:rsid w:val="0023252F"/>
    <w:rsid w:val="002328E6"/>
    <w:rsid w:val="00235427"/>
    <w:rsid w:val="00235792"/>
    <w:rsid w:val="002366C8"/>
    <w:rsid w:val="00236C99"/>
    <w:rsid w:val="00242E3A"/>
    <w:rsid w:val="00243F4D"/>
    <w:rsid w:val="00246492"/>
    <w:rsid w:val="0024757B"/>
    <w:rsid w:val="002506CF"/>
    <w:rsid w:val="0025107F"/>
    <w:rsid w:val="0025423D"/>
    <w:rsid w:val="00255DDD"/>
    <w:rsid w:val="00257BB9"/>
    <w:rsid w:val="00260CD4"/>
    <w:rsid w:val="0026298C"/>
    <w:rsid w:val="002639D8"/>
    <w:rsid w:val="00265F77"/>
    <w:rsid w:val="002667F5"/>
    <w:rsid w:val="00266C83"/>
    <w:rsid w:val="00270FCC"/>
    <w:rsid w:val="0027408F"/>
    <w:rsid w:val="0027521B"/>
    <w:rsid w:val="002759FB"/>
    <w:rsid w:val="002768DC"/>
    <w:rsid w:val="0028355F"/>
    <w:rsid w:val="00284D15"/>
    <w:rsid w:val="00287D3A"/>
    <w:rsid w:val="00294C8F"/>
    <w:rsid w:val="00295333"/>
    <w:rsid w:val="00296656"/>
    <w:rsid w:val="002A027E"/>
    <w:rsid w:val="002A0B2E"/>
    <w:rsid w:val="002A0DC1"/>
    <w:rsid w:val="002A6C56"/>
    <w:rsid w:val="002B0638"/>
    <w:rsid w:val="002B57FA"/>
    <w:rsid w:val="002B5893"/>
    <w:rsid w:val="002B6C11"/>
    <w:rsid w:val="002B7386"/>
    <w:rsid w:val="002C04C4"/>
    <w:rsid w:val="002C090C"/>
    <w:rsid w:val="002C1243"/>
    <w:rsid w:val="002C131C"/>
    <w:rsid w:val="002C1519"/>
    <w:rsid w:val="002C1815"/>
    <w:rsid w:val="002C2A3F"/>
    <w:rsid w:val="002C475E"/>
    <w:rsid w:val="002C5078"/>
    <w:rsid w:val="002C6941"/>
    <w:rsid w:val="002C6AD6"/>
    <w:rsid w:val="002C7140"/>
    <w:rsid w:val="002D14E9"/>
    <w:rsid w:val="002D1F5B"/>
    <w:rsid w:val="002D286E"/>
    <w:rsid w:val="002D5853"/>
    <w:rsid w:val="002D6C2A"/>
    <w:rsid w:val="002D6FCC"/>
    <w:rsid w:val="002D7A86"/>
    <w:rsid w:val="002D7C1A"/>
    <w:rsid w:val="002E0680"/>
    <w:rsid w:val="002E5F93"/>
    <w:rsid w:val="002E6954"/>
    <w:rsid w:val="002E6FDC"/>
    <w:rsid w:val="002E7DBC"/>
    <w:rsid w:val="002F0C38"/>
    <w:rsid w:val="002F0FFE"/>
    <w:rsid w:val="002F4399"/>
    <w:rsid w:val="002F45FF"/>
    <w:rsid w:val="002F48AE"/>
    <w:rsid w:val="002F66D3"/>
    <w:rsid w:val="002F6931"/>
    <w:rsid w:val="002F6D17"/>
    <w:rsid w:val="00301A47"/>
    <w:rsid w:val="00301F25"/>
    <w:rsid w:val="003023D4"/>
    <w:rsid w:val="00302887"/>
    <w:rsid w:val="00303EC0"/>
    <w:rsid w:val="003056EB"/>
    <w:rsid w:val="00306520"/>
    <w:rsid w:val="00306B9E"/>
    <w:rsid w:val="003071FF"/>
    <w:rsid w:val="0031043A"/>
    <w:rsid w:val="00310652"/>
    <w:rsid w:val="00311065"/>
    <w:rsid w:val="00312919"/>
    <w:rsid w:val="0031371D"/>
    <w:rsid w:val="00313FF6"/>
    <w:rsid w:val="003145E4"/>
    <w:rsid w:val="0031531D"/>
    <w:rsid w:val="003170B2"/>
    <w:rsid w:val="003177B0"/>
    <w:rsid w:val="0031789F"/>
    <w:rsid w:val="00320788"/>
    <w:rsid w:val="003223BF"/>
    <w:rsid w:val="003233A3"/>
    <w:rsid w:val="00331731"/>
    <w:rsid w:val="00331CCB"/>
    <w:rsid w:val="00334599"/>
    <w:rsid w:val="00334A76"/>
    <w:rsid w:val="00334C33"/>
    <w:rsid w:val="00337BAC"/>
    <w:rsid w:val="0034218C"/>
    <w:rsid w:val="003425FC"/>
    <w:rsid w:val="0034455D"/>
    <w:rsid w:val="0034589D"/>
    <w:rsid w:val="0034604B"/>
    <w:rsid w:val="003466CA"/>
    <w:rsid w:val="00346D17"/>
    <w:rsid w:val="00347972"/>
    <w:rsid w:val="00347BF2"/>
    <w:rsid w:val="00352713"/>
    <w:rsid w:val="0035298D"/>
    <w:rsid w:val="0035469B"/>
    <w:rsid w:val="003546E0"/>
    <w:rsid w:val="00354E86"/>
    <w:rsid w:val="003559CC"/>
    <w:rsid w:val="00355D4B"/>
    <w:rsid w:val="003560A9"/>
    <w:rsid w:val="003569D7"/>
    <w:rsid w:val="003604E3"/>
    <w:rsid w:val="003608AC"/>
    <w:rsid w:val="0036275D"/>
    <w:rsid w:val="00363A23"/>
    <w:rsid w:val="0036440C"/>
    <w:rsid w:val="0036465A"/>
    <w:rsid w:val="00366AFB"/>
    <w:rsid w:val="00370479"/>
    <w:rsid w:val="00371DD3"/>
    <w:rsid w:val="0037221F"/>
    <w:rsid w:val="003728FD"/>
    <w:rsid w:val="00372AE9"/>
    <w:rsid w:val="003739CA"/>
    <w:rsid w:val="00376EDC"/>
    <w:rsid w:val="00383726"/>
    <w:rsid w:val="003850EE"/>
    <w:rsid w:val="00386D35"/>
    <w:rsid w:val="00387F13"/>
    <w:rsid w:val="00390C38"/>
    <w:rsid w:val="00392748"/>
    <w:rsid w:val="00392C65"/>
    <w:rsid w:val="00392D59"/>
    <w:rsid w:val="00392ED5"/>
    <w:rsid w:val="003963C1"/>
    <w:rsid w:val="0039750C"/>
    <w:rsid w:val="003A0A56"/>
    <w:rsid w:val="003A19DC"/>
    <w:rsid w:val="003A1B34"/>
    <w:rsid w:val="003A1B45"/>
    <w:rsid w:val="003A220C"/>
    <w:rsid w:val="003A32B2"/>
    <w:rsid w:val="003A3A08"/>
    <w:rsid w:val="003A3D9F"/>
    <w:rsid w:val="003A5D6A"/>
    <w:rsid w:val="003A62C4"/>
    <w:rsid w:val="003A68F1"/>
    <w:rsid w:val="003A69E7"/>
    <w:rsid w:val="003A7B80"/>
    <w:rsid w:val="003B01B4"/>
    <w:rsid w:val="003B1E11"/>
    <w:rsid w:val="003B256A"/>
    <w:rsid w:val="003B2691"/>
    <w:rsid w:val="003B46FC"/>
    <w:rsid w:val="003B5767"/>
    <w:rsid w:val="003B7605"/>
    <w:rsid w:val="003B783F"/>
    <w:rsid w:val="003B7F10"/>
    <w:rsid w:val="003C08AA"/>
    <w:rsid w:val="003C09CF"/>
    <w:rsid w:val="003C13E0"/>
    <w:rsid w:val="003C27CF"/>
    <w:rsid w:val="003C2A7B"/>
    <w:rsid w:val="003C3156"/>
    <w:rsid w:val="003C3311"/>
    <w:rsid w:val="003C49EF"/>
    <w:rsid w:val="003C5A0D"/>
    <w:rsid w:val="003C6BCA"/>
    <w:rsid w:val="003C7902"/>
    <w:rsid w:val="003D0BFF"/>
    <w:rsid w:val="003D15C4"/>
    <w:rsid w:val="003D1806"/>
    <w:rsid w:val="003D2115"/>
    <w:rsid w:val="003D36CA"/>
    <w:rsid w:val="003D5E7E"/>
    <w:rsid w:val="003D6EF1"/>
    <w:rsid w:val="003E4A4E"/>
    <w:rsid w:val="003E5BE5"/>
    <w:rsid w:val="003F18D1"/>
    <w:rsid w:val="003F20EC"/>
    <w:rsid w:val="003F2EDF"/>
    <w:rsid w:val="003F4F0E"/>
    <w:rsid w:val="003F4F65"/>
    <w:rsid w:val="003F57AB"/>
    <w:rsid w:val="003F6096"/>
    <w:rsid w:val="003F64FD"/>
    <w:rsid w:val="003F6B21"/>
    <w:rsid w:val="003F6E06"/>
    <w:rsid w:val="003F718B"/>
    <w:rsid w:val="00403C7A"/>
    <w:rsid w:val="00404521"/>
    <w:rsid w:val="00404644"/>
    <w:rsid w:val="004057A6"/>
    <w:rsid w:val="00406554"/>
    <w:rsid w:val="00407755"/>
    <w:rsid w:val="00410E1F"/>
    <w:rsid w:val="0041293B"/>
    <w:rsid w:val="00412BE5"/>
    <w:rsid w:val="004131B0"/>
    <w:rsid w:val="00416C42"/>
    <w:rsid w:val="0041777E"/>
    <w:rsid w:val="00421255"/>
    <w:rsid w:val="00421F96"/>
    <w:rsid w:val="00422476"/>
    <w:rsid w:val="0042385C"/>
    <w:rsid w:val="00425D60"/>
    <w:rsid w:val="00425DEF"/>
    <w:rsid w:val="00426FA5"/>
    <w:rsid w:val="00426FB2"/>
    <w:rsid w:val="00431326"/>
    <w:rsid w:val="00431654"/>
    <w:rsid w:val="00433ABA"/>
    <w:rsid w:val="00434926"/>
    <w:rsid w:val="0043515B"/>
    <w:rsid w:val="00435345"/>
    <w:rsid w:val="004368C6"/>
    <w:rsid w:val="00436F5E"/>
    <w:rsid w:val="0043710A"/>
    <w:rsid w:val="00440C9C"/>
    <w:rsid w:val="004411A0"/>
    <w:rsid w:val="00443ACE"/>
    <w:rsid w:val="00443B1C"/>
    <w:rsid w:val="00443CB9"/>
    <w:rsid w:val="00444217"/>
    <w:rsid w:val="00446BE4"/>
    <w:rsid w:val="004478F4"/>
    <w:rsid w:val="00450F7A"/>
    <w:rsid w:val="00452C6D"/>
    <w:rsid w:val="00454453"/>
    <w:rsid w:val="004546BF"/>
    <w:rsid w:val="00455E0B"/>
    <w:rsid w:val="00457087"/>
    <w:rsid w:val="0045716C"/>
    <w:rsid w:val="0045724D"/>
    <w:rsid w:val="004576B2"/>
    <w:rsid w:val="00457934"/>
    <w:rsid w:val="00460EFD"/>
    <w:rsid w:val="00462B9F"/>
    <w:rsid w:val="00465788"/>
    <w:rsid w:val="0046585F"/>
    <w:rsid w:val="004659EE"/>
    <w:rsid w:val="00466DAE"/>
    <w:rsid w:val="00471E79"/>
    <w:rsid w:val="00473E34"/>
    <w:rsid w:val="0047459B"/>
    <w:rsid w:val="00474CBD"/>
    <w:rsid w:val="00474F7B"/>
    <w:rsid w:val="00476BA9"/>
    <w:rsid w:val="0048057E"/>
    <w:rsid w:val="004814A0"/>
    <w:rsid w:val="00481650"/>
    <w:rsid w:val="00481BC9"/>
    <w:rsid w:val="00482790"/>
    <w:rsid w:val="00483404"/>
    <w:rsid w:val="00484982"/>
    <w:rsid w:val="0048511C"/>
    <w:rsid w:val="004853EE"/>
    <w:rsid w:val="00490807"/>
    <w:rsid w:val="004936C2"/>
    <w:rsid w:val="0049379C"/>
    <w:rsid w:val="00493AA4"/>
    <w:rsid w:val="00496052"/>
    <w:rsid w:val="004A1CA0"/>
    <w:rsid w:val="004A22E9"/>
    <w:rsid w:val="004A33D6"/>
    <w:rsid w:val="004A4ACD"/>
    <w:rsid w:val="004A506C"/>
    <w:rsid w:val="004A5BC5"/>
    <w:rsid w:val="004A686A"/>
    <w:rsid w:val="004A6AB1"/>
    <w:rsid w:val="004A7594"/>
    <w:rsid w:val="004B023D"/>
    <w:rsid w:val="004B07AD"/>
    <w:rsid w:val="004B63C3"/>
    <w:rsid w:val="004B7FE1"/>
    <w:rsid w:val="004C0909"/>
    <w:rsid w:val="004C2327"/>
    <w:rsid w:val="004C3F97"/>
    <w:rsid w:val="004D01F2"/>
    <w:rsid w:val="004D1072"/>
    <w:rsid w:val="004D2CED"/>
    <w:rsid w:val="004D3339"/>
    <w:rsid w:val="004D353F"/>
    <w:rsid w:val="004D36D7"/>
    <w:rsid w:val="004D5E4A"/>
    <w:rsid w:val="004D682B"/>
    <w:rsid w:val="004E0C6A"/>
    <w:rsid w:val="004E2706"/>
    <w:rsid w:val="004E2E0A"/>
    <w:rsid w:val="004E6152"/>
    <w:rsid w:val="004F0A2A"/>
    <w:rsid w:val="004F1342"/>
    <w:rsid w:val="004F1679"/>
    <w:rsid w:val="004F30D2"/>
    <w:rsid w:val="004F344A"/>
    <w:rsid w:val="004F4EC3"/>
    <w:rsid w:val="00501272"/>
    <w:rsid w:val="00502907"/>
    <w:rsid w:val="005045E3"/>
    <w:rsid w:val="00504A0B"/>
    <w:rsid w:val="00504ED4"/>
    <w:rsid w:val="00510639"/>
    <w:rsid w:val="00511791"/>
    <w:rsid w:val="005139BE"/>
    <w:rsid w:val="00514F0B"/>
    <w:rsid w:val="00514FF0"/>
    <w:rsid w:val="00516142"/>
    <w:rsid w:val="0051681C"/>
    <w:rsid w:val="00516ACD"/>
    <w:rsid w:val="0051718C"/>
    <w:rsid w:val="00520027"/>
    <w:rsid w:val="0052093C"/>
    <w:rsid w:val="00521069"/>
    <w:rsid w:val="00521B31"/>
    <w:rsid w:val="00522469"/>
    <w:rsid w:val="0052292F"/>
    <w:rsid w:val="00522B8B"/>
    <w:rsid w:val="0052400A"/>
    <w:rsid w:val="00532862"/>
    <w:rsid w:val="0053290E"/>
    <w:rsid w:val="005337BC"/>
    <w:rsid w:val="00535221"/>
    <w:rsid w:val="0053589E"/>
    <w:rsid w:val="00536277"/>
    <w:rsid w:val="00536675"/>
    <w:rsid w:val="00536F43"/>
    <w:rsid w:val="005404F7"/>
    <w:rsid w:val="00540655"/>
    <w:rsid w:val="005414E9"/>
    <w:rsid w:val="00541829"/>
    <w:rsid w:val="00541B53"/>
    <w:rsid w:val="00541CF9"/>
    <w:rsid w:val="00542616"/>
    <w:rsid w:val="0054344A"/>
    <w:rsid w:val="005444D3"/>
    <w:rsid w:val="00545370"/>
    <w:rsid w:val="00545647"/>
    <w:rsid w:val="00546838"/>
    <w:rsid w:val="005468C1"/>
    <w:rsid w:val="005510BA"/>
    <w:rsid w:val="00552BCA"/>
    <w:rsid w:val="005538C8"/>
    <w:rsid w:val="00554B4E"/>
    <w:rsid w:val="00555D79"/>
    <w:rsid w:val="00556C02"/>
    <w:rsid w:val="005601CB"/>
    <w:rsid w:val="00560F1F"/>
    <w:rsid w:val="00561BB2"/>
    <w:rsid w:val="00562A39"/>
    <w:rsid w:val="00563249"/>
    <w:rsid w:val="00564398"/>
    <w:rsid w:val="0056509D"/>
    <w:rsid w:val="005659FF"/>
    <w:rsid w:val="00566D8C"/>
    <w:rsid w:val="00567CCE"/>
    <w:rsid w:val="00570A65"/>
    <w:rsid w:val="00571D02"/>
    <w:rsid w:val="005736F1"/>
    <w:rsid w:val="005744E6"/>
    <w:rsid w:val="00576014"/>
    <w:rsid w:val="005762B1"/>
    <w:rsid w:val="00577250"/>
    <w:rsid w:val="00580456"/>
    <w:rsid w:val="00580E73"/>
    <w:rsid w:val="00583746"/>
    <w:rsid w:val="00583FB4"/>
    <w:rsid w:val="00584FCB"/>
    <w:rsid w:val="005903CC"/>
    <w:rsid w:val="0059091E"/>
    <w:rsid w:val="00592329"/>
    <w:rsid w:val="005927CC"/>
    <w:rsid w:val="00593386"/>
    <w:rsid w:val="0059460C"/>
    <w:rsid w:val="00596998"/>
    <w:rsid w:val="0059790F"/>
    <w:rsid w:val="00597C7A"/>
    <w:rsid w:val="005A02B8"/>
    <w:rsid w:val="005A06F5"/>
    <w:rsid w:val="005A4A68"/>
    <w:rsid w:val="005A5512"/>
    <w:rsid w:val="005A5AFB"/>
    <w:rsid w:val="005A6E62"/>
    <w:rsid w:val="005A727D"/>
    <w:rsid w:val="005B2FB3"/>
    <w:rsid w:val="005B31FF"/>
    <w:rsid w:val="005B46BF"/>
    <w:rsid w:val="005B5D02"/>
    <w:rsid w:val="005B793A"/>
    <w:rsid w:val="005C00D5"/>
    <w:rsid w:val="005C2C8D"/>
    <w:rsid w:val="005C2E85"/>
    <w:rsid w:val="005C4F27"/>
    <w:rsid w:val="005C6CF4"/>
    <w:rsid w:val="005C6DE5"/>
    <w:rsid w:val="005D0A59"/>
    <w:rsid w:val="005D2B29"/>
    <w:rsid w:val="005D354A"/>
    <w:rsid w:val="005D3E53"/>
    <w:rsid w:val="005D506C"/>
    <w:rsid w:val="005D645B"/>
    <w:rsid w:val="005E07FA"/>
    <w:rsid w:val="005E15CE"/>
    <w:rsid w:val="005E19E6"/>
    <w:rsid w:val="005E1F5E"/>
    <w:rsid w:val="005E3235"/>
    <w:rsid w:val="005E340C"/>
    <w:rsid w:val="005E4176"/>
    <w:rsid w:val="005E4876"/>
    <w:rsid w:val="005E65B5"/>
    <w:rsid w:val="005E6DC1"/>
    <w:rsid w:val="005F0301"/>
    <w:rsid w:val="005F3AE9"/>
    <w:rsid w:val="005F4344"/>
    <w:rsid w:val="005F54B5"/>
    <w:rsid w:val="005F5C0A"/>
    <w:rsid w:val="005F69DF"/>
    <w:rsid w:val="005F7D2B"/>
    <w:rsid w:val="006007BB"/>
    <w:rsid w:val="00601DC0"/>
    <w:rsid w:val="00602FD9"/>
    <w:rsid w:val="0060340B"/>
    <w:rsid w:val="006034CB"/>
    <w:rsid w:val="00603503"/>
    <w:rsid w:val="00603C52"/>
    <w:rsid w:val="00604375"/>
    <w:rsid w:val="00606E01"/>
    <w:rsid w:val="006100F2"/>
    <w:rsid w:val="006106D3"/>
    <w:rsid w:val="0061247E"/>
    <w:rsid w:val="00612513"/>
    <w:rsid w:val="006131CE"/>
    <w:rsid w:val="0061336B"/>
    <w:rsid w:val="00615B6B"/>
    <w:rsid w:val="00617D6E"/>
    <w:rsid w:val="00620ED5"/>
    <w:rsid w:val="00621899"/>
    <w:rsid w:val="006218C5"/>
    <w:rsid w:val="00622D61"/>
    <w:rsid w:val="00624198"/>
    <w:rsid w:val="0062534A"/>
    <w:rsid w:val="006257A6"/>
    <w:rsid w:val="00627DD2"/>
    <w:rsid w:val="00630040"/>
    <w:rsid w:val="006334AC"/>
    <w:rsid w:val="00636C28"/>
    <w:rsid w:val="00640563"/>
    <w:rsid w:val="006428E5"/>
    <w:rsid w:val="00642E83"/>
    <w:rsid w:val="00643E2D"/>
    <w:rsid w:val="00644958"/>
    <w:rsid w:val="00644F2B"/>
    <w:rsid w:val="006466C6"/>
    <w:rsid w:val="0064701D"/>
    <w:rsid w:val="006513FB"/>
    <w:rsid w:val="00653214"/>
    <w:rsid w:val="00653BB6"/>
    <w:rsid w:val="00656EEF"/>
    <w:rsid w:val="006576AF"/>
    <w:rsid w:val="006606AB"/>
    <w:rsid w:val="0066153E"/>
    <w:rsid w:val="006647D1"/>
    <w:rsid w:val="00665557"/>
    <w:rsid w:val="006661E6"/>
    <w:rsid w:val="00667DB1"/>
    <w:rsid w:val="00672872"/>
    <w:rsid w:val="00672919"/>
    <w:rsid w:val="0067528C"/>
    <w:rsid w:val="00676061"/>
    <w:rsid w:val="00676918"/>
    <w:rsid w:val="00677544"/>
    <w:rsid w:val="00677C9E"/>
    <w:rsid w:val="00681687"/>
    <w:rsid w:val="0068265F"/>
    <w:rsid w:val="00682CBE"/>
    <w:rsid w:val="00684088"/>
    <w:rsid w:val="00686155"/>
    <w:rsid w:val="00686191"/>
    <w:rsid w:val="00686295"/>
    <w:rsid w:val="00686587"/>
    <w:rsid w:val="00687473"/>
    <w:rsid w:val="006904CF"/>
    <w:rsid w:val="00693652"/>
    <w:rsid w:val="006941C8"/>
    <w:rsid w:val="0069548B"/>
    <w:rsid w:val="00695895"/>
    <w:rsid w:val="00695EE2"/>
    <w:rsid w:val="0069660B"/>
    <w:rsid w:val="00697957"/>
    <w:rsid w:val="00697BDD"/>
    <w:rsid w:val="006A0426"/>
    <w:rsid w:val="006A1B33"/>
    <w:rsid w:val="006A275A"/>
    <w:rsid w:val="006A449D"/>
    <w:rsid w:val="006A48F1"/>
    <w:rsid w:val="006A4EC0"/>
    <w:rsid w:val="006A6AB3"/>
    <w:rsid w:val="006A71A3"/>
    <w:rsid w:val="006A7B9A"/>
    <w:rsid w:val="006B03F2"/>
    <w:rsid w:val="006B0E79"/>
    <w:rsid w:val="006B1156"/>
    <w:rsid w:val="006B14C1"/>
    <w:rsid w:val="006B1639"/>
    <w:rsid w:val="006B208A"/>
    <w:rsid w:val="006B3044"/>
    <w:rsid w:val="006B348A"/>
    <w:rsid w:val="006B3AFB"/>
    <w:rsid w:val="006B5B52"/>
    <w:rsid w:val="006B5CA7"/>
    <w:rsid w:val="006B5E89"/>
    <w:rsid w:val="006B5EC5"/>
    <w:rsid w:val="006B6820"/>
    <w:rsid w:val="006B6E7F"/>
    <w:rsid w:val="006B7098"/>
    <w:rsid w:val="006C0E3B"/>
    <w:rsid w:val="006C19B2"/>
    <w:rsid w:val="006C30A0"/>
    <w:rsid w:val="006C35FF"/>
    <w:rsid w:val="006C37E2"/>
    <w:rsid w:val="006C3FCF"/>
    <w:rsid w:val="006C4474"/>
    <w:rsid w:val="006C57F2"/>
    <w:rsid w:val="006C5949"/>
    <w:rsid w:val="006C6832"/>
    <w:rsid w:val="006C7207"/>
    <w:rsid w:val="006D05AD"/>
    <w:rsid w:val="006D070D"/>
    <w:rsid w:val="006D1370"/>
    <w:rsid w:val="006D19F7"/>
    <w:rsid w:val="006D2C28"/>
    <w:rsid w:val="006D3FC1"/>
    <w:rsid w:val="006D7590"/>
    <w:rsid w:val="006E14BC"/>
    <w:rsid w:val="006E2F04"/>
    <w:rsid w:val="006E372B"/>
    <w:rsid w:val="006E5FE9"/>
    <w:rsid w:val="006E6581"/>
    <w:rsid w:val="006E6E1F"/>
    <w:rsid w:val="006E6FDB"/>
    <w:rsid w:val="006E71DF"/>
    <w:rsid w:val="006E7359"/>
    <w:rsid w:val="006F000D"/>
    <w:rsid w:val="006F0BD3"/>
    <w:rsid w:val="006F1616"/>
    <w:rsid w:val="006F1CC4"/>
    <w:rsid w:val="006F2001"/>
    <w:rsid w:val="006F2A86"/>
    <w:rsid w:val="006F2AEF"/>
    <w:rsid w:val="006F3163"/>
    <w:rsid w:val="006F3171"/>
    <w:rsid w:val="006F359F"/>
    <w:rsid w:val="007006D4"/>
    <w:rsid w:val="00703B4B"/>
    <w:rsid w:val="0070448E"/>
    <w:rsid w:val="00705972"/>
    <w:rsid w:val="00705FEC"/>
    <w:rsid w:val="007066DA"/>
    <w:rsid w:val="00710659"/>
    <w:rsid w:val="0071147A"/>
    <w:rsid w:val="0071178D"/>
    <w:rsid w:val="0071185D"/>
    <w:rsid w:val="007141A7"/>
    <w:rsid w:val="0071494E"/>
    <w:rsid w:val="0071539A"/>
    <w:rsid w:val="00720107"/>
    <w:rsid w:val="007219CE"/>
    <w:rsid w:val="00721DC9"/>
    <w:rsid w:val="00721E01"/>
    <w:rsid w:val="007220C8"/>
    <w:rsid w:val="007222AD"/>
    <w:rsid w:val="007267CF"/>
    <w:rsid w:val="00730687"/>
    <w:rsid w:val="0073153D"/>
    <w:rsid w:val="00731F3F"/>
    <w:rsid w:val="00733943"/>
    <w:rsid w:val="00733BAB"/>
    <w:rsid w:val="0073604C"/>
    <w:rsid w:val="007372B5"/>
    <w:rsid w:val="007436BF"/>
    <w:rsid w:val="007443E9"/>
    <w:rsid w:val="00745DCE"/>
    <w:rsid w:val="00746170"/>
    <w:rsid w:val="00752A45"/>
    <w:rsid w:val="00752B1B"/>
    <w:rsid w:val="00752C83"/>
    <w:rsid w:val="00753D89"/>
    <w:rsid w:val="00753DDA"/>
    <w:rsid w:val="007545F9"/>
    <w:rsid w:val="00754A6E"/>
    <w:rsid w:val="007550F9"/>
    <w:rsid w:val="007553D8"/>
    <w:rsid w:val="00755C9B"/>
    <w:rsid w:val="007604D3"/>
    <w:rsid w:val="00760FE4"/>
    <w:rsid w:val="007636C2"/>
    <w:rsid w:val="00763D8B"/>
    <w:rsid w:val="007657F6"/>
    <w:rsid w:val="00765E47"/>
    <w:rsid w:val="00766CB7"/>
    <w:rsid w:val="00767F0B"/>
    <w:rsid w:val="0077125A"/>
    <w:rsid w:val="00773B92"/>
    <w:rsid w:val="00775AAD"/>
    <w:rsid w:val="00780735"/>
    <w:rsid w:val="00781238"/>
    <w:rsid w:val="0078276D"/>
    <w:rsid w:val="0078405B"/>
    <w:rsid w:val="00784424"/>
    <w:rsid w:val="00785782"/>
    <w:rsid w:val="00786F58"/>
    <w:rsid w:val="00787CC1"/>
    <w:rsid w:val="00792F4E"/>
    <w:rsid w:val="0079398D"/>
    <w:rsid w:val="007954E9"/>
    <w:rsid w:val="007959B1"/>
    <w:rsid w:val="00796740"/>
    <w:rsid w:val="00796C25"/>
    <w:rsid w:val="007A0973"/>
    <w:rsid w:val="007A19D5"/>
    <w:rsid w:val="007A1ACC"/>
    <w:rsid w:val="007A287C"/>
    <w:rsid w:val="007A2A2B"/>
    <w:rsid w:val="007A2D8D"/>
    <w:rsid w:val="007A3B2A"/>
    <w:rsid w:val="007A4A39"/>
    <w:rsid w:val="007A53C9"/>
    <w:rsid w:val="007A7B0E"/>
    <w:rsid w:val="007A7EEA"/>
    <w:rsid w:val="007B0C9D"/>
    <w:rsid w:val="007B3F61"/>
    <w:rsid w:val="007B4CE7"/>
    <w:rsid w:val="007B5522"/>
    <w:rsid w:val="007B69AA"/>
    <w:rsid w:val="007C0EE0"/>
    <w:rsid w:val="007C1B71"/>
    <w:rsid w:val="007C2FBB"/>
    <w:rsid w:val="007C54E7"/>
    <w:rsid w:val="007C54EA"/>
    <w:rsid w:val="007C7164"/>
    <w:rsid w:val="007C7413"/>
    <w:rsid w:val="007D04EB"/>
    <w:rsid w:val="007D1984"/>
    <w:rsid w:val="007D2AFE"/>
    <w:rsid w:val="007D3D9B"/>
    <w:rsid w:val="007D445B"/>
    <w:rsid w:val="007D4629"/>
    <w:rsid w:val="007D601E"/>
    <w:rsid w:val="007E063B"/>
    <w:rsid w:val="007E3264"/>
    <w:rsid w:val="007E3A55"/>
    <w:rsid w:val="007E3FEA"/>
    <w:rsid w:val="007E4E1F"/>
    <w:rsid w:val="007E6402"/>
    <w:rsid w:val="007E7893"/>
    <w:rsid w:val="007F0A0B"/>
    <w:rsid w:val="007F1316"/>
    <w:rsid w:val="007F1A3E"/>
    <w:rsid w:val="007F1B63"/>
    <w:rsid w:val="007F29BD"/>
    <w:rsid w:val="007F3477"/>
    <w:rsid w:val="007F3A60"/>
    <w:rsid w:val="007F3D0B"/>
    <w:rsid w:val="007F4D06"/>
    <w:rsid w:val="007F7C94"/>
    <w:rsid w:val="0080161D"/>
    <w:rsid w:val="00801719"/>
    <w:rsid w:val="00802FFA"/>
    <w:rsid w:val="00803230"/>
    <w:rsid w:val="008036F6"/>
    <w:rsid w:val="00803AFE"/>
    <w:rsid w:val="0080427F"/>
    <w:rsid w:val="00807599"/>
    <w:rsid w:val="00807E50"/>
    <w:rsid w:val="00810E4B"/>
    <w:rsid w:val="00811C28"/>
    <w:rsid w:val="00812F0C"/>
    <w:rsid w:val="00814BAA"/>
    <w:rsid w:val="00816E02"/>
    <w:rsid w:val="00816F0C"/>
    <w:rsid w:val="00820A01"/>
    <w:rsid w:val="00820C9E"/>
    <w:rsid w:val="0082211C"/>
    <w:rsid w:val="008235D4"/>
    <w:rsid w:val="008236BE"/>
    <w:rsid w:val="00823707"/>
    <w:rsid w:val="00824295"/>
    <w:rsid w:val="008276AB"/>
    <w:rsid w:val="00827A65"/>
    <w:rsid w:val="00830473"/>
    <w:rsid w:val="008313F3"/>
    <w:rsid w:val="0083161A"/>
    <w:rsid w:val="0083196D"/>
    <w:rsid w:val="008325CD"/>
    <w:rsid w:val="00833ECA"/>
    <w:rsid w:val="00837A4C"/>
    <w:rsid w:val="00837E9A"/>
    <w:rsid w:val="008402F2"/>
    <w:rsid w:val="00840469"/>
    <w:rsid w:val="008405BB"/>
    <w:rsid w:val="00843286"/>
    <w:rsid w:val="00843A9A"/>
    <w:rsid w:val="0084564F"/>
    <w:rsid w:val="00846494"/>
    <w:rsid w:val="00847B20"/>
    <w:rsid w:val="008509D3"/>
    <w:rsid w:val="008523DA"/>
    <w:rsid w:val="00852A64"/>
    <w:rsid w:val="00853418"/>
    <w:rsid w:val="00853773"/>
    <w:rsid w:val="00854870"/>
    <w:rsid w:val="0085635C"/>
    <w:rsid w:val="00856CC6"/>
    <w:rsid w:val="00856EBD"/>
    <w:rsid w:val="0085756E"/>
    <w:rsid w:val="00857CF6"/>
    <w:rsid w:val="008606F5"/>
    <w:rsid w:val="008610ED"/>
    <w:rsid w:val="00861C6A"/>
    <w:rsid w:val="00865199"/>
    <w:rsid w:val="00867476"/>
    <w:rsid w:val="00867EAF"/>
    <w:rsid w:val="00870071"/>
    <w:rsid w:val="00870763"/>
    <w:rsid w:val="008713EA"/>
    <w:rsid w:val="00872433"/>
    <w:rsid w:val="00872802"/>
    <w:rsid w:val="00873B07"/>
    <w:rsid w:val="00873C6B"/>
    <w:rsid w:val="00881426"/>
    <w:rsid w:val="008817D8"/>
    <w:rsid w:val="0088181A"/>
    <w:rsid w:val="008818BB"/>
    <w:rsid w:val="00882107"/>
    <w:rsid w:val="00882B63"/>
    <w:rsid w:val="00883500"/>
    <w:rsid w:val="0088398B"/>
    <w:rsid w:val="00883E41"/>
    <w:rsid w:val="0088426A"/>
    <w:rsid w:val="008852BA"/>
    <w:rsid w:val="00890108"/>
    <w:rsid w:val="00893877"/>
    <w:rsid w:val="0089532C"/>
    <w:rsid w:val="008958F5"/>
    <w:rsid w:val="00896165"/>
    <w:rsid w:val="00896681"/>
    <w:rsid w:val="008A1573"/>
    <w:rsid w:val="008A2749"/>
    <w:rsid w:val="008A3A90"/>
    <w:rsid w:val="008A5937"/>
    <w:rsid w:val="008A5E3B"/>
    <w:rsid w:val="008A6E62"/>
    <w:rsid w:val="008B06D4"/>
    <w:rsid w:val="008B29D7"/>
    <w:rsid w:val="008B39C2"/>
    <w:rsid w:val="008B4F20"/>
    <w:rsid w:val="008B68E7"/>
    <w:rsid w:val="008B7FFD"/>
    <w:rsid w:val="008C0C07"/>
    <w:rsid w:val="008C286A"/>
    <w:rsid w:val="008C2920"/>
    <w:rsid w:val="008C4307"/>
    <w:rsid w:val="008C6927"/>
    <w:rsid w:val="008C7E25"/>
    <w:rsid w:val="008D1692"/>
    <w:rsid w:val="008D23DF"/>
    <w:rsid w:val="008D2AEB"/>
    <w:rsid w:val="008D73BF"/>
    <w:rsid w:val="008D7ABF"/>
    <w:rsid w:val="008D7F09"/>
    <w:rsid w:val="008E00D5"/>
    <w:rsid w:val="008E5B64"/>
    <w:rsid w:val="008E6313"/>
    <w:rsid w:val="008E704B"/>
    <w:rsid w:val="008E7DAA"/>
    <w:rsid w:val="008F0094"/>
    <w:rsid w:val="008F03EF"/>
    <w:rsid w:val="008F1DAD"/>
    <w:rsid w:val="008F2045"/>
    <w:rsid w:val="008F25A3"/>
    <w:rsid w:val="008F266A"/>
    <w:rsid w:val="008F340F"/>
    <w:rsid w:val="008F34C0"/>
    <w:rsid w:val="008F473F"/>
    <w:rsid w:val="008F77E5"/>
    <w:rsid w:val="00901E60"/>
    <w:rsid w:val="00901FA9"/>
    <w:rsid w:val="009020FD"/>
    <w:rsid w:val="00903523"/>
    <w:rsid w:val="009041A3"/>
    <w:rsid w:val="00904C17"/>
    <w:rsid w:val="00905DAA"/>
    <w:rsid w:val="00906281"/>
    <w:rsid w:val="0090659A"/>
    <w:rsid w:val="009078B3"/>
    <w:rsid w:val="00911080"/>
    <w:rsid w:val="009112ED"/>
    <w:rsid w:val="00912500"/>
    <w:rsid w:val="0091350B"/>
    <w:rsid w:val="009141C6"/>
    <w:rsid w:val="00914481"/>
    <w:rsid w:val="00914E73"/>
    <w:rsid w:val="00915986"/>
    <w:rsid w:val="00917624"/>
    <w:rsid w:val="00922D97"/>
    <w:rsid w:val="009237B7"/>
    <w:rsid w:val="00926CB2"/>
    <w:rsid w:val="00926F6E"/>
    <w:rsid w:val="00927185"/>
    <w:rsid w:val="00930386"/>
    <w:rsid w:val="009309F5"/>
    <w:rsid w:val="009324A3"/>
    <w:rsid w:val="00933237"/>
    <w:rsid w:val="00933F28"/>
    <w:rsid w:val="0093565F"/>
    <w:rsid w:val="009361B7"/>
    <w:rsid w:val="0093676E"/>
    <w:rsid w:val="009400C3"/>
    <w:rsid w:val="0094046B"/>
    <w:rsid w:val="00940F8C"/>
    <w:rsid w:val="00941D58"/>
    <w:rsid w:val="00942299"/>
    <w:rsid w:val="00943B39"/>
    <w:rsid w:val="00943FF3"/>
    <w:rsid w:val="009453F7"/>
    <w:rsid w:val="00945FD2"/>
    <w:rsid w:val="009476C0"/>
    <w:rsid w:val="00947D60"/>
    <w:rsid w:val="009535E4"/>
    <w:rsid w:val="0095642E"/>
    <w:rsid w:val="009564AC"/>
    <w:rsid w:val="009569E0"/>
    <w:rsid w:val="009609C4"/>
    <w:rsid w:val="00960DFD"/>
    <w:rsid w:val="00961423"/>
    <w:rsid w:val="00963E34"/>
    <w:rsid w:val="00964782"/>
    <w:rsid w:val="00964DFA"/>
    <w:rsid w:val="0096687F"/>
    <w:rsid w:val="00970A69"/>
    <w:rsid w:val="0097482B"/>
    <w:rsid w:val="00974DA1"/>
    <w:rsid w:val="00975BE3"/>
    <w:rsid w:val="00975FCE"/>
    <w:rsid w:val="00976B5D"/>
    <w:rsid w:val="0098155C"/>
    <w:rsid w:val="00981CCA"/>
    <w:rsid w:val="0098215A"/>
    <w:rsid w:val="00983484"/>
    <w:rsid w:val="00983B77"/>
    <w:rsid w:val="00985137"/>
    <w:rsid w:val="00985576"/>
    <w:rsid w:val="00987205"/>
    <w:rsid w:val="009914C2"/>
    <w:rsid w:val="009924CD"/>
    <w:rsid w:val="00996053"/>
    <w:rsid w:val="00997E71"/>
    <w:rsid w:val="009A0B2F"/>
    <w:rsid w:val="009A1067"/>
    <w:rsid w:val="009A1CF4"/>
    <w:rsid w:val="009A37D7"/>
    <w:rsid w:val="009A4C84"/>
    <w:rsid w:val="009A4E17"/>
    <w:rsid w:val="009A54F9"/>
    <w:rsid w:val="009A6955"/>
    <w:rsid w:val="009B0475"/>
    <w:rsid w:val="009B0697"/>
    <w:rsid w:val="009B0F4F"/>
    <w:rsid w:val="009B1D95"/>
    <w:rsid w:val="009B341C"/>
    <w:rsid w:val="009B3683"/>
    <w:rsid w:val="009B5747"/>
    <w:rsid w:val="009B5D89"/>
    <w:rsid w:val="009C0A8C"/>
    <w:rsid w:val="009C0A92"/>
    <w:rsid w:val="009C0B81"/>
    <w:rsid w:val="009C3182"/>
    <w:rsid w:val="009C3EF2"/>
    <w:rsid w:val="009C5C37"/>
    <w:rsid w:val="009C5F5E"/>
    <w:rsid w:val="009C6E48"/>
    <w:rsid w:val="009D0843"/>
    <w:rsid w:val="009D0BB8"/>
    <w:rsid w:val="009D0BD2"/>
    <w:rsid w:val="009D2C27"/>
    <w:rsid w:val="009D4BEB"/>
    <w:rsid w:val="009D503E"/>
    <w:rsid w:val="009D7858"/>
    <w:rsid w:val="009E2309"/>
    <w:rsid w:val="009E34AD"/>
    <w:rsid w:val="009E3B1A"/>
    <w:rsid w:val="009E42B9"/>
    <w:rsid w:val="009E4E17"/>
    <w:rsid w:val="009E546F"/>
    <w:rsid w:val="009E54B9"/>
    <w:rsid w:val="009E57C6"/>
    <w:rsid w:val="009E7950"/>
    <w:rsid w:val="009F1DAB"/>
    <w:rsid w:val="009F2332"/>
    <w:rsid w:val="009F2FD1"/>
    <w:rsid w:val="009F35B2"/>
    <w:rsid w:val="009F4C2E"/>
    <w:rsid w:val="009F58E9"/>
    <w:rsid w:val="009F6163"/>
    <w:rsid w:val="00A014A3"/>
    <w:rsid w:val="00A027CC"/>
    <w:rsid w:val="00A02E83"/>
    <w:rsid w:val="00A038FF"/>
    <w:rsid w:val="00A03910"/>
    <w:rsid w:val="00A03D0E"/>
    <w:rsid w:val="00A0412D"/>
    <w:rsid w:val="00A0510A"/>
    <w:rsid w:val="00A0624B"/>
    <w:rsid w:val="00A065FA"/>
    <w:rsid w:val="00A100F9"/>
    <w:rsid w:val="00A108F6"/>
    <w:rsid w:val="00A1142E"/>
    <w:rsid w:val="00A118A6"/>
    <w:rsid w:val="00A11CB7"/>
    <w:rsid w:val="00A120F9"/>
    <w:rsid w:val="00A124F5"/>
    <w:rsid w:val="00A149A1"/>
    <w:rsid w:val="00A15DF0"/>
    <w:rsid w:val="00A21211"/>
    <w:rsid w:val="00A21777"/>
    <w:rsid w:val="00A2533F"/>
    <w:rsid w:val="00A30F8A"/>
    <w:rsid w:val="00A32076"/>
    <w:rsid w:val="00A329E6"/>
    <w:rsid w:val="00A32A2C"/>
    <w:rsid w:val="00A3353C"/>
    <w:rsid w:val="00A33820"/>
    <w:rsid w:val="00A33890"/>
    <w:rsid w:val="00A34E7F"/>
    <w:rsid w:val="00A3512C"/>
    <w:rsid w:val="00A35D02"/>
    <w:rsid w:val="00A37726"/>
    <w:rsid w:val="00A41D30"/>
    <w:rsid w:val="00A43C29"/>
    <w:rsid w:val="00A45406"/>
    <w:rsid w:val="00A46438"/>
    <w:rsid w:val="00A46F0A"/>
    <w:rsid w:val="00A46F25"/>
    <w:rsid w:val="00A47CC2"/>
    <w:rsid w:val="00A502BA"/>
    <w:rsid w:val="00A50C4F"/>
    <w:rsid w:val="00A51D69"/>
    <w:rsid w:val="00A565D3"/>
    <w:rsid w:val="00A60146"/>
    <w:rsid w:val="00A601A9"/>
    <w:rsid w:val="00A6041A"/>
    <w:rsid w:val="00A60A3E"/>
    <w:rsid w:val="00A60BA7"/>
    <w:rsid w:val="00A60F6F"/>
    <w:rsid w:val="00A622C4"/>
    <w:rsid w:val="00A627B3"/>
    <w:rsid w:val="00A6283D"/>
    <w:rsid w:val="00A63169"/>
    <w:rsid w:val="00A6380E"/>
    <w:rsid w:val="00A676FF"/>
    <w:rsid w:val="00A67EAD"/>
    <w:rsid w:val="00A70E7F"/>
    <w:rsid w:val="00A715BC"/>
    <w:rsid w:val="00A71EF1"/>
    <w:rsid w:val="00A720F0"/>
    <w:rsid w:val="00A72A9E"/>
    <w:rsid w:val="00A73453"/>
    <w:rsid w:val="00A73EBA"/>
    <w:rsid w:val="00A754B4"/>
    <w:rsid w:val="00A75D36"/>
    <w:rsid w:val="00A76665"/>
    <w:rsid w:val="00A76749"/>
    <w:rsid w:val="00A807C1"/>
    <w:rsid w:val="00A8080F"/>
    <w:rsid w:val="00A80EEE"/>
    <w:rsid w:val="00A82658"/>
    <w:rsid w:val="00A828F3"/>
    <w:rsid w:val="00A83374"/>
    <w:rsid w:val="00A929C4"/>
    <w:rsid w:val="00A935EA"/>
    <w:rsid w:val="00A95A32"/>
    <w:rsid w:val="00A96172"/>
    <w:rsid w:val="00A96D52"/>
    <w:rsid w:val="00A979F8"/>
    <w:rsid w:val="00A97C5F"/>
    <w:rsid w:val="00AA0025"/>
    <w:rsid w:val="00AA0E91"/>
    <w:rsid w:val="00AA1E17"/>
    <w:rsid w:val="00AA29A5"/>
    <w:rsid w:val="00AA6343"/>
    <w:rsid w:val="00AA6757"/>
    <w:rsid w:val="00AB0192"/>
    <w:rsid w:val="00AB0D6A"/>
    <w:rsid w:val="00AB43B3"/>
    <w:rsid w:val="00AB49B9"/>
    <w:rsid w:val="00AB4A4B"/>
    <w:rsid w:val="00AB501D"/>
    <w:rsid w:val="00AB758A"/>
    <w:rsid w:val="00AB7E07"/>
    <w:rsid w:val="00AC027E"/>
    <w:rsid w:val="00AC05AB"/>
    <w:rsid w:val="00AC1E7E"/>
    <w:rsid w:val="00AC33A2"/>
    <w:rsid w:val="00AC507D"/>
    <w:rsid w:val="00AC66E4"/>
    <w:rsid w:val="00AC7450"/>
    <w:rsid w:val="00AD0118"/>
    <w:rsid w:val="00AD04F2"/>
    <w:rsid w:val="00AD0820"/>
    <w:rsid w:val="00AD3E77"/>
    <w:rsid w:val="00AD4578"/>
    <w:rsid w:val="00AD505D"/>
    <w:rsid w:val="00AD68E9"/>
    <w:rsid w:val="00AD761F"/>
    <w:rsid w:val="00AE0F44"/>
    <w:rsid w:val="00AE10C5"/>
    <w:rsid w:val="00AE4289"/>
    <w:rsid w:val="00AE56C0"/>
    <w:rsid w:val="00AE5DCA"/>
    <w:rsid w:val="00AE633A"/>
    <w:rsid w:val="00AF2AF7"/>
    <w:rsid w:val="00AF528D"/>
    <w:rsid w:val="00AF7ACC"/>
    <w:rsid w:val="00B00914"/>
    <w:rsid w:val="00B01D4A"/>
    <w:rsid w:val="00B02A8E"/>
    <w:rsid w:val="00B052EE"/>
    <w:rsid w:val="00B06CA2"/>
    <w:rsid w:val="00B1081F"/>
    <w:rsid w:val="00B11E0A"/>
    <w:rsid w:val="00B12812"/>
    <w:rsid w:val="00B13D55"/>
    <w:rsid w:val="00B167F9"/>
    <w:rsid w:val="00B16DDF"/>
    <w:rsid w:val="00B178FE"/>
    <w:rsid w:val="00B17D90"/>
    <w:rsid w:val="00B20A42"/>
    <w:rsid w:val="00B22AA3"/>
    <w:rsid w:val="00B2371B"/>
    <w:rsid w:val="00B23E76"/>
    <w:rsid w:val="00B2496B"/>
    <w:rsid w:val="00B24C59"/>
    <w:rsid w:val="00B27499"/>
    <w:rsid w:val="00B3010D"/>
    <w:rsid w:val="00B31F85"/>
    <w:rsid w:val="00B3202D"/>
    <w:rsid w:val="00B3433C"/>
    <w:rsid w:val="00B345CE"/>
    <w:rsid w:val="00B35151"/>
    <w:rsid w:val="00B3558B"/>
    <w:rsid w:val="00B3630F"/>
    <w:rsid w:val="00B36D53"/>
    <w:rsid w:val="00B433F2"/>
    <w:rsid w:val="00B4398C"/>
    <w:rsid w:val="00B44CC1"/>
    <w:rsid w:val="00B458E8"/>
    <w:rsid w:val="00B47005"/>
    <w:rsid w:val="00B47940"/>
    <w:rsid w:val="00B519A4"/>
    <w:rsid w:val="00B52846"/>
    <w:rsid w:val="00B535AB"/>
    <w:rsid w:val="00B5397B"/>
    <w:rsid w:val="00B53A6D"/>
    <w:rsid w:val="00B53EE9"/>
    <w:rsid w:val="00B561C1"/>
    <w:rsid w:val="00B606DA"/>
    <w:rsid w:val="00B6158F"/>
    <w:rsid w:val="00B6183E"/>
    <w:rsid w:val="00B61B6B"/>
    <w:rsid w:val="00B62809"/>
    <w:rsid w:val="00B63632"/>
    <w:rsid w:val="00B6569E"/>
    <w:rsid w:val="00B65BE7"/>
    <w:rsid w:val="00B666C9"/>
    <w:rsid w:val="00B72F2A"/>
    <w:rsid w:val="00B74422"/>
    <w:rsid w:val="00B746C1"/>
    <w:rsid w:val="00B74716"/>
    <w:rsid w:val="00B7620A"/>
    <w:rsid w:val="00B7675A"/>
    <w:rsid w:val="00B775F0"/>
    <w:rsid w:val="00B81182"/>
    <w:rsid w:val="00B81898"/>
    <w:rsid w:val="00B8271D"/>
    <w:rsid w:val="00B82791"/>
    <w:rsid w:val="00B82DED"/>
    <w:rsid w:val="00B841BB"/>
    <w:rsid w:val="00B8438E"/>
    <w:rsid w:val="00B84675"/>
    <w:rsid w:val="00B84CB1"/>
    <w:rsid w:val="00B857C9"/>
    <w:rsid w:val="00B8606B"/>
    <w:rsid w:val="00B86FA7"/>
    <w:rsid w:val="00B875DB"/>
    <w:rsid w:val="00B878E7"/>
    <w:rsid w:val="00B879CC"/>
    <w:rsid w:val="00B90E97"/>
    <w:rsid w:val="00B94915"/>
    <w:rsid w:val="00B97278"/>
    <w:rsid w:val="00B97682"/>
    <w:rsid w:val="00B97943"/>
    <w:rsid w:val="00BA0BC8"/>
    <w:rsid w:val="00BA1D0B"/>
    <w:rsid w:val="00BA2B50"/>
    <w:rsid w:val="00BA2F1D"/>
    <w:rsid w:val="00BA5C62"/>
    <w:rsid w:val="00BA6972"/>
    <w:rsid w:val="00BA74F7"/>
    <w:rsid w:val="00BA7A29"/>
    <w:rsid w:val="00BB1E0D"/>
    <w:rsid w:val="00BB1FDD"/>
    <w:rsid w:val="00BB2480"/>
    <w:rsid w:val="00BB26C8"/>
    <w:rsid w:val="00BB4D9B"/>
    <w:rsid w:val="00BB73FF"/>
    <w:rsid w:val="00BB7688"/>
    <w:rsid w:val="00BC3117"/>
    <w:rsid w:val="00BC7423"/>
    <w:rsid w:val="00BC751B"/>
    <w:rsid w:val="00BC7C83"/>
    <w:rsid w:val="00BC7CAC"/>
    <w:rsid w:val="00BD0A8E"/>
    <w:rsid w:val="00BD249E"/>
    <w:rsid w:val="00BD6415"/>
    <w:rsid w:val="00BD6D76"/>
    <w:rsid w:val="00BE0219"/>
    <w:rsid w:val="00BE3A73"/>
    <w:rsid w:val="00BE493B"/>
    <w:rsid w:val="00BE4AB0"/>
    <w:rsid w:val="00BE4B72"/>
    <w:rsid w:val="00BE56B3"/>
    <w:rsid w:val="00BE6095"/>
    <w:rsid w:val="00BE6618"/>
    <w:rsid w:val="00BE676D"/>
    <w:rsid w:val="00BF04E8"/>
    <w:rsid w:val="00BF16BF"/>
    <w:rsid w:val="00BF487B"/>
    <w:rsid w:val="00BF4D1F"/>
    <w:rsid w:val="00BF625B"/>
    <w:rsid w:val="00BF76BE"/>
    <w:rsid w:val="00C000A6"/>
    <w:rsid w:val="00C024AA"/>
    <w:rsid w:val="00C02A73"/>
    <w:rsid w:val="00C04209"/>
    <w:rsid w:val="00C063D2"/>
    <w:rsid w:val="00C073FE"/>
    <w:rsid w:val="00C07FD9"/>
    <w:rsid w:val="00C10955"/>
    <w:rsid w:val="00C10FE1"/>
    <w:rsid w:val="00C11ACD"/>
    <w:rsid w:val="00C11C4D"/>
    <w:rsid w:val="00C146FC"/>
    <w:rsid w:val="00C1571C"/>
    <w:rsid w:val="00C16227"/>
    <w:rsid w:val="00C162C0"/>
    <w:rsid w:val="00C1712C"/>
    <w:rsid w:val="00C20634"/>
    <w:rsid w:val="00C212E0"/>
    <w:rsid w:val="00C216E2"/>
    <w:rsid w:val="00C2285C"/>
    <w:rsid w:val="00C23E16"/>
    <w:rsid w:val="00C2407C"/>
    <w:rsid w:val="00C27E37"/>
    <w:rsid w:val="00C32713"/>
    <w:rsid w:val="00C34845"/>
    <w:rsid w:val="00C351B8"/>
    <w:rsid w:val="00C40410"/>
    <w:rsid w:val="00C40B8F"/>
    <w:rsid w:val="00C40D18"/>
    <w:rsid w:val="00C410D9"/>
    <w:rsid w:val="00C430B2"/>
    <w:rsid w:val="00C44DB7"/>
    <w:rsid w:val="00C4510A"/>
    <w:rsid w:val="00C454C9"/>
    <w:rsid w:val="00C471FD"/>
    <w:rsid w:val="00C47F2E"/>
    <w:rsid w:val="00C52BA6"/>
    <w:rsid w:val="00C53212"/>
    <w:rsid w:val="00C54D24"/>
    <w:rsid w:val="00C57A1A"/>
    <w:rsid w:val="00C60BBD"/>
    <w:rsid w:val="00C6236C"/>
    <w:rsid w:val="00C6258F"/>
    <w:rsid w:val="00C62C41"/>
    <w:rsid w:val="00C636EF"/>
    <w:rsid w:val="00C63DF6"/>
    <w:rsid w:val="00C63E58"/>
    <w:rsid w:val="00C6495E"/>
    <w:rsid w:val="00C64D8B"/>
    <w:rsid w:val="00C657A6"/>
    <w:rsid w:val="00C665A2"/>
    <w:rsid w:val="00C670EE"/>
    <w:rsid w:val="00C67E3B"/>
    <w:rsid w:val="00C7078D"/>
    <w:rsid w:val="00C716E1"/>
    <w:rsid w:val="00C71F4C"/>
    <w:rsid w:val="00C73E03"/>
    <w:rsid w:val="00C74EB0"/>
    <w:rsid w:val="00C763D9"/>
    <w:rsid w:val="00C7657C"/>
    <w:rsid w:val="00C77B29"/>
    <w:rsid w:val="00C80B38"/>
    <w:rsid w:val="00C83956"/>
    <w:rsid w:val="00C83D90"/>
    <w:rsid w:val="00C84A6C"/>
    <w:rsid w:val="00C86969"/>
    <w:rsid w:val="00C87039"/>
    <w:rsid w:val="00C8718B"/>
    <w:rsid w:val="00C872E4"/>
    <w:rsid w:val="00C878D9"/>
    <w:rsid w:val="00C87B7C"/>
    <w:rsid w:val="00C90311"/>
    <w:rsid w:val="00C90BD9"/>
    <w:rsid w:val="00C9152E"/>
    <w:rsid w:val="00C91C26"/>
    <w:rsid w:val="00C92C41"/>
    <w:rsid w:val="00C92C47"/>
    <w:rsid w:val="00CA2BB2"/>
    <w:rsid w:val="00CA4502"/>
    <w:rsid w:val="00CA5911"/>
    <w:rsid w:val="00CA697F"/>
    <w:rsid w:val="00CA73D5"/>
    <w:rsid w:val="00CA7F34"/>
    <w:rsid w:val="00CB0AA2"/>
    <w:rsid w:val="00CB2FC9"/>
    <w:rsid w:val="00CB5068"/>
    <w:rsid w:val="00CB62EF"/>
    <w:rsid w:val="00CB7D2B"/>
    <w:rsid w:val="00CC0CC0"/>
    <w:rsid w:val="00CC1A95"/>
    <w:rsid w:val="00CC1C87"/>
    <w:rsid w:val="00CC262C"/>
    <w:rsid w:val="00CC3000"/>
    <w:rsid w:val="00CC33BA"/>
    <w:rsid w:val="00CC4859"/>
    <w:rsid w:val="00CC7A35"/>
    <w:rsid w:val="00CD072A"/>
    <w:rsid w:val="00CD1070"/>
    <w:rsid w:val="00CD241C"/>
    <w:rsid w:val="00CD352E"/>
    <w:rsid w:val="00CD3895"/>
    <w:rsid w:val="00CD3BA2"/>
    <w:rsid w:val="00CD40B1"/>
    <w:rsid w:val="00CD4FC7"/>
    <w:rsid w:val="00CD51E0"/>
    <w:rsid w:val="00CD670A"/>
    <w:rsid w:val="00CD67FD"/>
    <w:rsid w:val="00CD7F73"/>
    <w:rsid w:val="00CE0CF1"/>
    <w:rsid w:val="00CE18AF"/>
    <w:rsid w:val="00CE26C5"/>
    <w:rsid w:val="00CE36AF"/>
    <w:rsid w:val="00CE40C5"/>
    <w:rsid w:val="00CE472A"/>
    <w:rsid w:val="00CE47F3"/>
    <w:rsid w:val="00CE54DD"/>
    <w:rsid w:val="00CE6366"/>
    <w:rsid w:val="00CF0DA5"/>
    <w:rsid w:val="00CF1957"/>
    <w:rsid w:val="00CF222E"/>
    <w:rsid w:val="00CF26E3"/>
    <w:rsid w:val="00CF3C30"/>
    <w:rsid w:val="00CF4CDC"/>
    <w:rsid w:val="00CF5D31"/>
    <w:rsid w:val="00CF5D4E"/>
    <w:rsid w:val="00CF5F3B"/>
    <w:rsid w:val="00CF7733"/>
    <w:rsid w:val="00CF791A"/>
    <w:rsid w:val="00CF7AFA"/>
    <w:rsid w:val="00D00513"/>
    <w:rsid w:val="00D00D7D"/>
    <w:rsid w:val="00D030AE"/>
    <w:rsid w:val="00D04CFC"/>
    <w:rsid w:val="00D04EA6"/>
    <w:rsid w:val="00D05428"/>
    <w:rsid w:val="00D058D2"/>
    <w:rsid w:val="00D06876"/>
    <w:rsid w:val="00D07205"/>
    <w:rsid w:val="00D107F6"/>
    <w:rsid w:val="00D139C8"/>
    <w:rsid w:val="00D17407"/>
    <w:rsid w:val="00D17F81"/>
    <w:rsid w:val="00D237C7"/>
    <w:rsid w:val="00D24ADC"/>
    <w:rsid w:val="00D24FDB"/>
    <w:rsid w:val="00D2758C"/>
    <w:rsid w:val="00D275CA"/>
    <w:rsid w:val="00D2789B"/>
    <w:rsid w:val="00D33EE7"/>
    <w:rsid w:val="00D345AB"/>
    <w:rsid w:val="00D34763"/>
    <w:rsid w:val="00D36591"/>
    <w:rsid w:val="00D3781C"/>
    <w:rsid w:val="00D37B48"/>
    <w:rsid w:val="00D37DA6"/>
    <w:rsid w:val="00D41566"/>
    <w:rsid w:val="00D4306F"/>
    <w:rsid w:val="00D452F4"/>
    <w:rsid w:val="00D458EC"/>
    <w:rsid w:val="00D45EBF"/>
    <w:rsid w:val="00D47243"/>
    <w:rsid w:val="00D501B0"/>
    <w:rsid w:val="00D52138"/>
    <w:rsid w:val="00D52582"/>
    <w:rsid w:val="00D531D0"/>
    <w:rsid w:val="00D54A7E"/>
    <w:rsid w:val="00D55DC4"/>
    <w:rsid w:val="00D56A0E"/>
    <w:rsid w:val="00D57AD3"/>
    <w:rsid w:val="00D6003A"/>
    <w:rsid w:val="00D60730"/>
    <w:rsid w:val="00D62F25"/>
    <w:rsid w:val="00D635FE"/>
    <w:rsid w:val="00D64B5B"/>
    <w:rsid w:val="00D6604C"/>
    <w:rsid w:val="00D66A7B"/>
    <w:rsid w:val="00D66DF4"/>
    <w:rsid w:val="00D725E0"/>
    <w:rsid w:val="00D729DE"/>
    <w:rsid w:val="00D75AA0"/>
    <w:rsid w:val="00D75B6A"/>
    <w:rsid w:val="00D778DF"/>
    <w:rsid w:val="00D815B9"/>
    <w:rsid w:val="00D8424B"/>
    <w:rsid w:val="00D84BDA"/>
    <w:rsid w:val="00D86D9E"/>
    <w:rsid w:val="00D86EDE"/>
    <w:rsid w:val="00D87013"/>
    <w:rsid w:val="00D876A8"/>
    <w:rsid w:val="00D87F26"/>
    <w:rsid w:val="00D90E29"/>
    <w:rsid w:val="00D913F0"/>
    <w:rsid w:val="00D93063"/>
    <w:rsid w:val="00D933B0"/>
    <w:rsid w:val="00D951FC"/>
    <w:rsid w:val="00D963BE"/>
    <w:rsid w:val="00D977E8"/>
    <w:rsid w:val="00D97B16"/>
    <w:rsid w:val="00DA119B"/>
    <w:rsid w:val="00DA4214"/>
    <w:rsid w:val="00DA6978"/>
    <w:rsid w:val="00DA6A85"/>
    <w:rsid w:val="00DA6A8B"/>
    <w:rsid w:val="00DB091E"/>
    <w:rsid w:val="00DB14B3"/>
    <w:rsid w:val="00DB1C89"/>
    <w:rsid w:val="00DB3191"/>
    <w:rsid w:val="00DB3541"/>
    <w:rsid w:val="00DB3763"/>
    <w:rsid w:val="00DB3D4A"/>
    <w:rsid w:val="00DB3DEB"/>
    <w:rsid w:val="00DB4029"/>
    <w:rsid w:val="00DB45D6"/>
    <w:rsid w:val="00DB5ECF"/>
    <w:rsid w:val="00DB5F4D"/>
    <w:rsid w:val="00DB66F2"/>
    <w:rsid w:val="00DB6DA5"/>
    <w:rsid w:val="00DB7479"/>
    <w:rsid w:val="00DC076B"/>
    <w:rsid w:val="00DC1103"/>
    <w:rsid w:val="00DC186F"/>
    <w:rsid w:val="00DC252F"/>
    <w:rsid w:val="00DC3E62"/>
    <w:rsid w:val="00DC4737"/>
    <w:rsid w:val="00DC5FDF"/>
    <w:rsid w:val="00DC6050"/>
    <w:rsid w:val="00DC6445"/>
    <w:rsid w:val="00DD3319"/>
    <w:rsid w:val="00DD35E1"/>
    <w:rsid w:val="00DD43EA"/>
    <w:rsid w:val="00DD7411"/>
    <w:rsid w:val="00DE37A4"/>
    <w:rsid w:val="00DE6918"/>
    <w:rsid w:val="00DE6DC2"/>
    <w:rsid w:val="00DE6F44"/>
    <w:rsid w:val="00DE7BAF"/>
    <w:rsid w:val="00DF19EE"/>
    <w:rsid w:val="00DF1B58"/>
    <w:rsid w:val="00DF2873"/>
    <w:rsid w:val="00DF6442"/>
    <w:rsid w:val="00E00971"/>
    <w:rsid w:val="00E009DA"/>
    <w:rsid w:val="00E037D9"/>
    <w:rsid w:val="00E03F7A"/>
    <w:rsid w:val="00E04927"/>
    <w:rsid w:val="00E0688D"/>
    <w:rsid w:val="00E11A48"/>
    <w:rsid w:val="00E122D7"/>
    <w:rsid w:val="00E130EB"/>
    <w:rsid w:val="00E138D0"/>
    <w:rsid w:val="00E14C3D"/>
    <w:rsid w:val="00E1513C"/>
    <w:rsid w:val="00E15EAE"/>
    <w:rsid w:val="00E162CD"/>
    <w:rsid w:val="00E17FA5"/>
    <w:rsid w:val="00E21B91"/>
    <w:rsid w:val="00E21BFE"/>
    <w:rsid w:val="00E21C88"/>
    <w:rsid w:val="00E22075"/>
    <w:rsid w:val="00E223AC"/>
    <w:rsid w:val="00E23794"/>
    <w:rsid w:val="00E23FA1"/>
    <w:rsid w:val="00E26542"/>
    <w:rsid w:val="00E26930"/>
    <w:rsid w:val="00E27257"/>
    <w:rsid w:val="00E27CD7"/>
    <w:rsid w:val="00E27F4F"/>
    <w:rsid w:val="00E30485"/>
    <w:rsid w:val="00E3080E"/>
    <w:rsid w:val="00E32E7A"/>
    <w:rsid w:val="00E33C65"/>
    <w:rsid w:val="00E37375"/>
    <w:rsid w:val="00E447D2"/>
    <w:rsid w:val="00E449D0"/>
    <w:rsid w:val="00E44A34"/>
    <w:rsid w:val="00E4506A"/>
    <w:rsid w:val="00E47E47"/>
    <w:rsid w:val="00E521CE"/>
    <w:rsid w:val="00E53F99"/>
    <w:rsid w:val="00E54CE3"/>
    <w:rsid w:val="00E54D0F"/>
    <w:rsid w:val="00E56510"/>
    <w:rsid w:val="00E5746F"/>
    <w:rsid w:val="00E61F9B"/>
    <w:rsid w:val="00E622E0"/>
    <w:rsid w:val="00E6231F"/>
    <w:rsid w:val="00E62EA8"/>
    <w:rsid w:val="00E63788"/>
    <w:rsid w:val="00E67A6E"/>
    <w:rsid w:val="00E70096"/>
    <w:rsid w:val="00E71B43"/>
    <w:rsid w:val="00E739C2"/>
    <w:rsid w:val="00E75056"/>
    <w:rsid w:val="00E80011"/>
    <w:rsid w:val="00E8075A"/>
    <w:rsid w:val="00E81612"/>
    <w:rsid w:val="00E82852"/>
    <w:rsid w:val="00E82BD7"/>
    <w:rsid w:val="00E8524D"/>
    <w:rsid w:val="00E85793"/>
    <w:rsid w:val="00E859E3"/>
    <w:rsid w:val="00E862D6"/>
    <w:rsid w:val="00E87B24"/>
    <w:rsid w:val="00E87D18"/>
    <w:rsid w:val="00E87D62"/>
    <w:rsid w:val="00E912E7"/>
    <w:rsid w:val="00E9225C"/>
    <w:rsid w:val="00E92863"/>
    <w:rsid w:val="00E92968"/>
    <w:rsid w:val="00E94DAE"/>
    <w:rsid w:val="00E97333"/>
    <w:rsid w:val="00E97967"/>
    <w:rsid w:val="00EA08BC"/>
    <w:rsid w:val="00EA1E75"/>
    <w:rsid w:val="00EA2CB1"/>
    <w:rsid w:val="00EA2E9A"/>
    <w:rsid w:val="00EA486E"/>
    <w:rsid w:val="00EA4FA3"/>
    <w:rsid w:val="00EA618B"/>
    <w:rsid w:val="00EA74E6"/>
    <w:rsid w:val="00EB001B"/>
    <w:rsid w:val="00EB1FCD"/>
    <w:rsid w:val="00EB2767"/>
    <w:rsid w:val="00EB3082"/>
    <w:rsid w:val="00EB6029"/>
    <w:rsid w:val="00EB6C33"/>
    <w:rsid w:val="00EC06BB"/>
    <w:rsid w:val="00EC0866"/>
    <w:rsid w:val="00EC141B"/>
    <w:rsid w:val="00EC1DEA"/>
    <w:rsid w:val="00EC6F62"/>
    <w:rsid w:val="00EC7CC1"/>
    <w:rsid w:val="00ED2EA2"/>
    <w:rsid w:val="00ED3260"/>
    <w:rsid w:val="00ED6019"/>
    <w:rsid w:val="00ED7830"/>
    <w:rsid w:val="00ED7E8D"/>
    <w:rsid w:val="00EE2BFF"/>
    <w:rsid w:val="00EE3909"/>
    <w:rsid w:val="00EE613B"/>
    <w:rsid w:val="00EE7451"/>
    <w:rsid w:val="00EE7CF2"/>
    <w:rsid w:val="00EF2C4D"/>
    <w:rsid w:val="00EF4205"/>
    <w:rsid w:val="00EF5939"/>
    <w:rsid w:val="00EF66F3"/>
    <w:rsid w:val="00F01714"/>
    <w:rsid w:val="00F0258F"/>
    <w:rsid w:val="00F02D06"/>
    <w:rsid w:val="00F05303"/>
    <w:rsid w:val="00F056E5"/>
    <w:rsid w:val="00F068B6"/>
    <w:rsid w:val="00F06FDD"/>
    <w:rsid w:val="00F07DA2"/>
    <w:rsid w:val="00F10819"/>
    <w:rsid w:val="00F10F32"/>
    <w:rsid w:val="00F11219"/>
    <w:rsid w:val="00F1173E"/>
    <w:rsid w:val="00F167A7"/>
    <w:rsid w:val="00F16F35"/>
    <w:rsid w:val="00F17559"/>
    <w:rsid w:val="00F201B6"/>
    <w:rsid w:val="00F2229D"/>
    <w:rsid w:val="00F22756"/>
    <w:rsid w:val="00F23BDC"/>
    <w:rsid w:val="00F255EA"/>
    <w:rsid w:val="00F25ABB"/>
    <w:rsid w:val="00F263FD"/>
    <w:rsid w:val="00F266F0"/>
    <w:rsid w:val="00F26F62"/>
    <w:rsid w:val="00F27963"/>
    <w:rsid w:val="00F27FC0"/>
    <w:rsid w:val="00F30103"/>
    <w:rsid w:val="00F30446"/>
    <w:rsid w:val="00F32002"/>
    <w:rsid w:val="00F3318B"/>
    <w:rsid w:val="00F33945"/>
    <w:rsid w:val="00F34E7A"/>
    <w:rsid w:val="00F355C5"/>
    <w:rsid w:val="00F35C7B"/>
    <w:rsid w:val="00F40BBA"/>
    <w:rsid w:val="00F4135D"/>
    <w:rsid w:val="00F41F1B"/>
    <w:rsid w:val="00F426AC"/>
    <w:rsid w:val="00F44768"/>
    <w:rsid w:val="00F44EDB"/>
    <w:rsid w:val="00F46BD9"/>
    <w:rsid w:val="00F52149"/>
    <w:rsid w:val="00F53E9D"/>
    <w:rsid w:val="00F55B7B"/>
    <w:rsid w:val="00F601D4"/>
    <w:rsid w:val="00F60BE0"/>
    <w:rsid w:val="00F6280E"/>
    <w:rsid w:val="00F64602"/>
    <w:rsid w:val="00F65D38"/>
    <w:rsid w:val="00F666EC"/>
    <w:rsid w:val="00F7050A"/>
    <w:rsid w:val="00F74714"/>
    <w:rsid w:val="00F75533"/>
    <w:rsid w:val="00F7680C"/>
    <w:rsid w:val="00F77B92"/>
    <w:rsid w:val="00F8027B"/>
    <w:rsid w:val="00F8036D"/>
    <w:rsid w:val="00F809DC"/>
    <w:rsid w:val="00F840EE"/>
    <w:rsid w:val="00F84BE2"/>
    <w:rsid w:val="00F85805"/>
    <w:rsid w:val="00F86CAF"/>
    <w:rsid w:val="00F86EB0"/>
    <w:rsid w:val="00F86ECE"/>
    <w:rsid w:val="00F86FFA"/>
    <w:rsid w:val="00F9214E"/>
    <w:rsid w:val="00F92596"/>
    <w:rsid w:val="00F957A2"/>
    <w:rsid w:val="00F961EB"/>
    <w:rsid w:val="00F96831"/>
    <w:rsid w:val="00F970DE"/>
    <w:rsid w:val="00FA154B"/>
    <w:rsid w:val="00FA1617"/>
    <w:rsid w:val="00FA3811"/>
    <w:rsid w:val="00FA386D"/>
    <w:rsid w:val="00FA3B9F"/>
    <w:rsid w:val="00FA3C54"/>
    <w:rsid w:val="00FA3F06"/>
    <w:rsid w:val="00FA4A26"/>
    <w:rsid w:val="00FA6315"/>
    <w:rsid w:val="00FA67C8"/>
    <w:rsid w:val="00FA6DA6"/>
    <w:rsid w:val="00FA7084"/>
    <w:rsid w:val="00FA7B5E"/>
    <w:rsid w:val="00FA7BEF"/>
    <w:rsid w:val="00FA7C85"/>
    <w:rsid w:val="00FB0EE9"/>
    <w:rsid w:val="00FB1105"/>
    <w:rsid w:val="00FB15CD"/>
    <w:rsid w:val="00FB1929"/>
    <w:rsid w:val="00FB249A"/>
    <w:rsid w:val="00FB4704"/>
    <w:rsid w:val="00FB4DD8"/>
    <w:rsid w:val="00FB5FD9"/>
    <w:rsid w:val="00FB6713"/>
    <w:rsid w:val="00FB7FFE"/>
    <w:rsid w:val="00FC1A53"/>
    <w:rsid w:val="00FC315C"/>
    <w:rsid w:val="00FC3163"/>
    <w:rsid w:val="00FC360E"/>
    <w:rsid w:val="00FC58C8"/>
    <w:rsid w:val="00FC5B2A"/>
    <w:rsid w:val="00FD1398"/>
    <w:rsid w:val="00FD26C3"/>
    <w:rsid w:val="00FD2AC3"/>
    <w:rsid w:val="00FD33AB"/>
    <w:rsid w:val="00FD3BA4"/>
    <w:rsid w:val="00FD4724"/>
    <w:rsid w:val="00FD485C"/>
    <w:rsid w:val="00FD49E3"/>
    <w:rsid w:val="00FD4A68"/>
    <w:rsid w:val="00FD5C17"/>
    <w:rsid w:val="00FD6430"/>
    <w:rsid w:val="00FD68ED"/>
    <w:rsid w:val="00FD7E00"/>
    <w:rsid w:val="00FE2824"/>
    <w:rsid w:val="00FE2EA5"/>
    <w:rsid w:val="00FE2F0E"/>
    <w:rsid w:val="00FE3990"/>
    <w:rsid w:val="00FE3EA5"/>
    <w:rsid w:val="00FE53F2"/>
    <w:rsid w:val="00FE661F"/>
    <w:rsid w:val="00FF0400"/>
    <w:rsid w:val="00FF35F6"/>
    <w:rsid w:val="00FF3D6B"/>
    <w:rsid w:val="00FF5407"/>
    <w:rsid w:val="00FF738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56"/>
    <w:rPr>
      <w:rFonts w:ascii="Times New Roman" w:eastAsia="Times New Roman" w:hAnsi="Times New Roman"/>
      <w:sz w:val="24"/>
      <w:szCs w:val="24"/>
    </w:rPr>
  </w:style>
  <w:style w:type="paragraph" w:styleId="Titre1">
    <w:name w:val="heading 1"/>
    <w:basedOn w:val="Normal"/>
    <w:next w:val="BodyTextL25"/>
    <w:link w:val="Titre1C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Titre2">
    <w:name w:val="heading 2"/>
    <w:basedOn w:val="Normal"/>
    <w:next w:val="BodyTextL25"/>
    <w:link w:val="Titre2C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outlineLvl w:val="2"/>
    </w:pPr>
    <w:rPr>
      <w:rFonts w:ascii="Arial" w:hAnsi="Arial"/>
      <w:b/>
      <w:bCs/>
      <w:sz w:val="22"/>
      <w:szCs w:val="26"/>
    </w:rPr>
  </w:style>
  <w:style w:type="paragraph" w:styleId="Titre4">
    <w:name w:val="heading 4"/>
    <w:basedOn w:val="BodyTextL25"/>
    <w:next w:val="BodyTextL25"/>
    <w:link w:val="Titre4Car"/>
    <w:unhideWhenUsed/>
    <w:qFormat/>
    <w:rsid w:val="00981CCA"/>
    <w:pPr>
      <w:keepNext/>
      <w:spacing w:before="0" w:after="0"/>
      <w:ind w:left="720"/>
      <w:outlineLvl w:val="3"/>
    </w:pPr>
    <w:rPr>
      <w:rFonts w:eastAsia="Times New Roman"/>
      <w:bCs/>
      <w:color w:val="984806" w:themeColor="accent6" w:themeShade="80"/>
      <w:szCs w:val="28"/>
    </w:rPr>
  </w:style>
  <w:style w:type="paragraph" w:styleId="Titre5">
    <w:name w:val="heading 5"/>
    <w:basedOn w:val="Normal"/>
    <w:next w:val="Normal"/>
    <w:link w:val="Titre5Car"/>
    <w:semiHidden/>
    <w:unhideWhenUsed/>
    <w:qFormat/>
    <w:rsid w:val="00231DCA"/>
    <w:pPr>
      <w:spacing w:before="240" w:after="60"/>
      <w:outlineLvl w:val="4"/>
    </w:pPr>
    <w:rPr>
      <w:rFonts w:ascii="Arial" w:hAnsi="Arial"/>
      <w:b/>
      <w:bCs/>
      <w:i/>
      <w:iCs/>
      <w:sz w:val="26"/>
      <w:szCs w:val="26"/>
    </w:rPr>
  </w:style>
  <w:style w:type="paragraph" w:styleId="Titre6">
    <w:name w:val="heading 6"/>
    <w:basedOn w:val="Normal"/>
    <w:next w:val="Normal"/>
    <w:link w:val="Titre6Car"/>
    <w:semiHidden/>
    <w:unhideWhenUsed/>
    <w:qFormat/>
    <w:rsid w:val="00231DCA"/>
    <w:pPr>
      <w:spacing w:before="240" w:after="60"/>
      <w:outlineLvl w:val="5"/>
    </w:pPr>
    <w:rPr>
      <w:rFonts w:ascii="Arial" w:hAnsi="Arial"/>
      <w:b/>
      <w:bCs/>
      <w:sz w:val="22"/>
      <w:szCs w:val="22"/>
    </w:rPr>
  </w:style>
  <w:style w:type="paragraph" w:styleId="Titre7">
    <w:name w:val="heading 7"/>
    <w:basedOn w:val="Normal"/>
    <w:next w:val="Normal"/>
    <w:link w:val="Titre7Car"/>
    <w:semiHidden/>
    <w:unhideWhenUsed/>
    <w:qFormat/>
    <w:rsid w:val="00231DCA"/>
    <w:pPr>
      <w:spacing w:before="240" w:after="60"/>
      <w:outlineLvl w:val="6"/>
    </w:pPr>
    <w:rPr>
      <w:rFonts w:ascii="Arial" w:hAnsi="Arial"/>
      <w:sz w:val="20"/>
    </w:rPr>
  </w:style>
  <w:style w:type="paragraph" w:styleId="Titre8">
    <w:name w:val="heading 8"/>
    <w:basedOn w:val="Normal"/>
    <w:next w:val="Normal"/>
    <w:link w:val="Titre8Car"/>
    <w:semiHidden/>
    <w:unhideWhenUsed/>
    <w:qFormat/>
    <w:rsid w:val="00231DCA"/>
    <w:pPr>
      <w:spacing w:before="240" w:after="60"/>
      <w:outlineLvl w:val="7"/>
    </w:pPr>
    <w:rPr>
      <w:rFonts w:ascii="Arial" w:hAnsi="Arial"/>
      <w:i/>
      <w:iCs/>
      <w:sz w:val="20"/>
    </w:rPr>
  </w:style>
  <w:style w:type="paragraph" w:styleId="Titre9">
    <w:name w:val="heading 9"/>
    <w:basedOn w:val="Normal"/>
    <w:next w:val="Normal"/>
    <w:link w:val="Titre9Car"/>
    <w:semiHidden/>
    <w:unhideWhenUsed/>
    <w:qFormat/>
    <w:rsid w:val="00231DCA"/>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before="60"/>
    </w:pPr>
    <w:rPr>
      <w:rFonts w:ascii="Tahoma" w:eastAsia="Calibri"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A45406"/>
    <w:pPr>
      <w:numPr>
        <w:numId w:val="7"/>
      </w:numPr>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Corpsdetexte"/>
    <w:next w:val="BodyTextL25"/>
    <w:qFormat/>
    <w:rsid w:val="00137C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Explorateurdedocuments">
    <w:name w:val="Document Map"/>
    <w:basedOn w:val="Normal"/>
    <w:link w:val="ExplorateurdedocumentsCar"/>
    <w:uiPriority w:val="99"/>
    <w:semiHidden/>
    <w:unhideWhenUsed/>
    <w:rsid w:val="00AB758A"/>
    <w:pPr>
      <w:spacing w:before="60"/>
    </w:pPr>
    <w:rPr>
      <w:rFonts w:ascii="Tahoma" w:eastAsia="Calibri"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unhideWhenUsed/>
    <w:rsid w:val="000B2344"/>
    <w:pPr>
      <w:spacing w:before="60" w:after="60" w:line="276" w:lineRule="auto"/>
    </w:pPr>
    <w:rPr>
      <w:rFonts w:ascii="Arial" w:eastAsia="Calibri" w:hAnsi="Arial"/>
      <w:sz w:val="20"/>
      <w:szCs w:val="20"/>
    </w:rPr>
  </w:style>
  <w:style w:type="character" w:customStyle="1" w:styleId="CommentaireCar">
    <w:name w:val="Commentaire Car"/>
    <w:basedOn w:val="Policepardfaut"/>
    <w:link w:val="Commentaire"/>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981CCA"/>
    <w:rPr>
      <w:rFonts w:eastAsia="Times New Roman"/>
      <w:bCs/>
      <w:color w:val="984806" w:themeColor="accent6" w:themeShade="80"/>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rPr>
      <w:rFonts w:ascii="Arial" w:hAnsi="Arial"/>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rPr>
      <w:rFonts w:ascii="Arial" w:hAnsi="Arial"/>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Titreindex">
    <w:name w:val="index heading"/>
    <w:basedOn w:val="Normal"/>
    <w:next w:val="Index1"/>
    <w:semiHidden/>
    <w:rsid w:val="00231DCA"/>
    <w:rPr>
      <w:rFonts w:ascii="Arial" w:hAnsi="Arial" w:cs="Arial"/>
      <w:b/>
      <w:bCs/>
      <w:sz w:val="20"/>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ind w:left="240" w:hanging="240"/>
    </w:pPr>
    <w:rPr>
      <w:rFonts w:ascii="Arial" w:hAnsi="Arial"/>
      <w:sz w:val="20"/>
    </w:rPr>
  </w:style>
  <w:style w:type="paragraph" w:styleId="Tabledesillustrations">
    <w:name w:val="table of figures"/>
    <w:basedOn w:val="Normal"/>
    <w:next w:val="Normal"/>
    <w:semiHidden/>
    <w:rsid w:val="00231DCA"/>
    <w:pPr>
      <w:ind w:left="480" w:hanging="480"/>
    </w:pPr>
    <w:rPr>
      <w:rFonts w:ascii="Arial" w:hAnsi="Arial"/>
      <w:sz w:val="20"/>
    </w:rPr>
  </w:style>
  <w:style w:type="paragraph" w:styleId="TitreTR">
    <w:name w:val="toa heading"/>
    <w:basedOn w:val="Normal"/>
    <w:next w:val="Normal"/>
    <w:semiHidden/>
    <w:rsid w:val="00231DCA"/>
    <w:pPr>
      <w:spacing w:before="120"/>
    </w:pPr>
    <w:rPr>
      <w:rFonts w:ascii="Arial" w:hAnsi="Arial" w:cs="Arial"/>
      <w:b/>
      <w:bCs/>
      <w:sz w:val="20"/>
    </w:rPr>
  </w:style>
  <w:style w:type="paragraph" w:styleId="TM1">
    <w:name w:val="toc 1"/>
    <w:basedOn w:val="Normal"/>
    <w:next w:val="Normal"/>
    <w:autoRedefine/>
    <w:semiHidden/>
    <w:rsid w:val="00231DCA"/>
    <w:rPr>
      <w:rFonts w:ascii="Arial" w:hAnsi="Arial"/>
      <w:sz w:val="20"/>
    </w:rPr>
  </w:style>
  <w:style w:type="paragraph" w:styleId="TM2">
    <w:name w:val="toc 2"/>
    <w:basedOn w:val="Normal"/>
    <w:next w:val="Normal"/>
    <w:autoRedefine/>
    <w:semiHidden/>
    <w:rsid w:val="00231DCA"/>
    <w:pPr>
      <w:ind w:left="240"/>
    </w:pPr>
    <w:rPr>
      <w:rFonts w:ascii="Arial" w:hAnsi="Arial"/>
      <w:sz w:val="20"/>
    </w:rPr>
  </w:style>
  <w:style w:type="paragraph" w:styleId="TM3">
    <w:name w:val="toc 3"/>
    <w:basedOn w:val="Normal"/>
    <w:next w:val="Normal"/>
    <w:autoRedefine/>
    <w:semiHidden/>
    <w:rsid w:val="00231DCA"/>
    <w:pPr>
      <w:ind w:left="480"/>
    </w:pPr>
    <w:rPr>
      <w:rFonts w:ascii="Arial" w:hAnsi="Arial"/>
      <w:sz w:val="20"/>
    </w:rPr>
  </w:style>
  <w:style w:type="paragraph" w:styleId="TM4">
    <w:name w:val="toc 4"/>
    <w:basedOn w:val="Normal"/>
    <w:next w:val="Normal"/>
    <w:autoRedefine/>
    <w:semiHidden/>
    <w:rsid w:val="00231DCA"/>
    <w:pPr>
      <w:ind w:left="720"/>
    </w:pPr>
    <w:rPr>
      <w:rFonts w:ascii="Arial" w:hAnsi="Arial"/>
      <w:sz w:val="20"/>
    </w:rPr>
  </w:style>
  <w:style w:type="paragraph" w:styleId="TM5">
    <w:name w:val="toc 5"/>
    <w:basedOn w:val="Normal"/>
    <w:next w:val="Normal"/>
    <w:autoRedefine/>
    <w:semiHidden/>
    <w:rsid w:val="00231DCA"/>
    <w:pPr>
      <w:ind w:left="960"/>
    </w:pPr>
    <w:rPr>
      <w:rFonts w:ascii="Arial" w:hAnsi="Arial"/>
      <w:sz w:val="20"/>
    </w:rPr>
  </w:style>
  <w:style w:type="paragraph" w:styleId="TM6">
    <w:name w:val="toc 6"/>
    <w:basedOn w:val="Normal"/>
    <w:next w:val="Normal"/>
    <w:autoRedefine/>
    <w:semiHidden/>
    <w:rsid w:val="00231DCA"/>
    <w:pPr>
      <w:ind w:left="1200"/>
    </w:pPr>
    <w:rPr>
      <w:rFonts w:ascii="Arial" w:hAnsi="Arial"/>
      <w:sz w:val="20"/>
    </w:rPr>
  </w:style>
  <w:style w:type="paragraph" w:styleId="TM7">
    <w:name w:val="toc 7"/>
    <w:basedOn w:val="Normal"/>
    <w:next w:val="Normal"/>
    <w:autoRedefine/>
    <w:semiHidden/>
    <w:rsid w:val="00231DCA"/>
    <w:pPr>
      <w:ind w:left="1440"/>
    </w:pPr>
    <w:rPr>
      <w:rFonts w:ascii="Arial" w:hAnsi="Arial"/>
      <w:sz w:val="20"/>
    </w:rPr>
  </w:style>
  <w:style w:type="paragraph" w:styleId="TM8">
    <w:name w:val="toc 8"/>
    <w:basedOn w:val="Normal"/>
    <w:next w:val="Normal"/>
    <w:autoRedefine/>
    <w:semiHidden/>
    <w:rsid w:val="00231DCA"/>
    <w:pPr>
      <w:ind w:left="1680"/>
    </w:pPr>
    <w:rPr>
      <w:rFonts w:ascii="Arial" w:hAnsi="Arial"/>
      <w:sz w:val="20"/>
    </w:rPr>
  </w:style>
  <w:style w:type="paragraph" w:styleId="TM9">
    <w:name w:val="toc 9"/>
    <w:basedOn w:val="Normal"/>
    <w:next w:val="Normal"/>
    <w:autoRedefine/>
    <w:semiHidden/>
    <w:rsid w:val="00231DCA"/>
    <w:pPr>
      <w:ind w:left="1920"/>
    </w:pPr>
    <w:rPr>
      <w:rFonts w:ascii="Arial" w:hAnsi="Arial"/>
      <w:sz w:val="20"/>
    </w:rPr>
  </w:style>
  <w:style w:type="paragraph" w:styleId="Corpsdetexte">
    <w:name w:val="Body Text"/>
    <w:basedOn w:val="Normal"/>
    <w:link w:val="CorpsdetexteCar"/>
    <w:rsid w:val="00603503"/>
    <w:pPr>
      <w:spacing w:before="120" w:after="120"/>
    </w:pPr>
    <w:rPr>
      <w:rFonts w:ascii="Arial" w:hAnsi="Arial"/>
      <w:sz w:val="20"/>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after="120"/>
      <w:contextualSpacing/>
    </w:pPr>
    <w:rPr>
      <w:rFonts w:ascii="Arial" w:eastAsiaTheme="majorEastAsia" w:hAnsi="Arial"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CodeHTML">
    <w:name w:val="HTML Code"/>
    <w:basedOn w:val="Policepardfaut"/>
    <w:uiPriority w:val="99"/>
    <w:semiHidden/>
    <w:unhideWhenUsed/>
    <w:rsid w:val="00DB091E"/>
    <w:rPr>
      <w:rFonts w:ascii="Courier New" w:eastAsia="Times New Roman" w:hAnsi="Courier New" w:cs="Courier New"/>
      <w:sz w:val="20"/>
      <w:szCs w:val="20"/>
    </w:rPr>
  </w:style>
  <w:style w:type="character" w:styleId="Lienhypertexte">
    <w:name w:val="Hyperlink"/>
    <w:basedOn w:val="Policepardfaut"/>
    <w:unhideWhenUsed/>
    <w:rsid w:val="005A02B8"/>
    <w:rPr>
      <w:color w:val="0000FF" w:themeColor="hyperlink"/>
      <w:u w:val="single"/>
    </w:rPr>
  </w:style>
  <w:style w:type="character" w:customStyle="1" w:styleId="UnresolvedMention">
    <w:name w:val="Unresolved Mention"/>
    <w:basedOn w:val="Policepardfaut"/>
    <w:uiPriority w:val="99"/>
    <w:semiHidden/>
    <w:unhideWhenUsed/>
    <w:rsid w:val="005A02B8"/>
    <w:rPr>
      <w:color w:val="605E5C"/>
      <w:shd w:val="clear" w:color="auto" w:fill="E1DFDD"/>
    </w:rPr>
  </w:style>
  <w:style w:type="paragraph" w:styleId="Paragraphedeliste">
    <w:name w:val="List Paragraph"/>
    <w:basedOn w:val="Normal"/>
    <w:uiPriority w:val="34"/>
    <w:qFormat/>
    <w:rsid w:val="000226D6"/>
    <w:pPr>
      <w:ind w:left="720"/>
      <w:contextualSpacing/>
    </w:pPr>
  </w:style>
</w:styles>
</file>

<file path=word/webSettings.xml><?xml version="1.0" encoding="utf-8"?>
<w:webSettings xmlns:r="http://schemas.openxmlformats.org/officeDocument/2006/relationships" xmlns:w="http://schemas.openxmlformats.org/wordprocessingml/2006/main">
  <w:divs>
    <w:div w:id="6258092">
      <w:bodyDiv w:val="1"/>
      <w:marLeft w:val="0"/>
      <w:marRight w:val="0"/>
      <w:marTop w:val="0"/>
      <w:marBottom w:val="0"/>
      <w:divBdr>
        <w:top w:val="none" w:sz="0" w:space="0" w:color="auto"/>
        <w:left w:val="none" w:sz="0" w:space="0" w:color="auto"/>
        <w:bottom w:val="none" w:sz="0" w:space="0" w:color="auto"/>
        <w:right w:val="none" w:sz="0" w:space="0" w:color="auto"/>
      </w:divBdr>
    </w:div>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11885515">
      <w:bodyDiv w:val="1"/>
      <w:marLeft w:val="0"/>
      <w:marRight w:val="0"/>
      <w:marTop w:val="0"/>
      <w:marBottom w:val="0"/>
      <w:divBdr>
        <w:top w:val="none" w:sz="0" w:space="0" w:color="auto"/>
        <w:left w:val="none" w:sz="0" w:space="0" w:color="auto"/>
        <w:bottom w:val="none" w:sz="0" w:space="0" w:color="auto"/>
        <w:right w:val="none" w:sz="0" w:space="0" w:color="auto"/>
      </w:divBdr>
    </w:div>
    <w:div w:id="14894603">
      <w:bodyDiv w:val="1"/>
      <w:marLeft w:val="0"/>
      <w:marRight w:val="0"/>
      <w:marTop w:val="0"/>
      <w:marBottom w:val="0"/>
      <w:divBdr>
        <w:top w:val="none" w:sz="0" w:space="0" w:color="auto"/>
        <w:left w:val="none" w:sz="0" w:space="0" w:color="auto"/>
        <w:bottom w:val="none" w:sz="0" w:space="0" w:color="auto"/>
        <w:right w:val="none" w:sz="0" w:space="0" w:color="auto"/>
      </w:divBdr>
    </w:div>
    <w:div w:id="27028614">
      <w:bodyDiv w:val="1"/>
      <w:marLeft w:val="0"/>
      <w:marRight w:val="0"/>
      <w:marTop w:val="0"/>
      <w:marBottom w:val="0"/>
      <w:divBdr>
        <w:top w:val="none" w:sz="0" w:space="0" w:color="auto"/>
        <w:left w:val="none" w:sz="0" w:space="0" w:color="auto"/>
        <w:bottom w:val="none" w:sz="0" w:space="0" w:color="auto"/>
        <w:right w:val="none" w:sz="0" w:space="0" w:color="auto"/>
      </w:divBdr>
    </w:div>
    <w:div w:id="29229557">
      <w:bodyDiv w:val="1"/>
      <w:marLeft w:val="0"/>
      <w:marRight w:val="0"/>
      <w:marTop w:val="0"/>
      <w:marBottom w:val="0"/>
      <w:divBdr>
        <w:top w:val="none" w:sz="0" w:space="0" w:color="auto"/>
        <w:left w:val="none" w:sz="0" w:space="0" w:color="auto"/>
        <w:bottom w:val="none" w:sz="0" w:space="0" w:color="auto"/>
        <w:right w:val="none" w:sz="0" w:space="0" w:color="auto"/>
      </w:divBdr>
    </w:div>
    <w:div w:id="47919585">
      <w:bodyDiv w:val="1"/>
      <w:marLeft w:val="0"/>
      <w:marRight w:val="0"/>
      <w:marTop w:val="0"/>
      <w:marBottom w:val="0"/>
      <w:divBdr>
        <w:top w:val="none" w:sz="0" w:space="0" w:color="auto"/>
        <w:left w:val="none" w:sz="0" w:space="0" w:color="auto"/>
        <w:bottom w:val="none" w:sz="0" w:space="0" w:color="auto"/>
        <w:right w:val="none" w:sz="0" w:space="0" w:color="auto"/>
      </w:divBdr>
    </w:div>
    <w:div w:id="61371059">
      <w:bodyDiv w:val="1"/>
      <w:marLeft w:val="0"/>
      <w:marRight w:val="0"/>
      <w:marTop w:val="0"/>
      <w:marBottom w:val="0"/>
      <w:divBdr>
        <w:top w:val="none" w:sz="0" w:space="0" w:color="auto"/>
        <w:left w:val="none" w:sz="0" w:space="0" w:color="auto"/>
        <w:bottom w:val="none" w:sz="0" w:space="0" w:color="auto"/>
        <w:right w:val="none" w:sz="0" w:space="0" w:color="auto"/>
      </w:divBdr>
    </w:div>
    <w:div w:id="64451617">
      <w:bodyDiv w:val="1"/>
      <w:marLeft w:val="0"/>
      <w:marRight w:val="0"/>
      <w:marTop w:val="0"/>
      <w:marBottom w:val="0"/>
      <w:divBdr>
        <w:top w:val="none" w:sz="0" w:space="0" w:color="auto"/>
        <w:left w:val="none" w:sz="0" w:space="0" w:color="auto"/>
        <w:bottom w:val="none" w:sz="0" w:space="0" w:color="auto"/>
        <w:right w:val="none" w:sz="0" w:space="0" w:color="auto"/>
      </w:divBdr>
    </w:div>
    <w:div w:id="65684878">
      <w:bodyDiv w:val="1"/>
      <w:marLeft w:val="0"/>
      <w:marRight w:val="0"/>
      <w:marTop w:val="0"/>
      <w:marBottom w:val="0"/>
      <w:divBdr>
        <w:top w:val="none" w:sz="0" w:space="0" w:color="auto"/>
        <w:left w:val="none" w:sz="0" w:space="0" w:color="auto"/>
        <w:bottom w:val="none" w:sz="0" w:space="0" w:color="auto"/>
        <w:right w:val="none" w:sz="0" w:space="0" w:color="auto"/>
      </w:divBdr>
    </w:div>
    <w:div w:id="66656256">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79717344">
      <w:bodyDiv w:val="1"/>
      <w:marLeft w:val="0"/>
      <w:marRight w:val="0"/>
      <w:marTop w:val="0"/>
      <w:marBottom w:val="0"/>
      <w:divBdr>
        <w:top w:val="none" w:sz="0" w:space="0" w:color="auto"/>
        <w:left w:val="none" w:sz="0" w:space="0" w:color="auto"/>
        <w:bottom w:val="none" w:sz="0" w:space="0" w:color="auto"/>
        <w:right w:val="none" w:sz="0" w:space="0" w:color="auto"/>
      </w:divBdr>
    </w:div>
    <w:div w:id="80949986">
      <w:bodyDiv w:val="1"/>
      <w:marLeft w:val="0"/>
      <w:marRight w:val="0"/>
      <w:marTop w:val="0"/>
      <w:marBottom w:val="0"/>
      <w:divBdr>
        <w:top w:val="none" w:sz="0" w:space="0" w:color="auto"/>
        <w:left w:val="none" w:sz="0" w:space="0" w:color="auto"/>
        <w:bottom w:val="none" w:sz="0" w:space="0" w:color="auto"/>
        <w:right w:val="none" w:sz="0" w:space="0" w:color="auto"/>
      </w:divBdr>
    </w:div>
    <w:div w:id="100271031">
      <w:bodyDiv w:val="1"/>
      <w:marLeft w:val="0"/>
      <w:marRight w:val="0"/>
      <w:marTop w:val="0"/>
      <w:marBottom w:val="0"/>
      <w:divBdr>
        <w:top w:val="none" w:sz="0" w:space="0" w:color="auto"/>
        <w:left w:val="none" w:sz="0" w:space="0" w:color="auto"/>
        <w:bottom w:val="none" w:sz="0" w:space="0" w:color="auto"/>
        <w:right w:val="none" w:sz="0" w:space="0" w:color="auto"/>
      </w:divBdr>
    </w:div>
    <w:div w:id="110170613">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34759270">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59934999">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66795920">
      <w:bodyDiv w:val="1"/>
      <w:marLeft w:val="0"/>
      <w:marRight w:val="0"/>
      <w:marTop w:val="0"/>
      <w:marBottom w:val="0"/>
      <w:divBdr>
        <w:top w:val="none" w:sz="0" w:space="0" w:color="auto"/>
        <w:left w:val="none" w:sz="0" w:space="0" w:color="auto"/>
        <w:bottom w:val="none" w:sz="0" w:space="0" w:color="auto"/>
        <w:right w:val="none" w:sz="0" w:space="0" w:color="auto"/>
      </w:divBdr>
    </w:div>
    <w:div w:id="172306010">
      <w:bodyDiv w:val="1"/>
      <w:marLeft w:val="0"/>
      <w:marRight w:val="0"/>
      <w:marTop w:val="0"/>
      <w:marBottom w:val="0"/>
      <w:divBdr>
        <w:top w:val="none" w:sz="0" w:space="0" w:color="auto"/>
        <w:left w:val="none" w:sz="0" w:space="0" w:color="auto"/>
        <w:bottom w:val="none" w:sz="0" w:space="0" w:color="auto"/>
        <w:right w:val="none" w:sz="0" w:space="0" w:color="auto"/>
      </w:divBdr>
    </w:div>
    <w:div w:id="179587731">
      <w:bodyDiv w:val="1"/>
      <w:marLeft w:val="0"/>
      <w:marRight w:val="0"/>
      <w:marTop w:val="0"/>
      <w:marBottom w:val="0"/>
      <w:divBdr>
        <w:top w:val="none" w:sz="0" w:space="0" w:color="auto"/>
        <w:left w:val="none" w:sz="0" w:space="0" w:color="auto"/>
        <w:bottom w:val="none" w:sz="0" w:space="0" w:color="auto"/>
        <w:right w:val="none" w:sz="0" w:space="0" w:color="auto"/>
      </w:divBdr>
    </w:div>
    <w:div w:id="181818372">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04414788">
      <w:bodyDiv w:val="1"/>
      <w:marLeft w:val="0"/>
      <w:marRight w:val="0"/>
      <w:marTop w:val="0"/>
      <w:marBottom w:val="0"/>
      <w:divBdr>
        <w:top w:val="none" w:sz="0" w:space="0" w:color="auto"/>
        <w:left w:val="none" w:sz="0" w:space="0" w:color="auto"/>
        <w:bottom w:val="none" w:sz="0" w:space="0" w:color="auto"/>
        <w:right w:val="none" w:sz="0" w:space="0" w:color="auto"/>
      </w:divBdr>
    </w:div>
    <w:div w:id="21851849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22452910">
      <w:bodyDiv w:val="1"/>
      <w:marLeft w:val="0"/>
      <w:marRight w:val="0"/>
      <w:marTop w:val="0"/>
      <w:marBottom w:val="0"/>
      <w:divBdr>
        <w:top w:val="none" w:sz="0" w:space="0" w:color="auto"/>
        <w:left w:val="none" w:sz="0" w:space="0" w:color="auto"/>
        <w:bottom w:val="none" w:sz="0" w:space="0" w:color="auto"/>
        <w:right w:val="none" w:sz="0" w:space="0" w:color="auto"/>
      </w:divBdr>
      <w:divsChild>
        <w:div w:id="1194804481">
          <w:marLeft w:val="0"/>
          <w:marRight w:val="0"/>
          <w:marTop w:val="0"/>
          <w:marBottom w:val="0"/>
          <w:divBdr>
            <w:top w:val="none" w:sz="0" w:space="0" w:color="auto"/>
            <w:left w:val="none" w:sz="0" w:space="0" w:color="auto"/>
            <w:bottom w:val="none" w:sz="0" w:space="0" w:color="auto"/>
            <w:right w:val="none" w:sz="0" w:space="0" w:color="auto"/>
          </w:divBdr>
        </w:div>
        <w:div w:id="1469283314">
          <w:marLeft w:val="0"/>
          <w:marRight w:val="0"/>
          <w:marTop w:val="0"/>
          <w:marBottom w:val="0"/>
          <w:divBdr>
            <w:top w:val="none" w:sz="0" w:space="0" w:color="auto"/>
            <w:left w:val="none" w:sz="0" w:space="0" w:color="auto"/>
            <w:bottom w:val="none" w:sz="0" w:space="0" w:color="auto"/>
            <w:right w:val="none" w:sz="0" w:space="0" w:color="auto"/>
          </w:divBdr>
        </w:div>
        <w:div w:id="402531721">
          <w:marLeft w:val="0"/>
          <w:marRight w:val="0"/>
          <w:marTop w:val="0"/>
          <w:marBottom w:val="0"/>
          <w:divBdr>
            <w:top w:val="none" w:sz="0" w:space="0" w:color="auto"/>
            <w:left w:val="none" w:sz="0" w:space="0" w:color="auto"/>
            <w:bottom w:val="none" w:sz="0" w:space="0" w:color="auto"/>
            <w:right w:val="none" w:sz="0" w:space="0" w:color="auto"/>
          </w:divBdr>
        </w:div>
      </w:divsChild>
    </w:div>
    <w:div w:id="223419253">
      <w:bodyDiv w:val="1"/>
      <w:marLeft w:val="0"/>
      <w:marRight w:val="0"/>
      <w:marTop w:val="0"/>
      <w:marBottom w:val="0"/>
      <w:divBdr>
        <w:top w:val="none" w:sz="0" w:space="0" w:color="auto"/>
        <w:left w:val="none" w:sz="0" w:space="0" w:color="auto"/>
        <w:bottom w:val="none" w:sz="0" w:space="0" w:color="auto"/>
        <w:right w:val="none" w:sz="0" w:space="0" w:color="auto"/>
      </w:divBdr>
    </w:div>
    <w:div w:id="225992146">
      <w:bodyDiv w:val="1"/>
      <w:marLeft w:val="0"/>
      <w:marRight w:val="0"/>
      <w:marTop w:val="0"/>
      <w:marBottom w:val="0"/>
      <w:divBdr>
        <w:top w:val="none" w:sz="0" w:space="0" w:color="auto"/>
        <w:left w:val="none" w:sz="0" w:space="0" w:color="auto"/>
        <w:bottom w:val="none" w:sz="0" w:space="0" w:color="auto"/>
        <w:right w:val="none" w:sz="0" w:space="0" w:color="auto"/>
      </w:divBdr>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75215967">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289673799">
      <w:bodyDiv w:val="1"/>
      <w:marLeft w:val="0"/>
      <w:marRight w:val="0"/>
      <w:marTop w:val="0"/>
      <w:marBottom w:val="0"/>
      <w:divBdr>
        <w:top w:val="none" w:sz="0" w:space="0" w:color="auto"/>
        <w:left w:val="none" w:sz="0" w:space="0" w:color="auto"/>
        <w:bottom w:val="none" w:sz="0" w:space="0" w:color="auto"/>
        <w:right w:val="none" w:sz="0" w:space="0" w:color="auto"/>
      </w:divBdr>
    </w:div>
    <w:div w:id="291910096">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1040536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45056476">
      <w:bodyDiv w:val="1"/>
      <w:marLeft w:val="0"/>
      <w:marRight w:val="0"/>
      <w:marTop w:val="0"/>
      <w:marBottom w:val="0"/>
      <w:divBdr>
        <w:top w:val="none" w:sz="0" w:space="0" w:color="auto"/>
        <w:left w:val="none" w:sz="0" w:space="0" w:color="auto"/>
        <w:bottom w:val="none" w:sz="0" w:space="0" w:color="auto"/>
        <w:right w:val="none" w:sz="0" w:space="0" w:color="auto"/>
      </w:divBdr>
    </w:div>
    <w:div w:id="358505350">
      <w:bodyDiv w:val="1"/>
      <w:marLeft w:val="0"/>
      <w:marRight w:val="0"/>
      <w:marTop w:val="0"/>
      <w:marBottom w:val="0"/>
      <w:divBdr>
        <w:top w:val="none" w:sz="0" w:space="0" w:color="auto"/>
        <w:left w:val="none" w:sz="0" w:space="0" w:color="auto"/>
        <w:bottom w:val="none" w:sz="0" w:space="0" w:color="auto"/>
        <w:right w:val="none" w:sz="0" w:space="0" w:color="auto"/>
      </w:divBdr>
    </w:div>
    <w:div w:id="358968911">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25810817">
      <w:bodyDiv w:val="1"/>
      <w:marLeft w:val="0"/>
      <w:marRight w:val="0"/>
      <w:marTop w:val="0"/>
      <w:marBottom w:val="0"/>
      <w:divBdr>
        <w:top w:val="none" w:sz="0" w:space="0" w:color="auto"/>
        <w:left w:val="none" w:sz="0" w:space="0" w:color="auto"/>
        <w:bottom w:val="none" w:sz="0" w:space="0" w:color="auto"/>
        <w:right w:val="none" w:sz="0" w:space="0" w:color="auto"/>
      </w:divBdr>
    </w:div>
    <w:div w:id="427581126">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25364954">
      <w:bodyDiv w:val="1"/>
      <w:marLeft w:val="0"/>
      <w:marRight w:val="0"/>
      <w:marTop w:val="0"/>
      <w:marBottom w:val="0"/>
      <w:divBdr>
        <w:top w:val="none" w:sz="0" w:space="0" w:color="auto"/>
        <w:left w:val="none" w:sz="0" w:space="0" w:color="auto"/>
        <w:bottom w:val="none" w:sz="0" w:space="0" w:color="auto"/>
        <w:right w:val="none" w:sz="0" w:space="0" w:color="auto"/>
      </w:divBdr>
    </w:div>
    <w:div w:id="525367564">
      <w:bodyDiv w:val="1"/>
      <w:marLeft w:val="0"/>
      <w:marRight w:val="0"/>
      <w:marTop w:val="0"/>
      <w:marBottom w:val="0"/>
      <w:divBdr>
        <w:top w:val="none" w:sz="0" w:space="0" w:color="auto"/>
        <w:left w:val="none" w:sz="0" w:space="0" w:color="auto"/>
        <w:bottom w:val="none" w:sz="0" w:space="0" w:color="auto"/>
        <w:right w:val="none" w:sz="0" w:space="0" w:color="auto"/>
      </w:divBdr>
    </w:div>
    <w:div w:id="531264199">
      <w:bodyDiv w:val="1"/>
      <w:marLeft w:val="0"/>
      <w:marRight w:val="0"/>
      <w:marTop w:val="0"/>
      <w:marBottom w:val="0"/>
      <w:divBdr>
        <w:top w:val="none" w:sz="0" w:space="0" w:color="auto"/>
        <w:left w:val="none" w:sz="0" w:space="0" w:color="auto"/>
        <w:bottom w:val="none" w:sz="0" w:space="0" w:color="auto"/>
        <w:right w:val="none" w:sz="0" w:space="0" w:color="auto"/>
      </w:divBdr>
    </w:div>
    <w:div w:id="549070772">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62062710">
      <w:bodyDiv w:val="1"/>
      <w:marLeft w:val="0"/>
      <w:marRight w:val="0"/>
      <w:marTop w:val="0"/>
      <w:marBottom w:val="0"/>
      <w:divBdr>
        <w:top w:val="none" w:sz="0" w:space="0" w:color="auto"/>
        <w:left w:val="none" w:sz="0" w:space="0" w:color="auto"/>
        <w:bottom w:val="none" w:sz="0" w:space="0" w:color="auto"/>
        <w:right w:val="none" w:sz="0" w:space="0" w:color="auto"/>
      </w:divBdr>
    </w:div>
    <w:div w:id="571891736">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595940631">
      <w:bodyDiv w:val="1"/>
      <w:marLeft w:val="0"/>
      <w:marRight w:val="0"/>
      <w:marTop w:val="0"/>
      <w:marBottom w:val="0"/>
      <w:divBdr>
        <w:top w:val="none" w:sz="0" w:space="0" w:color="auto"/>
        <w:left w:val="none" w:sz="0" w:space="0" w:color="auto"/>
        <w:bottom w:val="none" w:sz="0" w:space="0" w:color="auto"/>
        <w:right w:val="none" w:sz="0" w:space="0" w:color="auto"/>
      </w:divBdr>
    </w:div>
    <w:div w:id="596980452">
      <w:bodyDiv w:val="1"/>
      <w:marLeft w:val="0"/>
      <w:marRight w:val="0"/>
      <w:marTop w:val="0"/>
      <w:marBottom w:val="0"/>
      <w:divBdr>
        <w:top w:val="none" w:sz="0" w:space="0" w:color="auto"/>
        <w:left w:val="none" w:sz="0" w:space="0" w:color="auto"/>
        <w:bottom w:val="none" w:sz="0" w:space="0" w:color="auto"/>
        <w:right w:val="none" w:sz="0" w:space="0" w:color="auto"/>
      </w:divBdr>
    </w:div>
    <w:div w:id="604970331">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34338244">
      <w:bodyDiv w:val="1"/>
      <w:marLeft w:val="0"/>
      <w:marRight w:val="0"/>
      <w:marTop w:val="0"/>
      <w:marBottom w:val="0"/>
      <w:divBdr>
        <w:top w:val="none" w:sz="0" w:space="0" w:color="auto"/>
        <w:left w:val="none" w:sz="0" w:space="0" w:color="auto"/>
        <w:bottom w:val="none" w:sz="0" w:space="0" w:color="auto"/>
        <w:right w:val="none" w:sz="0" w:space="0" w:color="auto"/>
      </w:divBdr>
    </w:div>
    <w:div w:id="636112163">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84751206">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08921448">
      <w:bodyDiv w:val="1"/>
      <w:marLeft w:val="0"/>
      <w:marRight w:val="0"/>
      <w:marTop w:val="0"/>
      <w:marBottom w:val="0"/>
      <w:divBdr>
        <w:top w:val="none" w:sz="0" w:space="0" w:color="auto"/>
        <w:left w:val="none" w:sz="0" w:space="0" w:color="auto"/>
        <w:bottom w:val="none" w:sz="0" w:space="0" w:color="auto"/>
        <w:right w:val="none" w:sz="0" w:space="0" w:color="auto"/>
      </w:divBdr>
    </w:div>
    <w:div w:id="710694229">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25832104">
      <w:bodyDiv w:val="1"/>
      <w:marLeft w:val="0"/>
      <w:marRight w:val="0"/>
      <w:marTop w:val="0"/>
      <w:marBottom w:val="0"/>
      <w:divBdr>
        <w:top w:val="none" w:sz="0" w:space="0" w:color="auto"/>
        <w:left w:val="none" w:sz="0" w:space="0" w:color="auto"/>
        <w:bottom w:val="none" w:sz="0" w:space="0" w:color="auto"/>
        <w:right w:val="none" w:sz="0" w:space="0" w:color="auto"/>
      </w:divBdr>
    </w:div>
    <w:div w:id="728456271">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739639636">
      <w:bodyDiv w:val="1"/>
      <w:marLeft w:val="0"/>
      <w:marRight w:val="0"/>
      <w:marTop w:val="0"/>
      <w:marBottom w:val="0"/>
      <w:divBdr>
        <w:top w:val="none" w:sz="0" w:space="0" w:color="auto"/>
        <w:left w:val="none" w:sz="0" w:space="0" w:color="auto"/>
        <w:bottom w:val="none" w:sz="0" w:space="0" w:color="auto"/>
        <w:right w:val="none" w:sz="0" w:space="0" w:color="auto"/>
      </w:divBdr>
    </w:div>
    <w:div w:id="798575245">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369450">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14759584">
      <w:bodyDiv w:val="1"/>
      <w:marLeft w:val="0"/>
      <w:marRight w:val="0"/>
      <w:marTop w:val="0"/>
      <w:marBottom w:val="0"/>
      <w:divBdr>
        <w:top w:val="none" w:sz="0" w:space="0" w:color="auto"/>
        <w:left w:val="none" w:sz="0" w:space="0" w:color="auto"/>
        <w:bottom w:val="none" w:sz="0" w:space="0" w:color="auto"/>
        <w:right w:val="none" w:sz="0" w:space="0" w:color="auto"/>
      </w:divBdr>
    </w:div>
    <w:div w:id="829060995">
      <w:bodyDiv w:val="1"/>
      <w:marLeft w:val="0"/>
      <w:marRight w:val="0"/>
      <w:marTop w:val="0"/>
      <w:marBottom w:val="0"/>
      <w:divBdr>
        <w:top w:val="none" w:sz="0" w:space="0" w:color="auto"/>
        <w:left w:val="none" w:sz="0" w:space="0" w:color="auto"/>
        <w:bottom w:val="none" w:sz="0" w:space="0" w:color="auto"/>
        <w:right w:val="none" w:sz="0" w:space="0" w:color="auto"/>
      </w:divBdr>
    </w:div>
    <w:div w:id="838496488">
      <w:bodyDiv w:val="1"/>
      <w:marLeft w:val="0"/>
      <w:marRight w:val="0"/>
      <w:marTop w:val="0"/>
      <w:marBottom w:val="0"/>
      <w:divBdr>
        <w:top w:val="none" w:sz="0" w:space="0" w:color="auto"/>
        <w:left w:val="none" w:sz="0" w:space="0" w:color="auto"/>
        <w:bottom w:val="none" w:sz="0" w:space="0" w:color="auto"/>
        <w:right w:val="none" w:sz="0" w:space="0" w:color="auto"/>
      </w:divBdr>
    </w:div>
    <w:div w:id="852720615">
      <w:bodyDiv w:val="1"/>
      <w:marLeft w:val="0"/>
      <w:marRight w:val="0"/>
      <w:marTop w:val="0"/>
      <w:marBottom w:val="0"/>
      <w:divBdr>
        <w:top w:val="none" w:sz="0" w:space="0" w:color="auto"/>
        <w:left w:val="none" w:sz="0" w:space="0" w:color="auto"/>
        <w:bottom w:val="none" w:sz="0" w:space="0" w:color="auto"/>
        <w:right w:val="none" w:sz="0" w:space="0" w:color="auto"/>
      </w:divBdr>
    </w:div>
    <w:div w:id="853542093">
      <w:bodyDiv w:val="1"/>
      <w:marLeft w:val="0"/>
      <w:marRight w:val="0"/>
      <w:marTop w:val="0"/>
      <w:marBottom w:val="0"/>
      <w:divBdr>
        <w:top w:val="none" w:sz="0" w:space="0" w:color="auto"/>
        <w:left w:val="none" w:sz="0" w:space="0" w:color="auto"/>
        <w:bottom w:val="none" w:sz="0" w:space="0" w:color="auto"/>
        <w:right w:val="none" w:sz="0" w:space="0" w:color="auto"/>
      </w:divBdr>
    </w:div>
    <w:div w:id="855921569">
      <w:bodyDiv w:val="1"/>
      <w:marLeft w:val="0"/>
      <w:marRight w:val="0"/>
      <w:marTop w:val="0"/>
      <w:marBottom w:val="0"/>
      <w:divBdr>
        <w:top w:val="none" w:sz="0" w:space="0" w:color="auto"/>
        <w:left w:val="none" w:sz="0" w:space="0" w:color="auto"/>
        <w:bottom w:val="none" w:sz="0" w:space="0" w:color="auto"/>
        <w:right w:val="none" w:sz="0" w:space="0" w:color="auto"/>
      </w:divBdr>
    </w:div>
    <w:div w:id="860557719">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75192761">
      <w:bodyDiv w:val="1"/>
      <w:marLeft w:val="0"/>
      <w:marRight w:val="0"/>
      <w:marTop w:val="0"/>
      <w:marBottom w:val="0"/>
      <w:divBdr>
        <w:top w:val="none" w:sz="0" w:space="0" w:color="auto"/>
        <w:left w:val="none" w:sz="0" w:space="0" w:color="auto"/>
        <w:bottom w:val="none" w:sz="0" w:space="0" w:color="auto"/>
        <w:right w:val="none" w:sz="0" w:space="0" w:color="auto"/>
      </w:divBdr>
    </w:div>
    <w:div w:id="875194422">
      <w:bodyDiv w:val="1"/>
      <w:marLeft w:val="0"/>
      <w:marRight w:val="0"/>
      <w:marTop w:val="0"/>
      <w:marBottom w:val="0"/>
      <w:divBdr>
        <w:top w:val="none" w:sz="0" w:space="0" w:color="auto"/>
        <w:left w:val="none" w:sz="0" w:space="0" w:color="auto"/>
        <w:bottom w:val="none" w:sz="0" w:space="0" w:color="auto"/>
        <w:right w:val="none" w:sz="0" w:space="0" w:color="auto"/>
      </w:divBdr>
    </w:div>
    <w:div w:id="884372698">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894657249">
      <w:bodyDiv w:val="1"/>
      <w:marLeft w:val="0"/>
      <w:marRight w:val="0"/>
      <w:marTop w:val="0"/>
      <w:marBottom w:val="0"/>
      <w:divBdr>
        <w:top w:val="none" w:sz="0" w:space="0" w:color="auto"/>
        <w:left w:val="none" w:sz="0" w:space="0" w:color="auto"/>
        <w:bottom w:val="none" w:sz="0" w:space="0" w:color="auto"/>
        <w:right w:val="none" w:sz="0" w:space="0" w:color="auto"/>
      </w:divBdr>
    </w:div>
    <w:div w:id="904605197">
      <w:bodyDiv w:val="1"/>
      <w:marLeft w:val="0"/>
      <w:marRight w:val="0"/>
      <w:marTop w:val="0"/>
      <w:marBottom w:val="0"/>
      <w:divBdr>
        <w:top w:val="none" w:sz="0" w:space="0" w:color="auto"/>
        <w:left w:val="none" w:sz="0" w:space="0" w:color="auto"/>
        <w:bottom w:val="none" w:sz="0" w:space="0" w:color="auto"/>
        <w:right w:val="none" w:sz="0" w:space="0" w:color="auto"/>
      </w:divBdr>
    </w:div>
    <w:div w:id="907956555">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36447059">
      <w:bodyDiv w:val="1"/>
      <w:marLeft w:val="0"/>
      <w:marRight w:val="0"/>
      <w:marTop w:val="0"/>
      <w:marBottom w:val="0"/>
      <w:divBdr>
        <w:top w:val="none" w:sz="0" w:space="0" w:color="auto"/>
        <w:left w:val="none" w:sz="0" w:space="0" w:color="auto"/>
        <w:bottom w:val="none" w:sz="0" w:space="0" w:color="auto"/>
        <w:right w:val="none" w:sz="0" w:space="0" w:color="auto"/>
      </w:divBdr>
    </w:div>
    <w:div w:id="943728306">
      <w:bodyDiv w:val="1"/>
      <w:marLeft w:val="0"/>
      <w:marRight w:val="0"/>
      <w:marTop w:val="0"/>
      <w:marBottom w:val="0"/>
      <w:divBdr>
        <w:top w:val="none" w:sz="0" w:space="0" w:color="auto"/>
        <w:left w:val="none" w:sz="0" w:space="0" w:color="auto"/>
        <w:bottom w:val="none" w:sz="0" w:space="0" w:color="auto"/>
        <w:right w:val="none" w:sz="0" w:space="0" w:color="auto"/>
      </w:divBdr>
    </w:div>
    <w:div w:id="956529137">
      <w:bodyDiv w:val="1"/>
      <w:marLeft w:val="0"/>
      <w:marRight w:val="0"/>
      <w:marTop w:val="0"/>
      <w:marBottom w:val="0"/>
      <w:divBdr>
        <w:top w:val="none" w:sz="0" w:space="0" w:color="auto"/>
        <w:left w:val="none" w:sz="0" w:space="0" w:color="auto"/>
        <w:bottom w:val="none" w:sz="0" w:space="0" w:color="auto"/>
        <w:right w:val="none" w:sz="0" w:space="0" w:color="auto"/>
      </w:divBdr>
    </w:div>
    <w:div w:id="95756443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5811769">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68439286">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17972523">
      <w:bodyDiv w:val="1"/>
      <w:marLeft w:val="0"/>
      <w:marRight w:val="0"/>
      <w:marTop w:val="0"/>
      <w:marBottom w:val="0"/>
      <w:divBdr>
        <w:top w:val="none" w:sz="0" w:space="0" w:color="auto"/>
        <w:left w:val="none" w:sz="0" w:space="0" w:color="auto"/>
        <w:bottom w:val="none" w:sz="0" w:space="0" w:color="auto"/>
        <w:right w:val="none" w:sz="0" w:space="0" w:color="auto"/>
      </w:divBdr>
    </w:div>
    <w:div w:id="1021971944">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59936436">
      <w:bodyDiv w:val="1"/>
      <w:marLeft w:val="0"/>
      <w:marRight w:val="0"/>
      <w:marTop w:val="0"/>
      <w:marBottom w:val="0"/>
      <w:divBdr>
        <w:top w:val="none" w:sz="0" w:space="0" w:color="auto"/>
        <w:left w:val="none" w:sz="0" w:space="0" w:color="auto"/>
        <w:bottom w:val="none" w:sz="0" w:space="0" w:color="auto"/>
        <w:right w:val="none" w:sz="0" w:space="0" w:color="auto"/>
      </w:divBdr>
    </w:div>
    <w:div w:id="1071151569">
      <w:bodyDiv w:val="1"/>
      <w:marLeft w:val="0"/>
      <w:marRight w:val="0"/>
      <w:marTop w:val="0"/>
      <w:marBottom w:val="0"/>
      <w:divBdr>
        <w:top w:val="none" w:sz="0" w:space="0" w:color="auto"/>
        <w:left w:val="none" w:sz="0" w:space="0" w:color="auto"/>
        <w:bottom w:val="none" w:sz="0" w:space="0" w:color="auto"/>
        <w:right w:val="none" w:sz="0" w:space="0" w:color="auto"/>
      </w:divBdr>
    </w:div>
    <w:div w:id="1071192521">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86072116">
      <w:bodyDiv w:val="1"/>
      <w:marLeft w:val="0"/>
      <w:marRight w:val="0"/>
      <w:marTop w:val="0"/>
      <w:marBottom w:val="0"/>
      <w:divBdr>
        <w:top w:val="none" w:sz="0" w:space="0" w:color="auto"/>
        <w:left w:val="none" w:sz="0" w:space="0" w:color="auto"/>
        <w:bottom w:val="none" w:sz="0" w:space="0" w:color="auto"/>
        <w:right w:val="none" w:sz="0" w:space="0" w:color="auto"/>
      </w:divBdr>
    </w:div>
    <w:div w:id="1090660445">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00225488">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13522828">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5181594">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86678320">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18055127">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72013472">
      <w:bodyDiv w:val="1"/>
      <w:marLeft w:val="0"/>
      <w:marRight w:val="0"/>
      <w:marTop w:val="0"/>
      <w:marBottom w:val="0"/>
      <w:divBdr>
        <w:top w:val="none" w:sz="0" w:space="0" w:color="auto"/>
        <w:left w:val="none" w:sz="0" w:space="0" w:color="auto"/>
        <w:bottom w:val="none" w:sz="0" w:space="0" w:color="auto"/>
        <w:right w:val="none" w:sz="0" w:space="0" w:color="auto"/>
      </w:divBdr>
    </w:div>
    <w:div w:id="1298147737">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19649154">
      <w:bodyDiv w:val="1"/>
      <w:marLeft w:val="0"/>
      <w:marRight w:val="0"/>
      <w:marTop w:val="0"/>
      <w:marBottom w:val="0"/>
      <w:divBdr>
        <w:top w:val="none" w:sz="0" w:space="0" w:color="auto"/>
        <w:left w:val="none" w:sz="0" w:space="0" w:color="auto"/>
        <w:bottom w:val="none" w:sz="0" w:space="0" w:color="auto"/>
        <w:right w:val="none" w:sz="0" w:space="0" w:color="auto"/>
      </w:divBdr>
    </w:div>
    <w:div w:id="1340235301">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357654232">
      <w:bodyDiv w:val="1"/>
      <w:marLeft w:val="0"/>
      <w:marRight w:val="0"/>
      <w:marTop w:val="0"/>
      <w:marBottom w:val="0"/>
      <w:divBdr>
        <w:top w:val="none" w:sz="0" w:space="0" w:color="auto"/>
        <w:left w:val="none" w:sz="0" w:space="0" w:color="auto"/>
        <w:bottom w:val="none" w:sz="0" w:space="0" w:color="auto"/>
        <w:right w:val="none" w:sz="0" w:space="0" w:color="auto"/>
      </w:divBdr>
    </w:div>
    <w:div w:id="1373844089">
      <w:bodyDiv w:val="1"/>
      <w:marLeft w:val="0"/>
      <w:marRight w:val="0"/>
      <w:marTop w:val="0"/>
      <w:marBottom w:val="0"/>
      <w:divBdr>
        <w:top w:val="none" w:sz="0" w:space="0" w:color="auto"/>
        <w:left w:val="none" w:sz="0" w:space="0" w:color="auto"/>
        <w:bottom w:val="none" w:sz="0" w:space="0" w:color="auto"/>
        <w:right w:val="none" w:sz="0" w:space="0" w:color="auto"/>
      </w:divBdr>
    </w:div>
    <w:div w:id="1394700153">
      <w:bodyDiv w:val="1"/>
      <w:marLeft w:val="0"/>
      <w:marRight w:val="0"/>
      <w:marTop w:val="0"/>
      <w:marBottom w:val="0"/>
      <w:divBdr>
        <w:top w:val="none" w:sz="0" w:space="0" w:color="auto"/>
        <w:left w:val="none" w:sz="0" w:space="0" w:color="auto"/>
        <w:bottom w:val="none" w:sz="0" w:space="0" w:color="auto"/>
        <w:right w:val="none" w:sz="0" w:space="0" w:color="auto"/>
      </w:divBdr>
    </w:div>
    <w:div w:id="1432704925">
      <w:bodyDiv w:val="1"/>
      <w:marLeft w:val="0"/>
      <w:marRight w:val="0"/>
      <w:marTop w:val="0"/>
      <w:marBottom w:val="0"/>
      <w:divBdr>
        <w:top w:val="none" w:sz="0" w:space="0" w:color="auto"/>
        <w:left w:val="none" w:sz="0" w:space="0" w:color="auto"/>
        <w:bottom w:val="none" w:sz="0" w:space="0" w:color="auto"/>
        <w:right w:val="none" w:sz="0" w:space="0" w:color="auto"/>
      </w:divBdr>
    </w:div>
    <w:div w:id="1436904179">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0609894">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467435550">
      <w:bodyDiv w:val="1"/>
      <w:marLeft w:val="0"/>
      <w:marRight w:val="0"/>
      <w:marTop w:val="0"/>
      <w:marBottom w:val="0"/>
      <w:divBdr>
        <w:top w:val="none" w:sz="0" w:space="0" w:color="auto"/>
        <w:left w:val="none" w:sz="0" w:space="0" w:color="auto"/>
        <w:bottom w:val="none" w:sz="0" w:space="0" w:color="auto"/>
        <w:right w:val="none" w:sz="0" w:space="0" w:color="auto"/>
      </w:divBdr>
    </w:div>
    <w:div w:id="1468624759">
      <w:bodyDiv w:val="1"/>
      <w:marLeft w:val="0"/>
      <w:marRight w:val="0"/>
      <w:marTop w:val="0"/>
      <w:marBottom w:val="0"/>
      <w:divBdr>
        <w:top w:val="none" w:sz="0" w:space="0" w:color="auto"/>
        <w:left w:val="none" w:sz="0" w:space="0" w:color="auto"/>
        <w:bottom w:val="none" w:sz="0" w:space="0" w:color="auto"/>
        <w:right w:val="none" w:sz="0" w:space="0" w:color="auto"/>
      </w:divBdr>
    </w:div>
    <w:div w:id="1474443066">
      <w:bodyDiv w:val="1"/>
      <w:marLeft w:val="0"/>
      <w:marRight w:val="0"/>
      <w:marTop w:val="0"/>
      <w:marBottom w:val="0"/>
      <w:divBdr>
        <w:top w:val="none" w:sz="0" w:space="0" w:color="auto"/>
        <w:left w:val="none" w:sz="0" w:space="0" w:color="auto"/>
        <w:bottom w:val="none" w:sz="0" w:space="0" w:color="auto"/>
        <w:right w:val="none" w:sz="0" w:space="0" w:color="auto"/>
      </w:divBdr>
    </w:div>
    <w:div w:id="1476530401">
      <w:bodyDiv w:val="1"/>
      <w:marLeft w:val="0"/>
      <w:marRight w:val="0"/>
      <w:marTop w:val="0"/>
      <w:marBottom w:val="0"/>
      <w:divBdr>
        <w:top w:val="none" w:sz="0" w:space="0" w:color="auto"/>
        <w:left w:val="none" w:sz="0" w:space="0" w:color="auto"/>
        <w:bottom w:val="none" w:sz="0" w:space="0" w:color="auto"/>
        <w:right w:val="none" w:sz="0" w:space="0" w:color="auto"/>
      </w:divBdr>
    </w:div>
    <w:div w:id="1481312064">
      <w:bodyDiv w:val="1"/>
      <w:marLeft w:val="0"/>
      <w:marRight w:val="0"/>
      <w:marTop w:val="0"/>
      <w:marBottom w:val="0"/>
      <w:divBdr>
        <w:top w:val="none" w:sz="0" w:space="0" w:color="auto"/>
        <w:left w:val="none" w:sz="0" w:space="0" w:color="auto"/>
        <w:bottom w:val="none" w:sz="0" w:space="0" w:color="auto"/>
        <w:right w:val="none" w:sz="0" w:space="0" w:color="auto"/>
      </w:divBdr>
    </w:div>
    <w:div w:id="1489442449">
      <w:bodyDiv w:val="1"/>
      <w:marLeft w:val="0"/>
      <w:marRight w:val="0"/>
      <w:marTop w:val="0"/>
      <w:marBottom w:val="0"/>
      <w:divBdr>
        <w:top w:val="none" w:sz="0" w:space="0" w:color="auto"/>
        <w:left w:val="none" w:sz="0" w:space="0" w:color="auto"/>
        <w:bottom w:val="none" w:sz="0" w:space="0" w:color="auto"/>
        <w:right w:val="none" w:sz="0" w:space="0" w:color="auto"/>
      </w:divBdr>
    </w:div>
    <w:div w:id="1501045751">
      <w:bodyDiv w:val="1"/>
      <w:marLeft w:val="0"/>
      <w:marRight w:val="0"/>
      <w:marTop w:val="0"/>
      <w:marBottom w:val="0"/>
      <w:divBdr>
        <w:top w:val="none" w:sz="0" w:space="0" w:color="auto"/>
        <w:left w:val="none" w:sz="0" w:space="0" w:color="auto"/>
        <w:bottom w:val="none" w:sz="0" w:space="0" w:color="auto"/>
        <w:right w:val="none" w:sz="0" w:space="0" w:color="auto"/>
      </w:divBdr>
    </w:div>
    <w:div w:id="1519540462">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38854001">
      <w:bodyDiv w:val="1"/>
      <w:marLeft w:val="0"/>
      <w:marRight w:val="0"/>
      <w:marTop w:val="0"/>
      <w:marBottom w:val="0"/>
      <w:divBdr>
        <w:top w:val="none" w:sz="0" w:space="0" w:color="auto"/>
        <w:left w:val="none" w:sz="0" w:space="0" w:color="auto"/>
        <w:bottom w:val="none" w:sz="0" w:space="0" w:color="auto"/>
        <w:right w:val="none" w:sz="0" w:space="0" w:color="auto"/>
      </w:divBdr>
    </w:div>
    <w:div w:id="1541429425">
      <w:bodyDiv w:val="1"/>
      <w:marLeft w:val="0"/>
      <w:marRight w:val="0"/>
      <w:marTop w:val="0"/>
      <w:marBottom w:val="0"/>
      <w:divBdr>
        <w:top w:val="none" w:sz="0" w:space="0" w:color="auto"/>
        <w:left w:val="none" w:sz="0" w:space="0" w:color="auto"/>
        <w:bottom w:val="none" w:sz="0" w:space="0" w:color="auto"/>
        <w:right w:val="none" w:sz="0" w:space="0" w:color="auto"/>
      </w:divBdr>
    </w:div>
    <w:div w:id="1550603426">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574856644">
      <w:bodyDiv w:val="1"/>
      <w:marLeft w:val="0"/>
      <w:marRight w:val="0"/>
      <w:marTop w:val="0"/>
      <w:marBottom w:val="0"/>
      <w:divBdr>
        <w:top w:val="none" w:sz="0" w:space="0" w:color="auto"/>
        <w:left w:val="none" w:sz="0" w:space="0" w:color="auto"/>
        <w:bottom w:val="none" w:sz="0" w:space="0" w:color="auto"/>
        <w:right w:val="none" w:sz="0" w:space="0" w:color="auto"/>
      </w:divBdr>
    </w:div>
    <w:div w:id="1589004639">
      <w:bodyDiv w:val="1"/>
      <w:marLeft w:val="0"/>
      <w:marRight w:val="0"/>
      <w:marTop w:val="0"/>
      <w:marBottom w:val="0"/>
      <w:divBdr>
        <w:top w:val="none" w:sz="0" w:space="0" w:color="auto"/>
        <w:left w:val="none" w:sz="0" w:space="0" w:color="auto"/>
        <w:bottom w:val="none" w:sz="0" w:space="0" w:color="auto"/>
        <w:right w:val="none" w:sz="0" w:space="0" w:color="auto"/>
      </w:divBdr>
    </w:div>
    <w:div w:id="1591114068">
      <w:bodyDiv w:val="1"/>
      <w:marLeft w:val="0"/>
      <w:marRight w:val="0"/>
      <w:marTop w:val="0"/>
      <w:marBottom w:val="0"/>
      <w:divBdr>
        <w:top w:val="none" w:sz="0" w:space="0" w:color="auto"/>
        <w:left w:val="none" w:sz="0" w:space="0" w:color="auto"/>
        <w:bottom w:val="none" w:sz="0" w:space="0" w:color="auto"/>
        <w:right w:val="none" w:sz="0" w:space="0" w:color="auto"/>
      </w:divBdr>
    </w:div>
    <w:div w:id="15921577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3393652">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0066174">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57413189">
      <w:bodyDiv w:val="1"/>
      <w:marLeft w:val="0"/>
      <w:marRight w:val="0"/>
      <w:marTop w:val="0"/>
      <w:marBottom w:val="0"/>
      <w:divBdr>
        <w:top w:val="none" w:sz="0" w:space="0" w:color="auto"/>
        <w:left w:val="none" w:sz="0" w:space="0" w:color="auto"/>
        <w:bottom w:val="none" w:sz="0" w:space="0" w:color="auto"/>
        <w:right w:val="none" w:sz="0" w:space="0" w:color="auto"/>
      </w:divBdr>
    </w:div>
    <w:div w:id="1665550747">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73072228">
      <w:bodyDiv w:val="1"/>
      <w:marLeft w:val="0"/>
      <w:marRight w:val="0"/>
      <w:marTop w:val="0"/>
      <w:marBottom w:val="0"/>
      <w:divBdr>
        <w:top w:val="none" w:sz="0" w:space="0" w:color="auto"/>
        <w:left w:val="none" w:sz="0" w:space="0" w:color="auto"/>
        <w:bottom w:val="none" w:sz="0" w:space="0" w:color="auto"/>
        <w:right w:val="none" w:sz="0" w:space="0" w:color="auto"/>
      </w:divBdr>
    </w:div>
    <w:div w:id="1674527306">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18703015">
      <w:bodyDiv w:val="1"/>
      <w:marLeft w:val="0"/>
      <w:marRight w:val="0"/>
      <w:marTop w:val="0"/>
      <w:marBottom w:val="0"/>
      <w:divBdr>
        <w:top w:val="none" w:sz="0" w:space="0" w:color="auto"/>
        <w:left w:val="none" w:sz="0" w:space="0" w:color="auto"/>
        <w:bottom w:val="none" w:sz="0" w:space="0" w:color="auto"/>
        <w:right w:val="none" w:sz="0" w:space="0" w:color="auto"/>
      </w:divBdr>
    </w:div>
    <w:div w:id="1719469575">
      <w:bodyDiv w:val="1"/>
      <w:marLeft w:val="0"/>
      <w:marRight w:val="0"/>
      <w:marTop w:val="0"/>
      <w:marBottom w:val="0"/>
      <w:divBdr>
        <w:top w:val="none" w:sz="0" w:space="0" w:color="auto"/>
        <w:left w:val="none" w:sz="0" w:space="0" w:color="auto"/>
        <w:bottom w:val="none" w:sz="0" w:space="0" w:color="auto"/>
        <w:right w:val="none" w:sz="0" w:space="0" w:color="auto"/>
      </w:divBdr>
    </w:div>
    <w:div w:id="1730227113">
      <w:bodyDiv w:val="1"/>
      <w:marLeft w:val="0"/>
      <w:marRight w:val="0"/>
      <w:marTop w:val="0"/>
      <w:marBottom w:val="0"/>
      <w:divBdr>
        <w:top w:val="none" w:sz="0" w:space="0" w:color="auto"/>
        <w:left w:val="none" w:sz="0" w:space="0" w:color="auto"/>
        <w:bottom w:val="none" w:sz="0" w:space="0" w:color="auto"/>
        <w:right w:val="none" w:sz="0" w:space="0" w:color="auto"/>
      </w:divBdr>
    </w:div>
    <w:div w:id="1730761288">
      <w:bodyDiv w:val="1"/>
      <w:marLeft w:val="0"/>
      <w:marRight w:val="0"/>
      <w:marTop w:val="0"/>
      <w:marBottom w:val="0"/>
      <w:divBdr>
        <w:top w:val="none" w:sz="0" w:space="0" w:color="auto"/>
        <w:left w:val="none" w:sz="0" w:space="0" w:color="auto"/>
        <w:bottom w:val="none" w:sz="0" w:space="0" w:color="auto"/>
        <w:right w:val="none" w:sz="0" w:space="0" w:color="auto"/>
      </w:divBdr>
      <w:divsChild>
        <w:div w:id="620498363">
          <w:marLeft w:val="0"/>
          <w:marRight w:val="0"/>
          <w:marTop w:val="0"/>
          <w:marBottom w:val="0"/>
          <w:divBdr>
            <w:top w:val="single" w:sz="2" w:space="0" w:color="E2E8F0"/>
            <w:left w:val="single" w:sz="2" w:space="0" w:color="E2E8F0"/>
            <w:bottom w:val="single" w:sz="2" w:space="0" w:color="E2E8F0"/>
            <w:right w:val="single" w:sz="2" w:space="0" w:color="E2E8F0"/>
          </w:divBdr>
          <w:divsChild>
            <w:div w:id="11513678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8581594">
          <w:marLeft w:val="0"/>
          <w:marRight w:val="0"/>
          <w:marTop w:val="0"/>
          <w:marBottom w:val="0"/>
          <w:divBdr>
            <w:top w:val="single" w:sz="2" w:space="0" w:color="E2E8F0"/>
            <w:left w:val="single" w:sz="2" w:space="0" w:color="E2E8F0"/>
            <w:bottom w:val="single" w:sz="2" w:space="0" w:color="E2E8F0"/>
            <w:right w:val="single" w:sz="2" w:space="0" w:color="E2E8F0"/>
          </w:divBdr>
          <w:divsChild>
            <w:div w:id="1408767772">
              <w:marLeft w:val="0"/>
              <w:marRight w:val="0"/>
              <w:marTop w:val="0"/>
              <w:marBottom w:val="0"/>
              <w:divBdr>
                <w:top w:val="single" w:sz="2" w:space="16" w:color="E2E8F0"/>
                <w:left w:val="single" w:sz="2" w:space="11" w:color="E2E8F0"/>
                <w:bottom w:val="single" w:sz="2" w:space="16" w:color="E2E8F0"/>
                <w:right w:val="single" w:sz="2" w:space="11" w:color="E2E8F0"/>
              </w:divBdr>
            </w:div>
          </w:divsChild>
        </w:div>
      </w:divsChild>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36317387">
      <w:bodyDiv w:val="1"/>
      <w:marLeft w:val="0"/>
      <w:marRight w:val="0"/>
      <w:marTop w:val="0"/>
      <w:marBottom w:val="0"/>
      <w:divBdr>
        <w:top w:val="none" w:sz="0" w:space="0" w:color="auto"/>
        <w:left w:val="none" w:sz="0" w:space="0" w:color="auto"/>
        <w:bottom w:val="none" w:sz="0" w:space="0" w:color="auto"/>
        <w:right w:val="none" w:sz="0" w:space="0" w:color="auto"/>
      </w:divBdr>
    </w:div>
    <w:div w:id="1769082325">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84763086">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793548203">
      <w:bodyDiv w:val="1"/>
      <w:marLeft w:val="0"/>
      <w:marRight w:val="0"/>
      <w:marTop w:val="0"/>
      <w:marBottom w:val="0"/>
      <w:divBdr>
        <w:top w:val="none" w:sz="0" w:space="0" w:color="auto"/>
        <w:left w:val="none" w:sz="0" w:space="0" w:color="auto"/>
        <w:bottom w:val="none" w:sz="0" w:space="0" w:color="auto"/>
        <w:right w:val="none" w:sz="0" w:space="0" w:color="auto"/>
      </w:divBdr>
    </w:div>
    <w:div w:id="1797334427">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3695179">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30945283">
      <w:bodyDiv w:val="1"/>
      <w:marLeft w:val="0"/>
      <w:marRight w:val="0"/>
      <w:marTop w:val="0"/>
      <w:marBottom w:val="0"/>
      <w:divBdr>
        <w:top w:val="none" w:sz="0" w:space="0" w:color="auto"/>
        <w:left w:val="none" w:sz="0" w:space="0" w:color="auto"/>
        <w:bottom w:val="none" w:sz="0" w:space="0" w:color="auto"/>
        <w:right w:val="none" w:sz="0" w:space="0" w:color="auto"/>
      </w:divBdr>
    </w:div>
    <w:div w:id="1860044472">
      <w:bodyDiv w:val="1"/>
      <w:marLeft w:val="0"/>
      <w:marRight w:val="0"/>
      <w:marTop w:val="0"/>
      <w:marBottom w:val="0"/>
      <w:divBdr>
        <w:top w:val="none" w:sz="0" w:space="0" w:color="auto"/>
        <w:left w:val="none" w:sz="0" w:space="0" w:color="auto"/>
        <w:bottom w:val="none" w:sz="0" w:space="0" w:color="auto"/>
        <w:right w:val="none" w:sz="0" w:space="0" w:color="auto"/>
      </w:divBdr>
    </w:div>
    <w:div w:id="1865440125">
      <w:bodyDiv w:val="1"/>
      <w:marLeft w:val="0"/>
      <w:marRight w:val="0"/>
      <w:marTop w:val="0"/>
      <w:marBottom w:val="0"/>
      <w:divBdr>
        <w:top w:val="none" w:sz="0" w:space="0" w:color="auto"/>
        <w:left w:val="none" w:sz="0" w:space="0" w:color="auto"/>
        <w:bottom w:val="none" w:sz="0" w:space="0" w:color="auto"/>
        <w:right w:val="none" w:sz="0" w:space="0" w:color="auto"/>
      </w:divBdr>
    </w:div>
    <w:div w:id="1884635131">
      <w:bodyDiv w:val="1"/>
      <w:marLeft w:val="0"/>
      <w:marRight w:val="0"/>
      <w:marTop w:val="0"/>
      <w:marBottom w:val="0"/>
      <w:divBdr>
        <w:top w:val="none" w:sz="0" w:space="0" w:color="auto"/>
        <w:left w:val="none" w:sz="0" w:space="0" w:color="auto"/>
        <w:bottom w:val="none" w:sz="0" w:space="0" w:color="auto"/>
        <w:right w:val="none" w:sz="0" w:space="0" w:color="auto"/>
      </w:divBdr>
    </w:div>
    <w:div w:id="1885169945">
      <w:bodyDiv w:val="1"/>
      <w:marLeft w:val="0"/>
      <w:marRight w:val="0"/>
      <w:marTop w:val="0"/>
      <w:marBottom w:val="0"/>
      <w:divBdr>
        <w:top w:val="none" w:sz="0" w:space="0" w:color="auto"/>
        <w:left w:val="none" w:sz="0" w:space="0" w:color="auto"/>
        <w:bottom w:val="none" w:sz="0" w:space="0" w:color="auto"/>
        <w:right w:val="none" w:sz="0" w:space="0" w:color="auto"/>
      </w:divBdr>
    </w:div>
    <w:div w:id="1888177170">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18055737">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53366212">
      <w:bodyDiv w:val="1"/>
      <w:marLeft w:val="0"/>
      <w:marRight w:val="0"/>
      <w:marTop w:val="0"/>
      <w:marBottom w:val="0"/>
      <w:divBdr>
        <w:top w:val="none" w:sz="0" w:space="0" w:color="auto"/>
        <w:left w:val="none" w:sz="0" w:space="0" w:color="auto"/>
        <w:bottom w:val="none" w:sz="0" w:space="0" w:color="auto"/>
        <w:right w:val="none" w:sz="0" w:space="0" w:color="auto"/>
      </w:divBdr>
    </w:div>
    <w:div w:id="1970672509">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07171633">
      <w:bodyDiv w:val="1"/>
      <w:marLeft w:val="0"/>
      <w:marRight w:val="0"/>
      <w:marTop w:val="0"/>
      <w:marBottom w:val="0"/>
      <w:divBdr>
        <w:top w:val="none" w:sz="0" w:space="0" w:color="auto"/>
        <w:left w:val="none" w:sz="0" w:space="0" w:color="auto"/>
        <w:bottom w:val="none" w:sz="0" w:space="0" w:color="auto"/>
        <w:right w:val="none" w:sz="0" w:space="0" w:color="auto"/>
      </w:divBdr>
    </w:div>
    <w:div w:id="2015496232">
      <w:bodyDiv w:val="1"/>
      <w:marLeft w:val="0"/>
      <w:marRight w:val="0"/>
      <w:marTop w:val="0"/>
      <w:marBottom w:val="0"/>
      <w:divBdr>
        <w:top w:val="none" w:sz="0" w:space="0" w:color="auto"/>
        <w:left w:val="none" w:sz="0" w:space="0" w:color="auto"/>
        <w:bottom w:val="none" w:sz="0" w:space="0" w:color="auto"/>
        <w:right w:val="none" w:sz="0" w:space="0" w:color="auto"/>
      </w:divBdr>
    </w:div>
    <w:div w:id="2017687246">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1295809">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38038605">
      <w:bodyDiv w:val="1"/>
      <w:marLeft w:val="0"/>
      <w:marRight w:val="0"/>
      <w:marTop w:val="0"/>
      <w:marBottom w:val="0"/>
      <w:divBdr>
        <w:top w:val="none" w:sz="0" w:space="0" w:color="auto"/>
        <w:left w:val="none" w:sz="0" w:space="0" w:color="auto"/>
        <w:bottom w:val="none" w:sz="0" w:space="0" w:color="auto"/>
        <w:right w:val="none" w:sz="0" w:space="0" w:color="auto"/>
      </w:divBdr>
    </w:div>
    <w:div w:id="2045059883">
      <w:bodyDiv w:val="1"/>
      <w:marLeft w:val="0"/>
      <w:marRight w:val="0"/>
      <w:marTop w:val="0"/>
      <w:marBottom w:val="0"/>
      <w:divBdr>
        <w:top w:val="none" w:sz="0" w:space="0" w:color="auto"/>
        <w:left w:val="none" w:sz="0" w:space="0" w:color="auto"/>
        <w:bottom w:val="none" w:sz="0" w:space="0" w:color="auto"/>
        <w:right w:val="none" w:sz="0" w:space="0" w:color="auto"/>
      </w:divBdr>
    </w:div>
    <w:div w:id="2045984284">
      <w:bodyDiv w:val="1"/>
      <w:marLeft w:val="0"/>
      <w:marRight w:val="0"/>
      <w:marTop w:val="0"/>
      <w:marBottom w:val="0"/>
      <w:divBdr>
        <w:top w:val="none" w:sz="0" w:space="0" w:color="auto"/>
        <w:left w:val="none" w:sz="0" w:space="0" w:color="auto"/>
        <w:bottom w:val="none" w:sz="0" w:space="0" w:color="auto"/>
        <w:right w:val="none" w:sz="0" w:space="0" w:color="auto"/>
      </w:divBdr>
    </w:div>
    <w:div w:id="2047681869">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6933189">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090617657">
      <w:bodyDiv w:val="1"/>
      <w:marLeft w:val="0"/>
      <w:marRight w:val="0"/>
      <w:marTop w:val="0"/>
      <w:marBottom w:val="0"/>
      <w:divBdr>
        <w:top w:val="none" w:sz="0" w:space="0" w:color="auto"/>
        <w:left w:val="none" w:sz="0" w:space="0" w:color="auto"/>
        <w:bottom w:val="none" w:sz="0" w:space="0" w:color="auto"/>
        <w:right w:val="none" w:sz="0" w:space="0" w:color="auto"/>
      </w:divBdr>
    </w:div>
    <w:div w:id="2092701900">
      <w:bodyDiv w:val="1"/>
      <w:marLeft w:val="0"/>
      <w:marRight w:val="0"/>
      <w:marTop w:val="0"/>
      <w:marBottom w:val="0"/>
      <w:divBdr>
        <w:top w:val="none" w:sz="0" w:space="0" w:color="auto"/>
        <w:left w:val="none" w:sz="0" w:space="0" w:color="auto"/>
        <w:bottom w:val="none" w:sz="0" w:space="0" w:color="auto"/>
        <w:right w:val="none" w:sz="0" w:space="0" w:color="auto"/>
      </w:divBdr>
    </w:div>
    <w:div w:id="2092966075">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10655710">
      <w:bodyDiv w:val="1"/>
      <w:marLeft w:val="0"/>
      <w:marRight w:val="0"/>
      <w:marTop w:val="0"/>
      <w:marBottom w:val="0"/>
      <w:divBdr>
        <w:top w:val="none" w:sz="0" w:space="0" w:color="auto"/>
        <w:left w:val="none" w:sz="0" w:space="0" w:color="auto"/>
        <w:bottom w:val="none" w:sz="0" w:space="0" w:color="auto"/>
        <w:right w:val="none" w:sz="0" w:space="0" w:color="auto"/>
      </w:divBdr>
    </w:div>
    <w:div w:id="2112505832">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 w:id="214454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coTestAutom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Pr>
              <w:rStyle w:val="Textedelespacerserv"/>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55325"/>
    <w:rsid w:val="00055325"/>
    <w:rsid w:val="000C32CB"/>
    <w:rsid w:val="001B271F"/>
    <w:rsid w:val="00202F53"/>
    <w:rsid w:val="00243498"/>
    <w:rsid w:val="002652A7"/>
    <w:rsid w:val="00455A86"/>
    <w:rsid w:val="004A1F04"/>
    <w:rsid w:val="005475DE"/>
    <w:rsid w:val="00665567"/>
    <w:rsid w:val="007B0C1C"/>
    <w:rsid w:val="009E4BC3"/>
    <w:rsid w:val="00B21381"/>
    <w:rsid w:val="00B437BE"/>
    <w:rsid w:val="00BF4551"/>
    <w:rsid w:val="00C85F77"/>
    <w:rsid w:val="00D14548"/>
    <w:rsid w:val="00DC6007"/>
    <w:rsid w:val="00E67F8E"/>
    <w:rsid w:val="00EA05C0"/>
    <w:rsid w:val="00ED4798"/>
    <w:rsid w:val="00F939D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5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C32CB"/>
    <w:rPr>
      <w:color w:val="808080"/>
    </w:rPr>
  </w:style>
  <w:style w:type="paragraph" w:customStyle="1" w:styleId="66DED61730BA4CBCABA5E572FEB0D39B">
    <w:name w:val="66DED61730BA4CBCABA5E572FEB0D39B"/>
    <w:rsid w:val="005475DE"/>
  </w:style>
  <w:style w:type="paragraph" w:customStyle="1" w:styleId="BAC9F39F915947C7857D3791F8FE1502">
    <w:name w:val="BAC9F39F915947C7857D3791F8FE1502"/>
    <w:rsid w:val="000C32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9C3899-A917-422E-802A-BC74AEE5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190</TotalTime>
  <Pages>1</Pages>
  <Words>7047</Words>
  <Characters>38762</Characters>
  <Application>Microsoft Office Word</Application>
  <DocSecurity>0</DocSecurity>
  <Lines>323</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pratiques - Tests automatisés utilisant PYATS et Genie</vt:lpstr>
      <vt:lpstr>Lab - Automated Testing Using pyATS and Genie</vt:lpstr>
    </vt:vector>
  </TitlesOfParts>
  <Company>Cisco Systems, Inc.</Company>
  <LinksUpToDate>false</LinksUpToDate>
  <CharactersWithSpaces>45718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Tests automatisés utilisant PYATS et Genie</dc:title>
  <dc:creator>Allan Johnson</dc:creator>
  <dc:description>2020</dc:description>
  <cp:lastModifiedBy>User</cp:lastModifiedBy>
  <cp:revision>16</cp:revision>
  <cp:lastPrinted>2020-07-20T00:08:00Z</cp:lastPrinted>
  <dcterms:created xsi:type="dcterms:W3CDTF">2020-06-10T17:07:00Z</dcterms:created>
  <dcterms:modified xsi:type="dcterms:W3CDTF">2022-08-01T17:31:00Z</dcterms:modified>
</cp:coreProperties>
</file>