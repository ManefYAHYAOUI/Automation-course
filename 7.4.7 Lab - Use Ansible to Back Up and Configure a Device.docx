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9D1F6E" w:rsidP="00B47940">
      <w:pPr>
        <w:pStyle w:val="Titre"/>
        <w:rPr>
          <w:rStyle w:val="LabTitleInstVersred"/>
          <w:b/>
          <w:color w:val="auto"/>
        </w:rPr>
      </w:pPr>
      <w:sdt>
        <w:sdtPr>
          <w:rPr>
            <w:b w:val="0"/>
            <w:color w:val="EE0000"/>
          </w:rPr>
          <w:alias w:val="Titr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522A3">
            <w:t>Travaux pratiques - Utiliser Ansible pour sauvegarder et configurer un périphérique</w:t>
          </w:r>
        </w:sdtContent>
      </w:sdt>
      <w:r w:rsidR="004E7C33">
        <w:rPr>
          <w:rStyle w:val="LabTitleInstVersred"/>
        </w:rPr>
        <w:t xml:space="preserve"> </w:t>
      </w:r>
    </w:p>
    <w:p w:rsidR="00D778DF" w:rsidRPr="00E70096" w:rsidRDefault="00D778DF" w:rsidP="00D452F4">
      <w:pPr>
        <w:pStyle w:val="Titre1"/>
      </w:pPr>
      <w:r>
        <w:t>Objectifs</w:t>
      </w:r>
    </w:p>
    <w:p w:rsidR="00D778DF" w:rsidRDefault="0096687F" w:rsidP="00DE1DC2">
      <w:pPr>
        <w:pStyle w:val="BodyTextL25Bold"/>
      </w:pPr>
      <w:r>
        <w:t>Partie 1 : Lancer la machine virtuelle DEVASC et la machine virtuelle CSR1000v</w:t>
      </w:r>
    </w:p>
    <w:p w:rsidR="004E2E0A" w:rsidRDefault="004E2E0A" w:rsidP="00DE1DC2">
      <w:pPr>
        <w:pStyle w:val="BodyTextL25Bold"/>
      </w:pPr>
      <w:r>
        <w:t>Partie 2 : Configurer Ansible</w:t>
      </w:r>
    </w:p>
    <w:p w:rsidR="00682CBE" w:rsidRDefault="00682CBE" w:rsidP="00DE1DC2">
      <w:pPr>
        <w:pStyle w:val="BodyTextL25Bold"/>
      </w:pPr>
      <w:r>
        <w:t>Partie 3 : Utiliser Ansible pour sauvegarder une configuration</w:t>
      </w:r>
    </w:p>
    <w:p w:rsidR="00036244" w:rsidRDefault="00036244" w:rsidP="00DE1DC2">
      <w:pPr>
        <w:pStyle w:val="BodyTextL25Bold"/>
      </w:pPr>
      <w:r>
        <w:t>Partie 4 : Utiliser Ansible pour configurer un périphérique</w:t>
      </w:r>
    </w:p>
    <w:p w:rsidR="00D778DF" w:rsidRDefault="00D778DF" w:rsidP="00D452F4">
      <w:pPr>
        <w:pStyle w:val="Titre1"/>
      </w:pPr>
      <w:r>
        <w:t>Contexte/scénario</w:t>
      </w:r>
    </w:p>
    <w:p w:rsidR="005F0301" w:rsidRPr="00F426AC" w:rsidRDefault="00A03D0E" w:rsidP="00F426AC">
      <w:pPr>
        <w:pStyle w:val="BodyTextL25"/>
      </w:pPr>
      <w:r>
        <w:t>Dans ce TP, vous explorerez les principes fondamentaux de l'utilisation d'Ansible pour automatiser certaines tâches de gestion de périphériques de base. Tout d'abord, vous allez configurer Ansible dans votre VM DEVASC. Ensuite, vous allez utiliser Ansible pour vous connecter au CSR1000v et sauvegarder sa configuration. Enfin, vous allez configurer le CSR1000v avec l'adressage IPv6.</w:t>
      </w:r>
    </w:p>
    <w:p w:rsidR="00D778DF" w:rsidRPr="00E70096" w:rsidRDefault="00D778DF" w:rsidP="00D452F4">
      <w:pPr>
        <w:pStyle w:val="Titre1"/>
      </w:pPr>
      <w:r>
        <w:t>Ressources requises</w:t>
      </w:r>
    </w:p>
    <w:p w:rsidR="0096687F" w:rsidRDefault="0096687F" w:rsidP="0096687F">
      <w:pPr>
        <w:pStyle w:val="Bulletlevel1"/>
      </w:pPr>
      <w:r>
        <w:t>1 PC avec système d'exploitation de votre choix</w:t>
      </w:r>
    </w:p>
    <w:p w:rsidR="0096687F" w:rsidRDefault="0096687F" w:rsidP="0096687F">
      <w:pPr>
        <w:pStyle w:val="Bulletlevel1"/>
      </w:pPr>
      <w:r>
        <w:t>Boîte virtuelle ou VMWare</w:t>
      </w:r>
    </w:p>
    <w:p w:rsidR="0096687F" w:rsidRDefault="0096687F" w:rsidP="0096687F">
      <w:pPr>
        <w:pStyle w:val="Bulletlevel1"/>
      </w:pPr>
      <w:r>
        <w:t>Machine virtuelle DEVASC</w:t>
      </w:r>
    </w:p>
    <w:p w:rsidR="00621899" w:rsidRDefault="00143E36" w:rsidP="0096687F">
      <w:pPr>
        <w:pStyle w:val="Bulletlevel1"/>
      </w:pPr>
      <w:r>
        <w:t>Machine virtuelle CSR1000v</w:t>
      </w:r>
    </w:p>
    <w:p w:rsidR="00125806" w:rsidRDefault="00125806" w:rsidP="00D452F4">
      <w:pPr>
        <w:pStyle w:val="Titre1"/>
      </w:pPr>
      <w:r>
        <w:t>Instructions</w:t>
      </w:r>
    </w:p>
    <w:p w:rsidR="00103401" w:rsidRDefault="0096687F" w:rsidP="00103401">
      <w:pPr>
        <w:pStyle w:val="Titre2"/>
      </w:pPr>
      <w:r>
        <w:t>Lancez les machines virtuelles DEVASC et CSR1000V</w:t>
      </w:r>
    </w:p>
    <w:p w:rsidR="00F74D24" w:rsidRPr="004123E3" w:rsidRDefault="00F74D24" w:rsidP="00F74D24">
      <w:pPr>
        <w:pStyle w:val="BodyTextL25"/>
      </w:pPr>
      <w:r>
        <w:t xml:space="preserve">Si vous n'avez pas encore terminé </w:t>
      </w:r>
      <w:r w:rsidRPr="00A03D0E">
        <w:rPr>
          <w:b/>
          <w:bCs/>
        </w:rPr>
        <w:t>TP - Installer l'environnement de laboratoire de machines virtuelles</w:t>
      </w:r>
      <w:r>
        <w:t>, faites-le maintenant. Si vous avez déjà terminé ce TP, lancez la machine virtuelle DEVASC maintenant.</w:t>
      </w:r>
    </w:p>
    <w:p w:rsidR="0096687F" w:rsidRDefault="0096687F" w:rsidP="0096687F">
      <w:pPr>
        <w:pStyle w:val="BodyTextL25"/>
      </w:pPr>
      <w:r>
        <w:t>Si vous n'avez pas encore terminé le</w:t>
      </w:r>
      <w:r>
        <w:rPr>
          <w:b/>
        </w:rPr>
        <w:t xml:space="preserve"> TP - Installez la machine virtuelle DEVASC-LAB et CSR1000v</w:t>
      </w:r>
      <w:r>
        <w:t>, faites-le maintenant. Si vous avez déjà terminé ce laboratoire, lancez la machine virtuelle CSR1000v maintenant.</w:t>
      </w:r>
    </w:p>
    <w:p w:rsidR="006941C8" w:rsidRDefault="001D3537" w:rsidP="006941C8">
      <w:pPr>
        <w:pStyle w:val="Titre2"/>
      </w:pPr>
      <w:r>
        <w:t>Configurer Ansible</w:t>
      </w:r>
    </w:p>
    <w:p w:rsidR="006941C8" w:rsidRDefault="006941C8" w:rsidP="006941C8">
      <w:pPr>
        <w:pStyle w:val="BodyTextL25"/>
      </w:pPr>
      <w:r>
        <w:t>Dans cette partie, vous allez configurer Ansible pour qu'il s'exécute à partir d'un répertoire spécifique.</w:t>
      </w:r>
    </w:p>
    <w:p w:rsidR="004B0A81" w:rsidRDefault="004B0A81" w:rsidP="00B775F0">
      <w:pPr>
        <w:pStyle w:val="Titre3"/>
      </w:pPr>
      <w:bookmarkStart w:id="0" w:name="_Hlk41483702"/>
      <w:r>
        <w:t>Ouvrez le répertoire Ansible dans VS Code.</w:t>
      </w:r>
    </w:p>
    <w:p w:rsidR="00D80727" w:rsidRDefault="00D80727" w:rsidP="00D80727">
      <w:pPr>
        <w:pStyle w:val="SubStepAlpha"/>
      </w:pPr>
      <w:r>
        <w:t xml:space="preserve">Ouvrez </w:t>
      </w:r>
      <w:r w:rsidRPr="00C2605F">
        <w:rPr>
          <w:b/>
          <w:bCs/>
        </w:rPr>
        <w:t>VS Code</w:t>
      </w:r>
      <w:r>
        <w:t>.</w:t>
      </w:r>
    </w:p>
    <w:p w:rsidR="00D80727" w:rsidRDefault="00D80727" w:rsidP="00D80727">
      <w:pPr>
        <w:pStyle w:val="SubStepAlpha"/>
      </w:pPr>
      <w:r>
        <w:t xml:space="preserve">Cliquez sur </w:t>
      </w:r>
      <w:r w:rsidRPr="00C2605F">
        <w:rPr>
          <w:b/>
          <w:bCs/>
        </w:rPr>
        <w:t>File &gt; Open Folder...</w:t>
      </w:r>
      <w:r>
        <w:t xml:space="preserve">  et accédez au dossier </w:t>
      </w:r>
      <w:r>
        <w:rPr>
          <w:b/>
        </w:rPr>
        <w:t>/labs/devnet-src/ansible</w:t>
      </w:r>
      <w:r>
        <w:t>.</w:t>
      </w:r>
    </w:p>
    <w:p w:rsidR="00D068B9" w:rsidRDefault="00D068B9" w:rsidP="00D80727">
      <w:pPr>
        <w:pStyle w:val="SubStepAlpha"/>
      </w:pPr>
      <w:r>
        <w:t xml:space="preserve">Cliquez sur </w:t>
      </w:r>
      <w:r w:rsidRPr="00C2605F">
        <w:rPr>
          <w:b/>
          <w:bCs/>
        </w:rPr>
        <w:t>OK</w:t>
      </w:r>
      <w:r>
        <w:t>.</w:t>
      </w:r>
    </w:p>
    <w:p w:rsidR="00D068B9" w:rsidRPr="00F02B63" w:rsidRDefault="00D068B9" w:rsidP="00C2605F">
      <w:pPr>
        <w:pStyle w:val="SubStepAlpha"/>
      </w:pPr>
      <w:r>
        <w:t xml:space="preserve">Les deux sous-répertoires des laboratoires Ansible sont maintenant chargés dans le volet VS Code </w:t>
      </w:r>
      <w:r w:rsidR="00DB71E8" w:rsidRPr="00DB71E8">
        <w:rPr>
          <w:b/>
          <w:bCs/>
        </w:rPr>
        <w:t>EXPLORER</w:t>
      </w:r>
      <w:r>
        <w:t xml:space="preserve"> pour votre commodité. Dans ce TP, vous travaillerez avec le répertoire </w:t>
      </w:r>
      <w:r w:rsidR="00056D9B" w:rsidRPr="00C2605F">
        <w:rPr>
          <w:b/>
          <w:bCs/>
        </w:rPr>
        <w:t>ansible-csr1000v</w:t>
      </w:r>
      <w:r>
        <w:t>.</w:t>
      </w:r>
    </w:p>
    <w:bookmarkEnd w:id="0"/>
    <w:p w:rsidR="00B775F0" w:rsidRDefault="006412BD" w:rsidP="00B775F0">
      <w:pPr>
        <w:pStyle w:val="Titre3"/>
      </w:pPr>
      <w:r>
        <w:lastRenderedPageBreak/>
        <w:t>Modifiez le fichier de stock Ansible.</w:t>
      </w:r>
    </w:p>
    <w:p w:rsidR="00623781" w:rsidRDefault="006A001C" w:rsidP="000D3A66">
      <w:pPr>
        <w:pStyle w:val="BodyTextL25"/>
      </w:pPr>
      <w:r>
        <w:t xml:space="preserve">Ansible utilise un fichier d'inventaire appelé </w:t>
      </w:r>
      <w:r w:rsidRPr="00C2605F">
        <w:rPr>
          <w:b/>
          <w:bCs/>
        </w:rPr>
        <w:t>hôtes</w:t>
      </w:r>
      <w:r>
        <w:t xml:space="preserve"> qui contient des informations sur l'appareil utilisées par les playbooks Ansible. L'emplacement </w:t>
      </w:r>
      <w:r w:rsidRPr="000D3A66">
        <w:rPr>
          <w:highlight w:val="yellow"/>
        </w:rPr>
        <w:t>par défaut</w:t>
      </w:r>
      <w:r>
        <w:t xml:space="preserve"> du </w:t>
      </w:r>
      <w:r w:rsidRPr="000D3A66">
        <w:rPr>
          <w:highlight w:val="yellow"/>
        </w:rPr>
        <w:t>fichier d'inventaire</w:t>
      </w:r>
      <w:r>
        <w:t xml:space="preserve"> Ansible est</w:t>
      </w:r>
      <w:r>
        <w:rPr>
          <w:b/>
        </w:rPr>
        <w:t xml:space="preserve"> </w:t>
      </w:r>
      <w:r w:rsidRPr="000D3A66">
        <w:rPr>
          <w:b/>
          <w:highlight w:val="yellow"/>
        </w:rPr>
        <w:t>/etc/ansible/hosts</w:t>
      </w:r>
      <w:r>
        <w:t xml:space="preserve"> comme </w:t>
      </w:r>
      <w:r w:rsidR="000D3A66">
        <w:t>indiqué</w:t>
      </w:r>
      <w:r>
        <w:t xml:space="preserve"> dans le fichier</w:t>
      </w:r>
      <w:r w:rsidR="000E17DA" w:rsidRPr="001439A5">
        <w:rPr>
          <w:b/>
          <w:bCs/>
        </w:rPr>
        <w:t xml:space="preserve"> </w:t>
      </w:r>
      <w:r w:rsidR="000E17DA" w:rsidRPr="000D3A66">
        <w:rPr>
          <w:b/>
          <w:bCs/>
          <w:highlight w:val="cyan"/>
        </w:rPr>
        <w:t>ansible.cfg</w:t>
      </w:r>
      <w:r>
        <w:t xml:space="preserve"> par défaut dans le même répertoire </w:t>
      </w:r>
      <w:r>
        <w:rPr>
          <w:b/>
        </w:rPr>
        <w:t>/etc/ansible</w:t>
      </w:r>
      <w:r>
        <w:t xml:space="preserve">. </w:t>
      </w:r>
      <w:r w:rsidRPr="000D3A66">
        <w:rPr>
          <w:highlight w:val="cyan"/>
        </w:rPr>
        <w:t>Ces fichiers par défaut sont utilisés lorsque Ansible est exécuté globalement</w:t>
      </w:r>
      <w:r>
        <w:t xml:space="preserve">. Cependant, dans ce laboratoire, vous allez exécuter Ansible à partir du répertoire </w:t>
      </w:r>
      <w:r w:rsidR="00F5639E" w:rsidRPr="003C74C7">
        <w:rPr>
          <w:b/>
          <w:bCs/>
        </w:rPr>
        <w:t>ansible-csr1000v</w:t>
      </w:r>
      <w:r>
        <w:t xml:space="preserve">. Par conséquent, vous avez besoin d' </w:t>
      </w:r>
      <w:r w:rsidR="007D43AA" w:rsidRPr="00C2605F">
        <w:rPr>
          <w:b/>
          <w:bCs/>
        </w:rPr>
        <w:t>hôtes</w:t>
      </w:r>
      <w:r>
        <w:t xml:space="preserve"> séparés et de fichiers </w:t>
      </w:r>
      <w:r w:rsidR="00BD4F0D" w:rsidRPr="00C2605F">
        <w:rPr>
          <w:b/>
          <w:bCs/>
        </w:rPr>
        <w:t>ansible.cfg</w:t>
      </w:r>
      <w:r>
        <w:t xml:space="preserve"> pour chaque laboratoire. </w:t>
      </w:r>
    </w:p>
    <w:p w:rsidR="00F5639E" w:rsidRDefault="00F5639E" w:rsidP="00B45927">
      <w:pPr>
        <w:pStyle w:val="BodyTextL25"/>
      </w:pPr>
      <w:r>
        <w:rPr>
          <w:b/>
        </w:rPr>
        <w:t>Remarque</w:t>
      </w:r>
      <w:r>
        <w:t> : Les termes</w:t>
      </w:r>
      <w:r>
        <w:rPr>
          <w:b/>
        </w:rPr>
        <w:t xml:space="preserve"> fichier hosts</w:t>
      </w:r>
      <w:r>
        <w:t xml:space="preserve"> et </w:t>
      </w:r>
      <w:r>
        <w:rPr>
          <w:b/>
        </w:rPr>
        <w:t>fichier d'inventaire</w:t>
      </w:r>
      <w:r w:rsidR="00447CBE">
        <w:t xml:space="preserve"> sont synonymes et seront utilisés de façon interchangeable dans les travaux pratiques d'Ansible.</w:t>
      </w:r>
    </w:p>
    <w:p w:rsidR="00FC1A53" w:rsidRDefault="00447CBE" w:rsidP="00C2605F">
      <w:pPr>
        <w:pStyle w:val="BodyTextL25"/>
      </w:pPr>
      <w:r>
        <w:t>Le fichier d'inventaire Ansible définit les périphériques et groupes d'appareils utilisés par le playbook Ansible. Le fichier peut être dans l'un des nombreux formats, y compris YAML et INI, en fonction de votre environnement Ansible. Le fichier d'inventaire peut répertorier les périphériques par adresse IP ou par nom de domaine complet (FQDN), et peut également inclure des paramètres spécifiques à l'hôte.</w:t>
      </w:r>
    </w:p>
    <w:p w:rsidR="006E6E1F" w:rsidRDefault="00A70175" w:rsidP="00C2605F">
      <w:pPr>
        <w:pStyle w:val="SubStepAlpha"/>
      </w:pPr>
      <w:bookmarkStart w:id="1" w:name="_Hlk41483791"/>
      <w:r>
        <w:t xml:space="preserve">Ouvrez le fichier </w:t>
      </w:r>
      <w:r w:rsidRPr="00C2605F">
        <w:rPr>
          <w:b/>
          <w:bCs/>
        </w:rPr>
        <w:t>hosts</w:t>
      </w:r>
      <w:r>
        <w:t xml:space="preserve"> dans le répertoire </w:t>
      </w:r>
      <w:r w:rsidRPr="00C2605F">
        <w:rPr>
          <w:b/>
          <w:bCs/>
        </w:rPr>
        <w:t>ansible-csr1000v</w:t>
      </w:r>
      <w:r>
        <w:t>.</w:t>
      </w:r>
    </w:p>
    <w:p w:rsidR="00643E2D" w:rsidRDefault="00A70175" w:rsidP="00643E2D">
      <w:pPr>
        <w:pStyle w:val="SubStepAlpha"/>
      </w:pPr>
      <w:r>
        <w:t>Ajoutez les lignes suivantes au fichier</w:t>
      </w:r>
      <w:r w:rsidR="004F279A">
        <w:rPr>
          <w:b/>
          <w:bCs/>
        </w:rPr>
        <w:t xml:space="preserve"> hosts</w:t>
      </w:r>
      <w:r>
        <w:t xml:space="preserve"> et enregistrez.</w:t>
      </w:r>
      <w:bookmarkEnd w:id="1"/>
      <w:r>
        <w:t xml:space="preserve"> </w:t>
      </w:r>
    </w:p>
    <w:p w:rsidR="005601CB" w:rsidRPr="004E7C33" w:rsidRDefault="005601CB" w:rsidP="00431326">
      <w:pPr>
        <w:pStyle w:val="CMDOutput"/>
        <w:rPr>
          <w:lang w:val="en-US"/>
        </w:rPr>
      </w:pPr>
      <w:r w:rsidRPr="004E7C33">
        <w:rPr>
          <w:lang w:val="en-US"/>
        </w:rPr>
        <w:t># Enter the hosts or devices for Ansible playbooks</w:t>
      </w:r>
    </w:p>
    <w:p w:rsidR="000B5887" w:rsidRPr="004E7C33" w:rsidRDefault="000B5887" w:rsidP="00431326">
      <w:pPr>
        <w:pStyle w:val="CMDOutput"/>
        <w:rPr>
          <w:lang w:val="en-US"/>
        </w:rPr>
      </w:pPr>
      <w:r w:rsidRPr="004E7C33">
        <w:rPr>
          <w:lang w:val="en-US"/>
        </w:rPr>
        <w:t>CSR1kv ansible_user=cisco ansible_password=cisco123! ansible_host=192.168.56.101</w:t>
      </w:r>
    </w:p>
    <w:p w:rsidR="001E5F22" w:rsidRDefault="004F279A" w:rsidP="00DF2873">
      <w:pPr>
        <w:pStyle w:val="SubStepAlpha"/>
        <w:numPr>
          <w:ilvl w:val="0"/>
          <w:numId w:val="0"/>
        </w:numPr>
        <w:ind w:left="720"/>
      </w:pPr>
      <w:r>
        <w:t xml:space="preserve">Après le commentaire (#), le fichier </w:t>
      </w:r>
      <w:r w:rsidRPr="00C2605F">
        <w:rPr>
          <w:b/>
          <w:bCs/>
        </w:rPr>
        <w:t>hosts</w:t>
      </w:r>
      <w:r>
        <w:t xml:space="preserve"> commence par un alias,</w:t>
      </w:r>
      <w:r w:rsidR="00DF2873" w:rsidRPr="00C2605F">
        <w:rPr>
          <w:b/>
          <w:bCs/>
        </w:rPr>
        <w:t xml:space="preserve"> CSR1kv</w:t>
      </w:r>
      <w:r>
        <w:t xml:space="preserve">. Un alias est utilisé depuis le playbook Ansible pour référencer un appareil. Après l'alias, le fichier </w:t>
      </w:r>
      <w:r w:rsidR="00C148BD" w:rsidRPr="00C2605F">
        <w:rPr>
          <w:b/>
          <w:bCs/>
        </w:rPr>
        <w:t>hosts</w:t>
      </w:r>
      <w:r>
        <w:t xml:space="preserve"> spécifie trois variables qui seront utilisées par le playbook Ansible pour accéder au périphérique. Il s'agit des informations d'identification SSH dont Ansible a besoin pour accéder en toute sécurité à la machine virtuelle CSR1000v.</w:t>
      </w:r>
    </w:p>
    <w:p w:rsidR="00DF2873" w:rsidRDefault="00DF2873" w:rsidP="00FB57AF">
      <w:pPr>
        <w:pStyle w:val="Bulletlevel2"/>
      </w:pPr>
      <w:r>
        <w:rPr>
          <w:b/>
        </w:rPr>
        <w:t>ansible_user</w:t>
      </w:r>
      <w:r w:rsidR="00031CB8">
        <w:t xml:space="preserve"> est une variable contenant le nom d'utilisateur utilisé pour se connecter au périphérique distant. Sans cela, l'utilisateur qui exécute l'ansible-playbook serait utilisé.</w:t>
      </w:r>
    </w:p>
    <w:p w:rsidR="0093565F" w:rsidRDefault="0093565F" w:rsidP="00FB57AF">
      <w:pPr>
        <w:pStyle w:val="Bulletlevel2"/>
      </w:pPr>
      <w:r>
        <w:rPr>
          <w:b/>
        </w:rPr>
        <w:t>ansible_password</w:t>
      </w:r>
      <w:r w:rsidR="00031CB8">
        <w:t xml:space="preserve"> est une variable contenant le mot de passe correspondant à </w:t>
      </w:r>
      <w:r>
        <w:rPr>
          <w:b/>
        </w:rPr>
        <w:t>ansible_user</w:t>
      </w:r>
      <w:r w:rsidRPr="0093565F">
        <w:t>. Si elle n'est pas spécifiée, la clé SSH sera utilisée.</w:t>
      </w:r>
      <w:r>
        <w:rPr>
          <w:b/>
        </w:rPr>
        <w:t xml:space="preserve"> </w:t>
      </w:r>
    </w:p>
    <w:p w:rsidR="0093565F" w:rsidRDefault="0093565F" w:rsidP="00FB57AF">
      <w:pPr>
        <w:pStyle w:val="Bulletlevel2"/>
      </w:pPr>
      <w:r>
        <w:rPr>
          <w:b/>
        </w:rPr>
        <w:t>ansible_host</w:t>
      </w:r>
      <w:r w:rsidR="00031CB8">
        <w:t xml:space="preserve"> est une variable contenant l'adresse IP ou le nom de domaine complet du périphérique.</w:t>
      </w:r>
    </w:p>
    <w:p w:rsidR="00FC5B2A" w:rsidRDefault="00E0688D" w:rsidP="00FC5B2A">
      <w:pPr>
        <w:pStyle w:val="Titre3"/>
      </w:pPr>
      <w:r>
        <w:t>Affiche la version Ansible et l'emplacement ansible.cfg par défaut.</w:t>
      </w:r>
    </w:p>
    <w:p w:rsidR="00B017B8" w:rsidRDefault="00B017B8" w:rsidP="0001038E">
      <w:pPr>
        <w:pStyle w:val="SubStepAlpha"/>
      </w:pPr>
      <w:r>
        <w:t>Pour voir où Ansible stocke le fichier ansible.cfg par défaut, ouvrez une fenêtre de terminal et naviguez jusqu'au répertoire parent ansible.</w:t>
      </w:r>
    </w:p>
    <w:p w:rsidR="0033422E" w:rsidRDefault="0033422E" w:rsidP="0033422E">
      <w:pPr>
        <w:pStyle w:val="CMD"/>
      </w:pPr>
      <w:r>
        <w:t xml:space="preserve">devasc@labvm:~/labs/devnet-src/ansible/ansible-csr1000v$ </w:t>
      </w:r>
      <w:r w:rsidRPr="00C2605F">
        <w:rPr>
          <w:b/>
          <w:bCs/>
        </w:rPr>
        <w:t>cd ..</w:t>
      </w:r>
    </w:p>
    <w:p w:rsidR="0001038E" w:rsidRDefault="0033422E" w:rsidP="00C2605F">
      <w:pPr>
        <w:pStyle w:val="CMD"/>
      </w:pPr>
      <w:r>
        <w:t>devasc@labvm:~/labs/devnet-src/ansible$</w:t>
      </w:r>
    </w:p>
    <w:p w:rsidR="00FC5B2A" w:rsidRDefault="00FC5B2A" w:rsidP="00FC5B2A">
      <w:pPr>
        <w:pStyle w:val="SubStepAlpha"/>
      </w:pPr>
      <w:r>
        <w:t>Tapez</w:t>
      </w:r>
      <w:r w:rsidRPr="009C5F5E">
        <w:rPr>
          <w:b/>
          <w:bCs/>
        </w:rPr>
        <w:t xml:space="preserve"> ansible</w:t>
      </w:r>
      <w:r>
        <w:t xml:space="preserve"> pour obtenir la liste des commandes ansible. Notez l'option</w:t>
      </w:r>
      <w:r w:rsidRPr="009C5F5E">
        <w:rPr>
          <w:b/>
          <w:bCs/>
        </w:rPr>
        <w:t xml:space="preserve"> —version</w:t>
      </w:r>
      <w:r>
        <w:t>.</w:t>
      </w:r>
    </w:p>
    <w:p w:rsidR="00FC5B2A" w:rsidRPr="009C5F5E" w:rsidRDefault="0033422E" w:rsidP="00C2605F">
      <w:pPr>
        <w:pStyle w:val="CMD"/>
      </w:pPr>
      <w:r>
        <w:t>devasc@labvm:~/labs/devnet-src/ansible$</w:t>
      </w:r>
      <w:r w:rsidR="00FC5B2A" w:rsidRPr="009C5F5E">
        <w:rPr>
          <w:b/>
          <w:bCs/>
        </w:rPr>
        <w:t xml:space="preserve"> ansible</w:t>
      </w:r>
    </w:p>
    <w:p w:rsidR="00FC5B2A" w:rsidRPr="004E7C33" w:rsidRDefault="00FC5B2A" w:rsidP="007A53C9">
      <w:pPr>
        <w:pStyle w:val="CMDOutput"/>
        <w:rPr>
          <w:lang w:val="en-US"/>
        </w:rPr>
      </w:pPr>
      <w:r w:rsidRPr="004E7C33">
        <w:rPr>
          <w:lang w:val="en-US"/>
        </w:rPr>
        <w:t>usage: ansible [-h]</w:t>
      </w:r>
      <w:r w:rsidRPr="004E7C33">
        <w:rPr>
          <w:highlight w:val="yellow"/>
          <w:lang w:val="en-US"/>
        </w:rPr>
        <w:t xml:space="preserve"> [--version]</w:t>
      </w:r>
      <w:r w:rsidRPr="004E7C33">
        <w:rPr>
          <w:lang w:val="en-US"/>
        </w:rPr>
        <w:t xml:space="preserve"> [-v] [-b] [--become-method BECOME_METHOD]</w:t>
      </w:r>
    </w:p>
    <w:p w:rsidR="00FC5B2A" w:rsidRPr="004E7C33" w:rsidRDefault="00031CB8" w:rsidP="007A53C9">
      <w:pPr>
        <w:pStyle w:val="CMDOutput"/>
        <w:rPr>
          <w:lang w:val="en-US"/>
        </w:rPr>
      </w:pPr>
      <w:r w:rsidRPr="004E7C33">
        <w:rPr>
          <w:lang w:val="en-US"/>
        </w:rPr>
        <w:t xml:space="preserve">               [--become-user BECOME_USER] [-K] [-i INVENTORY] [--list-hosts]</w:t>
      </w:r>
    </w:p>
    <w:p w:rsidR="00FC5B2A" w:rsidRPr="004E7C33" w:rsidRDefault="00031CB8" w:rsidP="007A53C9">
      <w:pPr>
        <w:pStyle w:val="CMDOutput"/>
        <w:rPr>
          <w:lang w:val="en-US"/>
        </w:rPr>
      </w:pPr>
      <w:r w:rsidRPr="004E7C33">
        <w:rPr>
          <w:lang w:val="en-US"/>
        </w:rPr>
        <w:t xml:space="preserve">               [-l SUBSET] [-P POLL_INTERVAL] [-B SECONDS] [-o] [-t TREE] [-k]</w:t>
      </w:r>
    </w:p>
    <w:p w:rsidR="00FC5B2A" w:rsidRPr="004E7C33" w:rsidRDefault="00031CB8" w:rsidP="007A53C9">
      <w:pPr>
        <w:pStyle w:val="CMDOutput"/>
        <w:rPr>
          <w:lang w:val="en-US"/>
        </w:rPr>
      </w:pPr>
      <w:r w:rsidRPr="004E7C33">
        <w:rPr>
          <w:lang w:val="en-US"/>
        </w:rPr>
        <w:t xml:space="preserve">               [--private-key PRIVATE_KEY_FILE] [-u REMOTE_USER]</w:t>
      </w:r>
    </w:p>
    <w:p w:rsidR="00FC5B2A" w:rsidRPr="004E7C33" w:rsidRDefault="00031CB8" w:rsidP="007A53C9">
      <w:pPr>
        <w:pStyle w:val="CMDOutput"/>
        <w:rPr>
          <w:lang w:val="en-US"/>
        </w:rPr>
      </w:pPr>
      <w:r w:rsidRPr="004E7C33">
        <w:rPr>
          <w:lang w:val="en-US"/>
        </w:rPr>
        <w:t xml:space="preserve">               [-c CONNECTION] [-T TIMEOUT]</w:t>
      </w:r>
    </w:p>
    <w:p w:rsidR="00FC5B2A" w:rsidRPr="004E7C33" w:rsidRDefault="00031CB8" w:rsidP="007A53C9">
      <w:pPr>
        <w:pStyle w:val="CMDOutput"/>
        <w:rPr>
          <w:lang w:val="en-US"/>
        </w:rPr>
      </w:pPr>
      <w:r w:rsidRPr="004E7C33">
        <w:rPr>
          <w:lang w:val="en-US"/>
        </w:rPr>
        <w:t xml:space="preserve">               [--ssh-common-args SSH_COMMON_ARGS]</w:t>
      </w:r>
    </w:p>
    <w:p w:rsidR="009A1067" w:rsidRPr="004E7C33" w:rsidRDefault="009A1067" w:rsidP="007A53C9">
      <w:pPr>
        <w:pStyle w:val="CMDOutput"/>
        <w:rPr>
          <w:lang w:val="en-US"/>
        </w:rPr>
      </w:pPr>
      <w:r w:rsidRPr="004E7C33">
        <w:rPr>
          <w:lang w:val="en-US"/>
        </w:rPr>
        <w:t>&lt;output omitted&gt;</w:t>
      </w:r>
    </w:p>
    <w:p w:rsidR="00FC5B2A" w:rsidRPr="004E7C33" w:rsidRDefault="00FC5B2A" w:rsidP="00C2605F">
      <w:pPr>
        <w:pStyle w:val="CMDOutput"/>
        <w:rPr>
          <w:rStyle w:val="AnswerGray"/>
          <w:rFonts w:ascii="Courier New" w:hAnsi="Courier New"/>
          <w:b w:val="0"/>
          <w:shd w:val="clear" w:color="auto" w:fill="auto"/>
          <w:lang w:val="en-US"/>
        </w:rPr>
      </w:pPr>
      <w:r w:rsidRPr="004E7C33">
        <w:rPr>
          <w:lang w:val="en-US"/>
        </w:rPr>
        <w:t xml:space="preserve">devasc@labvm:~/labs/devnet-src/ansible$ </w:t>
      </w:r>
    </w:p>
    <w:p w:rsidR="00FC5B2A" w:rsidRDefault="00FC5B2A" w:rsidP="00FC5B2A">
      <w:pPr>
        <w:pStyle w:val="SubStepAlpha"/>
      </w:pPr>
      <w:r>
        <w:t>Utilisez la commande</w:t>
      </w:r>
      <w:r>
        <w:rPr>
          <w:b/>
        </w:rPr>
        <w:t xml:space="preserve"> ansible --version</w:t>
      </w:r>
      <w:r>
        <w:t xml:space="preserve"> pour afficher les informations sur la version. Notez que ce TP utilise la version 2.9.6. Ansible inclut certains fichiers par défaut, y compris un fichier de configuration par défaut,</w:t>
      </w:r>
      <w:r w:rsidR="003739CA" w:rsidRPr="003739CA">
        <w:rPr>
          <w:b/>
          <w:bCs/>
        </w:rPr>
        <w:t xml:space="preserve"> ansible.cfg</w:t>
      </w:r>
      <w:r>
        <w:t>.</w:t>
      </w:r>
    </w:p>
    <w:p w:rsidR="00FC5B2A" w:rsidRPr="000652E5" w:rsidRDefault="00FC5B2A" w:rsidP="00FC5B2A">
      <w:pPr>
        <w:pStyle w:val="CMD"/>
        <w:rPr>
          <w:b/>
          <w:bCs/>
        </w:rPr>
      </w:pPr>
      <w:r>
        <w:lastRenderedPageBreak/>
        <w:t>devasc@labvm:~/labs/devnet-src/ansible$</w:t>
      </w:r>
      <w:r>
        <w:rPr>
          <w:b/>
        </w:rPr>
        <w:t xml:space="preserve"> ansible --version</w:t>
      </w:r>
    </w:p>
    <w:p w:rsidR="00FC5B2A" w:rsidRPr="000652E5" w:rsidRDefault="00FC5B2A" w:rsidP="007A53C9">
      <w:pPr>
        <w:pStyle w:val="CMDOutput"/>
      </w:pPr>
      <w:r>
        <w:rPr>
          <w:highlight w:val="yellow"/>
        </w:rPr>
        <w:t>ansible 2.9.6</w:t>
      </w:r>
    </w:p>
    <w:p w:rsidR="00FC5B2A" w:rsidRPr="000652E5" w:rsidRDefault="00031CB8" w:rsidP="007A53C9">
      <w:pPr>
        <w:pStyle w:val="CMDOutput"/>
      </w:pPr>
      <w:r>
        <w:rPr>
          <w:highlight w:val="yellow"/>
        </w:rPr>
        <w:t xml:space="preserve">  config file = /etc/ansible/ansible.cfg</w:t>
      </w:r>
    </w:p>
    <w:p w:rsidR="00FC5B2A" w:rsidRPr="004E7C33" w:rsidRDefault="00031CB8" w:rsidP="007A53C9">
      <w:pPr>
        <w:pStyle w:val="CMDOutput"/>
        <w:rPr>
          <w:lang w:val="en-US"/>
        </w:rPr>
      </w:pPr>
      <w:r>
        <w:t xml:space="preserve">  </w:t>
      </w:r>
      <w:r w:rsidRPr="004E7C33">
        <w:rPr>
          <w:lang w:val="en-US"/>
        </w:rPr>
        <w:t>configured module search path = ['/home/devasc/.ansible/plugins/modules', '/usr/share/ansible/plugins/modules']</w:t>
      </w:r>
    </w:p>
    <w:p w:rsidR="00FC5B2A" w:rsidRPr="004E7C33" w:rsidRDefault="00031CB8" w:rsidP="007A53C9">
      <w:pPr>
        <w:pStyle w:val="CMDOutput"/>
        <w:rPr>
          <w:lang w:val="en-US"/>
        </w:rPr>
      </w:pPr>
      <w:r w:rsidRPr="004E7C33">
        <w:rPr>
          <w:lang w:val="en-US"/>
        </w:rPr>
        <w:t xml:space="preserve">  ansible python module location = /usr/lib/python3/dist-packages/ansible</w:t>
      </w:r>
    </w:p>
    <w:p w:rsidR="00FC5B2A" w:rsidRPr="004E7C33" w:rsidRDefault="00031CB8" w:rsidP="007A53C9">
      <w:pPr>
        <w:pStyle w:val="CMDOutput"/>
        <w:rPr>
          <w:lang w:val="en-US"/>
        </w:rPr>
      </w:pPr>
      <w:r w:rsidRPr="004E7C33">
        <w:rPr>
          <w:lang w:val="en-US"/>
        </w:rPr>
        <w:t xml:space="preserve">  executable location = /usr/bin/ansible</w:t>
      </w:r>
    </w:p>
    <w:p w:rsidR="00FC5B2A" w:rsidRPr="004E7C33" w:rsidRDefault="00031CB8" w:rsidP="007A53C9">
      <w:pPr>
        <w:pStyle w:val="CMDOutput"/>
        <w:rPr>
          <w:lang w:val="en-US"/>
        </w:rPr>
      </w:pPr>
      <w:r w:rsidRPr="004E7C33">
        <w:rPr>
          <w:lang w:val="en-US"/>
        </w:rPr>
        <w:t xml:space="preserve">  python version = 3.8.2 (default, Apr 27 2020, 15:53:34) [GCC 9.3.0]</w:t>
      </w:r>
    </w:p>
    <w:p w:rsidR="009F58E9" w:rsidRPr="004E7C33" w:rsidRDefault="00FC5B2A" w:rsidP="00C2605F">
      <w:pPr>
        <w:pStyle w:val="CMD"/>
        <w:rPr>
          <w:lang w:val="en-US"/>
        </w:rPr>
      </w:pPr>
      <w:r w:rsidRPr="004E7C33">
        <w:rPr>
          <w:lang w:val="en-US"/>
        </w:rPr>
        <w:t xml:space="preserve">devasc@labvm:~/labs/devnet-src/ansible$ </w:t>
      </w:r>
    </w:p>
    <w:p w:rsidR="0080161D" w:rsidRDefault="008818BB" w:rsidP="0080161D">
      <w:pPr>
        <w:pStyle w:val="Titre3"/>
      </w:pPr>
      <w:r>
        <w:t>Affiche le fichier ansible.cfg par défaut.</w:t>
      </w:r>
    </w:p>
    <w:p w:rsidR="0053290E" w:rsidRDefault="00A4186C" w:rsidP="00C2605F">
      <w:pPr>
        <w:pStyle w:val="BodyTextL25"/>
      </w:pPr>
      <w:r>
        <w:t xml:space="preserve">Le fichier </w:t>
      </w:r>
      <w:r w:rsidRPr="00C2605F">
        <w:rPr>
          <w:b/>
          <w:bCs/>
        </w:rPr>
        <w:t>ansible.cfg</w:t>
      </w:r>
      <w:r>
        <w:t xml:space="preserve"> est utilisé par Ansible pour définir certaines valeurs par défaut. Ces valeurs peuvent être modifiées. </w:t>
      </w:r>
    </w:p>
    <w:p w:rsidR="00807599" w:rsidRDefault="0053290E" w:rsidP="00C2605F">
      <w:pPr>
        <w:pStyle w:val="BodyTextL25"/>
      </w:pPr>
      <w:r>
        <w:t>À l'aide du chemin par défaut affiché dans la commande</w:t>
      </w:r>
      <w:r>
        <w:rPr>
          <w:b/>
        </w:rPr>
        <w:t xml:space="preserve"> ansible —version</w:t>
      </w:r>
      <w:r>
        <w:t xml:space="preserve">, affichez le fichier de configuration par défaut. Notez que c'est un dossier très long. Vous pouvez diriger la sortie de la commande </w:t>
      </w:r>
      <w:r w:rsidR="008F5C46" w:rsidRPr="00C2605F">
        <w:rPr>
          <w:b/>
          <w:bCs/>
        </w:rPr>
        <w:t>cat</w:t>
      </w:r>
      <w:r>
        <w:t xml:space="preserve"> vers </w:t>
      </w:r>
      <w:r w:rsidR="008F5C46" w:rsidRPr="00C2605F">
        <w:rPr>
          <w:b/>
          <w:bCs/>
        </w:rPr>
        <w:t>more</w:t>
      </w:r>
      <w:r>
        <w:t xml:space="preserve"> de sorte qu'elle affiche une page à la fois. En surbrillance sont les entrées qui seront dans votre fichier</w:t>
      </w:r>
      <w:r w:rsidR="00EB2767" w:rsidRPr="00EB2767">
        <w:rPr>
          <w:b/>
          <w:bCs/>
        </w:rPr>
        <w:t xml:space="preserve"> ansible.cfg</w:t>
      </w:r>
      <w:r>
        <w:t xml:space="preserve"> pour ce laboratoire. </w:t>
      </w:r>
    </w:p>
    <w:p w:rsidR="0053290E" w:rsidRPr="004E7C33" w:rsidRDefault="00080482" w:rsidP="0053290E">
      <w:pPr>
        <w:pStyle w:val="CMD"/>
        <w:rPr>
          <w:b/>
          <w:bCs/>
          <w:lang w:val="en-US"/>
        </w:rPr>
      </w:pPr>
      <w:r w:rsidRPr="004E7C33">
        <w:rPr>
          <w:lang w:val="en-US"/>
        </w:rPr>
        <w:t xml:space="preserve">devasc@labvm:~/labs/devnet-src/ansible$ </w:t>
      </w:r>
      <w:r w:rsidRPr="004E7C33">
        <w:rPr>
          <w:b/>
          <w:lang w:val="en-US"/>
        </w:rPr>
        <w:t>cat /etc/ansible/ansible.cfg | more</w:t>
      </w:r>
    </w:p>
    <w:p w:rsidR="0053290E" w:rsidRPr="004E7C33" w:rsidRDefault="0053290E" w:rsidP="009C5C37">
      <w:pPr>
        <w:pStyle w:val="CMDOutput"/>
        <w:rPr>
          <w:lang w:val="en-US"/>
        </w:rPr>
      </w:pPr>
      <w:r w:rsidRPr="000D3A66">
        <w:rPr>
          <w:highlight w:val="yellow"/>
          <w:lang w:val="en-US"/>
        </w:rPr>
        <w:t># config file for ansible</w:t>
      </w:r>
      <w:r w:rsidRPr="004E7C33">
        <w:rPr>
          <w:lang w:val="en-US"/>
        </w:rPr>
        <w:t xml:space="preserve"> -- https://ansible.com/</w:t>
      </w:r>
    </w:p>
    <w:p w:rsidR="0053290E" w:rsidRPr="004E7C33" w:rsidRDefault="0053290E" w:rsidP="009C5C37">
      <w:pPr>
        <w:pStyle w:val="CMDOutput"/>
        <w:rPr>
          <w:lang w:val="en-US"/>
        </w:rPr>
      </w:pPr>
      <w:r w:rsidRPr="004E7C33">
        <w:rPr>
          <w:lang w:val="en-US"/>
        </w:rPr>
        <w:t># ===============================================</w:t>
      </w:r>
    </w:p>
    <w:p w:rsidR="0053290E" w:rsidRPr="004E7C33" w:rsidRDefault="0053290E" w:rsidP="009C5C37">
      <w:pPr>
        <w:pStyle w:val="CMDOutput"/>
        <w:rPr>
          <w:lang w:val="en-US"/>
        </w:rPr>
      </w:pPr>
    </w:p>
    <w:p w:rsidR="0053290E" w:rsidRPr="004E7C33" w:rsidRDefault="0053290E" w:rsidP="009C5C37">
      <w:pPr>
        <w:pStyle w:val="CMDOutput"/>
        <w:rPr>
          <w:lang w:val="en-US"/>
        </w:rPr>
      </w:pPr>
      <w:r w:rsidRPr="004E7C33">
        <w:rPr>
          <w:lang w:val="en-US"/>
        </w:rPr>
        <w:t># nearly all parameters can be overridden in ansible-playbook</w:t>
      </w:r>
    </w:p>
    <w:p w:rsidR="0053290E" w:rsidRPr="004E7C33" w:rsidRDefault="0053290E" w:rsidP="009C5C37">
      <w:pPr>
        <w:pStyle w:val="CMDOutput"/>
        <w:rPr>
          <w:lang w:val="en-US"/>
        </w:rPr>
      </w:pPr>
      <w:r w:rsidRPr="004E7C33">
        <w:rPr>
          <w:lang w:val="en-US"/>
        </w:rPr>
        <w:t># or with command line flags. ansible will read ANSIBLE_CONFIG,</w:t>
      </w:r>
    </w:p>
    <w:p w:rsidR="0053290E" w:rsidRPr="004E7C33" w:rsidRDefault="0053290E" w:rsidP="009C5C37">
      <w:pPr>
        <w:pStyle w:val="CMDOutput"/>
        <w:rPr>
          <w:lang w:val="en-US"/>
        </w:rPr>
      </w:pPr>
      <w:r w:rsidRPr="004E7C33">
        <w:rPr>
          <w:lang w:val="en-US"/>
        </w:rPr>
        <w:t># ansible.cfg in the current working directory, .ansible.cfg in</w:t>
      </w:r>
    </w:p>
    <w:p w:rsidR="0053290E" w:rsidRPr="004E7C33" w:rsidRDefault="0053290E" w:rsidP="009C5C37">
      <w:pPr>
        <w:pStyle w:val="CMDOutput"/>
        <w:rPr>
          <w:lang w:val="en-US"/>
        </w:rPr>
      </w:pPr>
      <w:r w:rsidRPr="004E7C33">
        <w:rPr>
          <w:lang w:val="en-US"/>
        </w:rPr>
        <w:t># the home directory or /etc/ansible/ansible.cfg, whichever it</w:t>
      </w:r>
    </w:p>
    <w:p w:rsidR="0053290E" w:rsidRPr="004E7C33" w:rsidRDefault="0053290E" w:rsidP="009C5C37">
      <w:pPr>
        <w:pStyle w:val="CMDOutput"/>
        <w:rPr>
          <w:lang w:val="en-US"/>
        </w:rPr>
      </w:pPr>
      <w:r w:rsidRPr="004E7C33">
        <w:rPr>
          <w:lang w:val="en-US"/>
        </w:rPr>
        <w:t># finds first</w:t>
      </w:r>
    </w:p>
    <w:p w:rsidR="0053290E" w:rsidRPr="004E7C33" w:rsidRDefault="0053290E" w:rsidP="009C5C37">
      <w:pPr>
        <w:pStyle w:val="CMDOutput"/>
        <w:rPr>
          <w:lang w:val="en-US"/>
        </w:rPr>
      </w:pPr>
    </w:p>
    <w:p w:rsidR="0053290E" w:rsidRPr="004E7C33" w:rsidRDefault="0053290E" w:rsidP="009C5C37">
      <w:pPr>
        <w:pStyle w:val="CMDOutput"/>
        <w:rPr>
          <w:lang w:val="en-US"/>
        </w:rPr>
      </w:pPr>
      <w:r w:rsidRPr="004E7C33">
        <w:rPr>
          <w:lang w:val="en-US"/>
        </w:rPr>
        <w:t>[defaults]</w:t>
      </w:r>
    </w:p>
    <w:p w:rsidR="0053290E" w:rsidRPr="004E7C33" w:rsidRDefault="0053290E" w:rsidP="009C5C37">
      <w:pPr>
        <w:pStyle w:val="CMDOutput"/>
        <w:rPr>
          <w:lang w:val="en-US"/>
        </w:rPr>
      </w:pPr>
    </w:p>
    <w:p w:rsidR="0053290E" w:rsidRPr="004E7C33" w:rsidRDefault="0053290E" w:rsidP="009C5C37">
      <w:pPr>
        <w:pStyle w:val="CMDOutput"/>
        <w:rPr>
          <w:lang w:val="en-US"/>
        </w:rPr>
      </w:pPr>
      <w:r w:rsidRPr="004E7C33">
        <w:rPr>
          <w:lang w:val="en-US"/>
        </w:rPr>
        <w:t># some basic default values...</w:t>
      </w:r>
    </w:p>
    <w:p w:rsidR="0053290E" w:rsidRPr="004E7C33" w:rsidRDefault="0053290E" w:rsidP="009C5C37">
      <w:pPr>
        <w:pStyle w:val="CMDOutput"/>
        <w:rPr>
          <w:lang w:val="en-US"/>
        </w:rPr>
      </w:pPr>
    </w:p>
    <w:p w:rsidR="0053290E" w:rsidRPr="004E7C33" w:rsidRDefault="0053290E" w:rsidP="009C5C37">
      <w:pPr>
        <w:pStyle w:val="CMDOutput"/>
        <w:rPr>
          <w:lang w:val="en-US"/>
        </w:rPr>
      </w:pPr>
      <w:r w:rsidRPr="004E7C33">
        <w:rPr>
          <w:highlight w:val="yellow"/>
          <w:lang w:val="en-US"/>
        </w:rPr>
        <w:t>#inventory = /etc/ansible/hosts</w:t>
      </w:r>
    </w:p>
    <w:p w:rsidR="003A0A56" w:rsidRPr="004E7C33" w:rsidRDefault="003A0A56" w:rsidP="009C5C37">
      <w:pPr>
        <w:pStyle w:val="CMDOutput"/>
        <w:rPr>
          <w:lang w:val="en-US"/>
        </w:rPr>
      </w:pPr>
      <w:r w:rsidRPr="004E7C33">
        <w:rPr>
          <w:lang w:val="en-US"/>
        </w:rPr>
        <w:t>&lt;output omitted&gt;</w:t>
      </w:r>
    </w:p>
    <w:p w:rsidR="003A0A56" w:rsidRPr="004E7C33" w:rsidRDefault="003A0A56" w:rsidP="009C5C37">
      <w:pPr>
        <w:pStyle w:val="CMDOutput"/>
        <w:rPr>
          <w:lang w:val="en-US"/>
        </w:rPr>
      </w:pPr>
    </w:p>
    <w:p w:rsidR="003A0A56" w:rsidRPr="004E7C33" w:rsidRDefault="003A0A56" w:rsidP="009C5C37">
      <w:pPr>
        <w:pStyle w:val="CMDOutput"/>
        <w:rPr>
          <w:lang w:val="en-US"/>
        </w:rPr>
      </w:pPr>
      <w:r w:rsidRPr="004E7C33">
        <w:rPr>
          <w:lang w:val="en-US"/>
        </w:rPr>
        <w:t># uncomment this to disable SSH key host checking</w:t>
      </w:r>
    </w:p>
    <w:p w:rsidR="003A0A56" w:rsidRPr="004E7C33" w:rsidRDefault="003A0A56" w:rsidP="009C5C37">
      <w:pPr>
        <w:pStyle w:val="CMDOutput"/>
        <w:rPr>
          <w:lang w:val="en-US"/>
        </w:rPr>
      </w:pPr>
      <w:r w:rsidRPr="004E7C33">
        <w:rPr>
          <w:highlight w:val="yellow"/>
          <w:lang w:val="en-US"/>
        </w:rPr>
        <w:t>#host_key_checking = False</w:t>
      </w:r>
    </w:p>
    <w:p w:rsidR="003A0A56" w:rsidRPr="004E7C33" w:rsidRDefault="003A0A56" w:rsidP="009C5C37">
      <w:pPr>
        <w:pStyle w:val="CMDOutput"/>
        <w:rPr>
          <w:lang w:val="en-US"/>
        </w:rPr>
      </w:pPr>
      <w:r w:rsidRPr="004E7C33">
        <w:rPr>
          <w:lang w:val="en-US"/>
        </w:rPr>
        <w:t>&lt;output omitted&gt;</w:t>
      </w:r>
    </w:p>
    <w:p w:rsidR="003A0A56" w:rsidRPr="004E7C33" w:rsidRDefault="003A0A56" w:rsidP="009C5C37">
      <w:pPr>
        <w:pStyle w:val="CMDOutput"/>
        <w:rPr>
          <w:lang w:val="en-US"/>
        </w:rPr>
      </w:pPr>
    </w:p>
    <w:p w:rsidR="003A0A56" w:rsidRPr="004E7C33" w:rsidRDefault="003A0A56" w:rsidP="009C5C37">
      <w:pPr>
        <w:pStyle w:val="CMDOutput"/>
        <w:rPr>
          <w:lang w:val="en-US"/>
        </w:rPr>
      </w:pPr>
      <w:r w:rsidRPr="004E7C33">
        <w:rPr>
          <w:lang w:val="en-US"/>
        </w:rPr>
        <w:t># retry files</w:t>
      </w:r>
    </w:p>
    <w:p w:rsidR="003A0A56" w:rsidRPr="004E7C33" w:rsidRDefault="003A0A56" w:rsidP="009C5C37">
      <w:pPr>
        <w:pStyle w:val="CMDOutput"/>
        <w:rPr>
          <w:lang w:val="en-US"/>
        </w:rPr>
      </w:pPr>
      <w:r w:rsidRPr="004E7C33">
        <w:rPr>
          <w:lang w:val="en-US"/>
        </w:rPr>
        <w:t># When a playbook fails a .retry file can be created that will be placed in ~/</w:t>
      </w:r>
    </w:p>
    <w:p w:rsidR="003A0A56" w:rsidRPr="004E7C33" w:rsidRDefault="003A0A56" w:rsidP="009C5C37">
      <w:pPr>
        <w:pStyle w:val="CMDOutput"/>
        <w:rPr>
          <w:lang w:val="en-US"/>
        </w:rPr>
      </w:pPr>
      <w:r w:rsidRPr="004E7C33">
        <w:rPr>
          <w:lang w:val="en-US"/>
        </w:rPr>
        <w:t># You can enable this feature by setting retry_files_enabled to True</w:t>
      </w:r>
    </w:p>
    <w:p w:rsidR="003A0A56" w:rsidRPr="004E7C33" w:rsidRDefault="003A0A56" w:rsidP="009C5C37">
      <w:pPr>
        <w:pStyle w:val="CMDOutput"/>
        <w:rPr>
          <w:lang w:val="en-US"/>
        </w:rPr>
      </w:pPr>
      <w:r w:rsidRPr="004E7C33">
        <w:rPr>
          <w:lang w:val="en-US"/>
        </w:rPr>
        <w:t># and you can change the location of the files by setting retry_files_save_path</w:t>
      </w:r>
    </w:p>
    <w:p w:rsidR="003A0A56" w:rsidRPr="004E7C33" w:rsidRDefault="003A0A56" w:rsidP="009C5C37">
      <w:pPr>
        <w:pStyle w:val="CMDOutput"/>
        <w:rPr>
          <w:lang w:val="en-US"/>
        </w:rPr>
      </w:pPr>
    </w:p>
    <w:p w:rsidR="003A0A56" w:rsidRPr="004E7C33" w:rsidRDefault="003A0A56" w:rsidP="009C5C37">
      <w:pPr>
        <w:pStyle w:val="CMDOutput"/>
        <w:rPr>
          <w:lang w:val="en-US"/>
        </w:rPr>
      </w:pPr>
      <w:r w:rsidRPr="004E7C33">
        <w:rPr>
          <w:highlight w:val="yellow"/>
          <w:lang w:val="en-US"/>
        </w:rPr>
        <w:t>#retry_files_enabled = False</w:t>
      </w:r>
    </w:p>
    <w:p w:rsidR="003A0A56" w:rsidRPr="004E7C33" w:rsidRDefault="003A0A56" w:rsidP="009C5C37">
      <w:pPr>
        <w:pStyle w:val="CMDOutput"/>
        <w:rPr>
          <w:lang w:val="en-US"/>
        </w:rPr>
      </w:pPr>
      <w:r w:rsidRPr="004E7C33">
        <w:rPr>
          <w:lang w:val="en-US"/>
        </w:rPr>
        <w:t>&lt;output omitted&gt;</w:t>
      </w:r>
    </w:p>
    <w:p w:rsidR="00CC1A95" w:rsidRDefault="00CC1A95" w:rsidP="00C2605F">
      <w:pPr>
        <w:pStyle w:val="SubStepAlpha"/>
        <w:numPr>
          <w:ilvl w:val="0"/>
          <w:numId w:val="0"/>
        </w:numPr>
        <w:ind w:left="720"/>
      </w:pPr>
      <w:r>
        <w:t>Notez qu'Ansible indique que le fichier des</w:t>
      </w:r>
      <w:r w:rsidR="00EA71D0" w:rsidRPr="00C2605F">
        <w:rPr>
          <w:b/>
          <w:bCs/>
        </w:rPr>
        <w:t xml:space="preserve"> hôtes</w:t>
      </w:r>
      <w:r>
        <w:t xml:space="preserve"> d'inventaire qu'il utilisera par défaut est</w:t>
      </w:r>
      <w:r>
        <w:rPr>
          <w:b/>
        </w:rPr>
        <w:t xml:space="preserve"> /etc/ansible/hosts</w:t>
      </w:r>
      <w:r>
        <w:t>. Lors d'une étape précédente, vous avez modifié le fichier des</w:t>
      </w:r>
      <w:r w:rsidRPr="00096B02">
        <w:rPr>
          <w:b/>
          <w:bCs/>
        </w:rPr>
        <w:t xml:space="preserve"> hôtes</w:t>
      </w:r>
      <w:r>
        <w:t xml:space="preserve"> d'inventaire dans le </w:t>
      </w:r>
      <w:r>
        <w:rPr>
          <w:b/>
        </w:rPr>
        <w:t>répertoire ansible-csr1000v</w:t>
      </w:r>
      <w:r>
        <w:t>. Dans l'étape suivante, vous allez modifier un nouveau</w:t>
      </w:r>
      <w:r>
        <w:rPr>
          <w:b/>
        </w:rPr>
        <w:t xml:space="preserve"> fichier ansible.cfg</w:t>
      </w:r>
      <w:r>
        <w:t xml:space="preserve"> qui utilise le fichier d'inventaire des</w:t>
      </w:r>
      <w:r w:rsidR="00010DD8" w:rsidRPr="00010DD8">
        <w:rPr>
          <w:b/>
          <w:bCs/>
        </w:rPr>
        <w:t xml:space="preserve"> hôtes</w:t>
      </w:r>
      <w:r>
        <w:t xml:space="preserve"> que vous avez créé.</w:t>
      </w:r>
    </w:p>
    <w:p w:rsidR="00811C28" w:rsidRDefault="00811C28" w:rsidP="00811C28">
      <w:pPr>
        <w:pStyle w:val="Titre3"/>
      </w:pPr>
      <w:r>
        <w:lastRenderedPageBreak/>
        <w:t>Modifiez l'emplacement du fichier ansible.cfg.</w:t>
      </w:r>
    </w:p>
    <w:p w:rsidR="00811C28" w:rsidRDefault="00811C28" w:rsidP="00C2605F">
      <w:pPr>
        <w:pStyle w:val="SubStepAlpha"/>
      </w:pPr>
      <w:r>
        <w:t>Ansible utilisera le fichier de configuration situé dans</w:t>
      </w:r>
      <w:r>
        <w:rPr>
          <w:b/>
        </w:rPr>
        <w:t xml:space="preserve"> /etc/ansible/ansible.cfg</w:t>
      </w:r>
      <w:r>
        <w:t>, sauf s'il y a un fichier</w:t>
      </w:r>
      <w:r w:rsidRPr="00A3353C">
        <w:rPr>
          <w:b/>
          <w:bCs/>
        </w:rPr>
        <w:t xml:space="preserve"> ansible.cfg</w:t>
      </w:r>
      <w:r>
        <w:t xml:space="preserve"> dans le répertoire courant. Revenez au répertoire ansible-csr1000v. Il y a déjà un fichier réservé </w:t>
      </w:r>
      <w:r w:rsidR="007F2B03" w:rsidRPr="00C2605F">
        <w:rPr>
          <w:b/>
          <w:bCs/>
        </w:rPr>
        <w:t>ansible.cfg</w:t>
      </w:r>
      <w:r>
        <w:t xml:space="preserve"> dans ce répertoire. Affiche l'emplacement actuel de</w:t>
      </w:r>
      <w:r w:rsidRPr="00A3353C">
        <w:rPr>
          <w:b/>
          <w:bCs/>
        </w:rPr>
        <w:t xml:space="preserve"> ansible.cfg</w:t>
      </w:r>
      <w:r>
        <w:t xml:space="preserve"> à l'aide de la commande </w:t>
      </w:r>
      <w:r w:rsidR="007F2B03" w:rsidRPr="00C2605F">
        <w:rPr>
          <w:b/>
          <w:bCs/>
        </w:rPr>
        <w:t>ansible —version</w:t>
      </w:r>
      <w:r>
        <w:t>.</w:t>
      </w:r>
    </w:p>
    <w:p w:rsidR="007F2B03" w:rsidRDefault="007F2B03" w:rsidP="007F2B03">
      <w:pPr>
        <w:pStyle w:val="CMD"/>
      </w:pPr>
      <w:r>
        <w:t xml:space="preserve">devasc@labvm:~/labs/devnet-src/ansible$ </w:t>
      </w:r>
      <w:r w:rsidRPr="00C2605F">
        <w:rPr>
          <w:b/>
          <w:bCs/>
        </w:rPr>
        <w:t>cd ansible-csr1000v/</w:t>
      </w:r>
    </w:p>
    <w:p w:rsidR="007F2B03" w:rsidRDefault="007F2B03" w:rsidP="007F2B03">
      <w:pPr>
        <w:pStyle w:val="CMD"/>
      </w:pPr>
      <w:r>
        <w:t xml:space="preserve">devasc@labvm:~/labs/devnet-src/ansible/ansible-csr1000v$ </w:t>
      </w:r>
      <w:r w:rsidRPr="00C2605F">
        <w:rPr>
          <w:b/>
          <w:bCs/>
        </w:rPr>
        <w:t>ansible --version</w:t>
      </w:r>
    </w:p>
    <w:p w:rsidR="007F2B03" w:rsidRDefault="007F2B03" w:rsidP="00C2605F">
      <w:pPr>
        <w:pStyle w:val="CMDOutput"/>
      </w:pPr>
      <w:r>
        <w:t>ansible 2.9.6</w:t>
      </w:r>
    </w:p>
    <w:p w:rsidR="007F2B03" w:rsidRDefault="007F2B03" w:rsidP="00C2605F">
      <w:pPr>
        <w:pStyle w:val="CMDOutput"/>
      </w:pPr>
      <w:r>
        <w:rPr>
          <w:highlight w:val="yellow"/>
        </w:rPr>
        <w:t xml:space="preserve">  config file = /home/devasc/labs/devnet-src/ansible/ansible-csr1000v/ansible.cfg</w:t>
      </w:r>
    </w:p>
    <w:p w:rsidR="007F2B03" w:rsidRDefault="0058388D" w:rsidP="00C2605F">
      <w:pPr>
        <w:pStyle w:val="CMDOutput"/>
      </w:pPr>
      <w:r>
        <w:t>&lt;output omitted&gt;</w:t>
      </w:r>
    </w:p>
    <w:p w:rsidR="00111D2E" w:rsidRPr="00C2605F" w:rsidRDefault="007F2B03" w:rsidP="007F2B03">
      <w:pPr>
        <w:pStyle w:val="CMD"/>
      </w:pPr>
      <w:r>
        <w:t xml:space="preserve">devasc@labvm:~/labs/devnet-src/ansible/ansible-csr1000v$ </w:t>
      </w:r>
    </w:p>
    <w:p w:rsidR="00811C28" w:rsidRPr="00811C28" w:rsidRDefault="00111D2E" w:rsidP="00C2605F">
      <w:pPr>
        <w:pStyle w:val="SubStepAlpha"/>
      </w:pPr>
      <w:r>
        <w:t>Affichez le fichier pour voir qu'il est vide, sauf pour un commentaire. Vous allez modifier ce fichier à l'étape suivante.</w:t>
      </w:r>
    </w:p>
    <w:p w:rsidR="00A95248" w:rsidRDefault="00A95248" w:rsidP="00A95248">
      <w:pPr>
        <w:pStyle w:val="CMD"/>
      </w:pPr>
      <w:r>
        <w:t xml:space="preserve">devasc@labvm:~/labs/devnet-src/ansible/ansible-csr1000v$ </w:t>
      </w:r>
      <w:r>
        <w:rPr>
          <w:b/>
        </w:rPr>
        <w:t xml:space="preserve">cat ansible.cfg </w:t>
      </w:r>
    </w:p>
    <w:p w:rsidR="00A95248" w:rsidRPr="004E7C33" w:rsidRDefault="00A95248" w:rsidP="00C2605F">
      <w:pPr>
        <w:pStyle w:val="CMDOutput"/>
        <w:rPr>
          <w:lang w:val="en-US"/>
        </w:rPr>
      </w:pPr>
      <w:r w:rsidRPr="004E7C33">
        <w:rPr>
          <w:lang w:val="en-US"/>
        </w:rPr>
        <w:t># Add to this file for the Ansible lab</w:t>
      </w:r>
    </w:p>
    <w:p w:rsidR="00A95248" w:rsidRPr="004E7C33" w:rsidRDefault="00A95248" w:rsidP="00C2605F">
      <w:pPr>
        <w:pStyle w:val="CMD"/>
        <w:rPr>
          <w:lang w:val="en-US"/>
        </w:rPr>
      </w:pPr>
      <w:r w:rsidRPr="004E7C33">
        <w:rPr>
          <w:lang w:val="en-US"/>
        </w:rPr>
        <w:t>devasc@labvm:~/labs/devnet-src/ansible/ansible-csr1000v$</w:t>
      </w:r>
    </w:p>
    <w:p w:rsidR="00E94DAE" w:rsidRDefault="00E94DAE" w:rsidP="00E94DAE">
      <w:pPr>
        <w:pStyle w:val="Titre3"/>
      </w:pPr>
      <w:r>
        <w:t>Modifiez le fichier ansible.cfg.</w:t>
      </w:r>
    </w:p>
    <w:p w:rsidR="006F0BD3" w:rsidRDefault="007B3F61" w:rsidP="002C2C3A">
      <w:pPr>
        <w:pStyle w:val="SubStepAlpha"/>
        <w:numPr>
          <w:ilvl w:val="0"/>
          <w:numId w:val="0"/>
        </w:numPr>
        <w:ind w:left="720"/>
      </w:pPr>
      <w:r>
        <w:t>Maintenant, vous devez modifier votre fichier</w:t>
      </w:r>
      <w:r>
        <w:rPr>
          <w:b/>
        </w:rPr>
        <w:t xml:space="preserve"> /ansible-csr1000v/ansible.cfg</w:t>
      </w:r>
      <w:r>
        <w:t xml:space="preserve"> pour inclure l'emplacement de votre fichier d'inventaire</w:t>
      </w:r>
      <w:r w:rsidR="00A108F6" w:rsidRPr="00A108F6">
        <w:rPr>
          <w:b/>
          <w:bCs/>
        </w:rPr>
        <w:t xml:space="preserve"> hosts</w:t>
      </w:r>
      <w:r>
        <w:t xml:space="preserve">. Rappelez-vous que </w:t>
      </w:r>
      <w:r w:rsidRPr="00564B90">
        <w:rPr>
          <w:highlight w:val="cyan"/>
        </w:rPr>
        <w:t>le fichier de configuration par défaut dans</w:t>
      </w:r>
      <w:r w:rsidRPr="00564B90">
        <w:rPr>
          <w:b/>
          <w:highlight w:val="cyan"/>
        </w:rPr>
        <w:t xml:space="preserve"> /etc/ansible/ansible.cfg</w:t>
      </w:r>
      <w:r w:rsidRPr="00564B90">
        <w:rPr>
          <w:highlight w:val="cyan"/>
        </w:rPr>
        <w:t xml:space="preserve"> utilise le fichier d'inventaire dans /etc/ansible/hosts.</w:t>
      </w:r>
    </w:p>
    <w:p w:rsidR="00005E72" w:rsidRDefault="00005E72" w:rsidP="00E94DAE">
      <w:pPr>
        <w:pStyle w:val="SubStepAlpha"/>
      </w:pPr>
      <w:bookmarkStart w:id="2" w:name="_Hlk41484201"/>
      <w:r>
        <w:t xml:space="preserve">Ouvrez le fichier </w:t>
      </w:r>
      <w:r>
        <w:rPr>
          <w:b/>
        </w:rPr>
        <w:t>/ansible-csr1000v/ansible.cfg</w:t>
      </w:r>
      <w:r>
        <w:t xml:space="preserve"> dans VS Code.</w:t>
      </w:r>
    </w:p>
    <w:p w:rsidR="00B17954" w:rsidRDefault="00005E72" w:rsidP="00E94DAE">
      <w:pPr>
        <w:pStyle w:val="SubStepAlpha"/>
      </w:pPr>
      <w:bookmarkStart w:id="3" w:name="_Hlk41484273"/>
      <w:bookmarkEnd w:id="2"/>
      <w:r>
        <w:t xml:space="preserve">Vous pouvez supprimer le commentaire. Ajoutez les lignes suivantes au fichier et enregistrez-le. </w:t>
      </w:r>
    </w:p>
    <w:bookmarkEnd w:id="3"/>
    <w:p w:rsidR="00005E72" w:rsidRPr="004E7C33" w:rsidRDefault="00005E72" w:rsidP="00005E72">
      <w:pPr>
        <w:pStyle w:val="CMD"/>
        <w:rPr>
          <w:lang w:val="en-US"/>
        </w:rPr>
      </w:pPr>
      <w:r w:rsidRPr="004E7C33">
        <w:rPr>
          <w:lang w:val="en-US"/>
        </w:rPr>
        <w:t xml:space="preserve"># config file for ansible-csr1000v </w:t>
      </w:r>
    </w:p>
    <w:p w:rsidR="00005E72" w:rsidRPr="004E7C33" w:rsidRDefault="00005E72" w:rsidP="00005E72">
      <w:pPr>
        <w:pStyle w:val="CMD"/>
        <w:rPr>
          <w:lang w:val="en-US"/>
        </w:rPr>
      </w:pPr>
      <w:r w:rsidRPr="004E7C33">
        <w:rPr>
          <w:lang w:val="en-US"/>
        </w:rPr>
        <w:t>[defaults]</w:t>
      </w:r>
    </w:p>
    <w:p w:rsidR="00005E72" w:rsidRPr="004E7C33" w:rsidRDefault="00005E72" w:rsidP="00005E72">
      <w:pPr>
        <w:pStyle w:val="CMD"/>
        <w:rPr>
          <w:lang w:val="en-US"/>
        </w:rPr>
      </w:pPr>
      <w:r w:rsidRPr="004E7C33">
        <w:rPr>
          <w:lang w:val="en-US"/>
        </w:rPr>
        <w:t># Use local hosts file in this folder</w:t>
      </w:r>
    </w:p>
    <w:p w:rsidR="00005E72" w:rsidRPr="004E7C33" w:rsidRDefault="00005E72" w:rsidP="00005E72">
      <w:pPr>
        <w:pStyle w:val="CMD"/>
        <w:rPr>
          <w:lang w:val="en-US"/>
        </w:rPr>
      </w:pPr>
      <w:r w:rsidRPr="004E7C33">
        <w:rPr>
          <w:lang w:val="en-US"/>
        </w:rPr>
        <w:t xml:space="preserve">inventory=./hosts </w:t>
      </w:r>
    </w:p>
    <w:p w:rsidR="00005E72" w:rsidRPr="004E7C33" w:rsidRDefault="00005E72" w:rsidP="00005E72">
      <w:pPr>
        <w:pStyle w:val="CMD"/>
        <w:rPr>
          <w:lang w:val="en-US"/>
        </w:rPr>
      </w:pPr>
      <w:r w:rsidRPr="004E7C33">
        <w:rPr>
          <w:lang w:val="en-US"/>
        </w:rPr>
        <w:t>host_key_checking = False # Don't worry about RSA Fingerprints</w:t>
      </w:r>
    </w:p>
    <w:p w:rsidR="00005E72" w:rsidRPr="004E7C33" w:rsidRDefault="00005E72" w:rsidP="00C2605F">
      <w:pPr>
        <w:pStyle w:val="CMD"/>
        <w:rPr>
          <w:lang w:val="en-US"/>
        </w:rPr>
      </w:pPr>
      <w:r w:rsidRPr="004E7C33">
        <w:rPr>
          <w:lang w:val="en-US"/>
        </w:rPr>
        <w:t>retry_files_enabled = False # Do not create them</w:t>
      </w:r>
    </w:p>
    <w:p w:rsidR="00B17954" w:rsidRPr="004E7C33" w:rsidRDefault="00B17954" w:rsidP="00C2605F">
      <w:pPr>
        <w:pStyle w:val="CMD"/>
        <w:rPr>
          <w:lang w:val="en-US"/>
        </w:rPr>
      </w:pPr>
      <w:r w:rsidRPr="004E7C33">
        <w:rPr>
          <w:lang w:val="en-US"/>
        </w:rPr>
        <w:t>deprecation_warnings = False # Do not show warnings</w:t>
      </w:r>
    </w:p>
    <w:p w:rsidR="00211097" w:rsidRDefault="00037E47" w:rsidP="00211097">
      <w:pPr>
        <w:pStyle w:val="SubStepAlpha"/>
        <w:numPr>
          <w:ilvl w:val="0"/>
          <w:numId w:val="0"/>
        </w:numPr>
        <w:ind w:left="720"/>
      </w:pPr>
      <w:r>
        <w:t>Comme Python, le # est utilisé pour les commentaires dans le fichier</w:t>
      </w:r>
      <w:r w:rsidR="00211097" w:rsidRPr="00C92C47">
        <w:rPr>
          <w:b/>
          <w:bCs/>
        </w:rPr>
        <w:t xml:space="preserve"> ansible.cfg</w:t>
      </w:r>
      <w:r>
        <w:t>. Si l'entrée fait référence à un nom de fichier tel que</w:t>
      </w:r>
      <w:r w:rsidR="00211097" w:rsidRPr="00C2605F">
        <w:rPr>
          <w:b/>
          <w:bCs/>
        </w:rPr>
        <w:t xml:space="preserve"> inventory=./hosts</w:t>
      </w:r>
      <w:r>
        <w:t xml:space="preserve"> le commentaire ne peut pas venir après l'entrée. Ansible traite le # et le commentaire qui suit comme faisant partie du nom de fichier. Par conséquent, dans ces cas, le commentaire # doit être sur une ligne distincte. Cependant, les variables peuvent avoir un commentaire sur la même ligne que celle affichée pour </w:t>
      </w:r>
      <w:r w:rsidR="00DE4A51" w:rsidRPr="00C2605F">
        <w:rPr>
          <w:b/>
          <w:bCs/>
        </w:rPr>
        <w:t>host_key_check</w:t>
      </w:r>
      <w:r>
        <w:t xml:space="preserve"> et </w:t>
      </w:r>
      <w:r w:rsidR="00DE4A51" w:rsidRPr="00C2605F">
        <w:rPr>
          <w:b/>
          <w:bCs/>
        </w:rPr>
        <w:t>retry_files_enabled</w:t>
      </w:r>
      <w:r>
        <w:t>.</w:t>
      </w:r>
    </w:p>
    <w:p w:rsidR="005A02B8" w:rsidRDefault="009112ED" w:rsidP="00C2605F">
      <w:pPr>
        <w:pStyle w:val="BodyTextL50"/>
      </w:pPr>
      <w:r>
        <w:t>Le fichier</w:t>
      </w:r>
      <w:r w:rsidR="00402EE1">
        <w:rPr>
          <w:b/>
          <w:bCs/>
        </w:rPr>
        <w:t xml:space="preserve"> ansible.cfg</w:t>
      </w:r>
      <w:r>
        <w:t xml:space="preserve"> indique à Ansible où trouver le fichier d'inventaire et définit certains paramètres par défaut. Les informations que vous avez entrées dans votre fichier</w:t>
      </w:r>
      <w:r w:rsidR="005A02B8" w:rsidRPr="001E4440">
        <w:rPr>
          <w:b/>
          <w:bCs/>
        </w:rPr>
        <w:t xml:space="preserve"> ansible.cfg</w:t>
      </w:r>
      <w:r>
        <w:t xml:space="preserve"> sont les suivantes : </w:t>
      </w:r>
    </w:p>
    <w:p w:rsidR="005A02B8" w:rsidRDefault="000D3DED" w:rsidP="00FB0783">
      <w:pPr>
        <w:pStyle w:val="Bulletlevel1"/>
        <w:ind w:left="1440"/>
      </w:pPr>
      <w:r w:rsidRPr="00D26311">
        <w:rPr>
          <w:rStyle w:val="CMDChar"/>
          <w:b/>
          <w:bCs/>
        </w:rPr>
        <w:t>inventaire=./hosts</w:t>
      </w:r>
      <w:r>
        <w:t xml:space="preserve"> - Votre fichier d'inventaire est le fichier</w:t>
      </w:r>
      <w:r w:rsidR="00644F2B" w:rsidRPr="00644F2B">
        <w:rPr>
          <w:b/>
          <w:bCs/>
        </w:rPr>
        <w:t xml:space="preserve"> hosts</w:t>
      </w:r>
      <w:r>
        <w:t xml:space="preserve"> dans le répertoire courant.</w:t>
      </w:r>
    </w:p>
    <w:p w:rsidR="005A02B8" w:rsidRDefault="000D3DED" w:rsidP="00FB0783">
      <w:pPr>
        <w:pStyle w:val="Bulletlevel1"/>
        <w:ind w:left="1440"/>
      </w:pPr>
      <w:r>
        <w:rPr>
          <w:rFonts w:ascii="Courier New" w:hAnsi="Courier New"/>
          <w:b/>
        </w:rPr>
        <w:t>host_key_check = False</w:t>
      </w:r>
      <w:r>
        <w:t xml:space="preserve"> - L'environnement de développement local ne dispose pas de clés SSH configurées. Vous avez défini l'option</w:t>
      </w:r>
      <w:r w:rsidR="005A02B8" w:rsidRPr="00C2605F">
        <w:rPr>
          <w:b/>
          <w:bCs/>
        </w:rPr>
        <w:t xml:space="preserve"> host_key_check</w:t>
      </w:r>
      <w:r>
        <w:t xml:space="preserve"> sur</w:t>
      </w:r>
      <w:r w:rsidR="00322118">
        <w:rPr>
          <w:b/>
          <w:bCs/>
        </w:rPr>
        <w:t xml:space="preserve"> False</w:t>
      </w:r>
      <w:r>
        <w:t>, qui est la valeur par défaut. Dans un réseau de production,</w:t>
      </w:r>
      <w:r>
        <w:rPr>
          <w:b/>
        </w:rPr>
        <w:t xml:space="preserve"> host_key_check</w:t>
      </w:r>
      <w:r>
        <w:t xml:space="preserve"> serait défini sur</w:t>
      </w:r>
      <w:r w:rsidR="00E27CBA">
        <w:rPr>
          <w:b/>
          <w:bCs/>
        </w:rPr>
        <w:t xml:space="preserve"> True</w:t>
      </w:r>
      <w:r>
        <w:t>.</w:t>
      </w:r>
    </w:p>
    <w:p w:rsidR="005E07FA" w:rsidRPr="005E07FA" w:rsidRDefault="005E07FA" w:rsidP="00FB0783">
      <w:pPr>
        <w:pStyle w:val="Bulletlevel1"/>
        <w:ind w:left="1440"/>
      </w:pPr>
      <w:r>
        <w:rPr>
          <w:rFonts w:ascii="Courier New" w:hAnsi="Courier New"/>
          <w:b/>
        </w:rPr>
        <w:t>retry_files_enabled = False</w:t>
      </w:r>
      <w:r>
        <w:t xml:space="preserve"> - Lorsqu'Ansible rencontre des problèmes pour exécuter des playbooks pour un hôte, il affiche le nom de l'hôte dans un fichier du répertoire courant se terminant par</w:t>
      </w:r>
      <w:r w:rsidRPr="00C2605F">
        <w:rPr>
          <w:b/>
          <w:bCs/>
        </w:rPr>
        <w:t>.retry</w:t>
      </w:r>
      <w:r>
        <w:t>. Pour éviter l'encombrement, il est courant de désactiver ce paramètre.</w:t>
      </w:r>
    </w:p>
    <w:p w:rsidR="00EA08BC" w:rsidRDefault="001E4440" w:rsidP="00FB0783">
      <w:pPr>
        <w:pStyle w:val="Bulletlevel1"/>
        <w:ind w:left="1440"/>
      </w:pPr>
      <w:r>
        <w:rPr>
          <w:rFonts w:ascii="Courier New" w:hAnsi="Courier New"/>
          <w:b/>
        </w:rPr>
        <w:lastRenderedPageBreak/>
        <w:t>deprecation_warnings=false</w:t>
      </w:r>
      <w:r w:rsidR="00031CB8" w:rsidRPr="00C2605F">
        <w:t xml:space="preserve"> - Les avertissements d'obsolescence indiquent l'utilisation de fonctionnalités héritées qui doivent être supprimées dans une future version d'Ansible. Vous avez désactivé cet avertissement.</w:t>
      </w:r>
    </w:p>
    <w:p w:rsidR="00EA08BC" w:rsidRDefault="0017004F" w:rsidP="00EA08BC">
      <w:pPr>
        <w:pStyle w:val="Titre3"/>
      </w:pPr>
      <w:r>
        <w:t>RÉSUMÉ : Vos fichiers de configuration Ansible.</w:t>
      </w:r>
    </w:p>
    <w:p w:rsidR="0017004F" w:rsidRDefault="0017004F" w:rsidP="0017004F">
      <w:pPr>
        <w:pStyle w:val="BodyTextL25"/>
      </w:pPr>
      <w:r>
        <w:t xml:space="preserve">Dans cette partie, vous avez configuré Ansible pour qu'il s'exécute dans le répertoire </w:t>
      </w:r>
      <w:r w:rsidR="00F0721A" w:rsidRPr="00C2605F">
        <w:rPr>
          <w:b/>
          <w:bCs/>
        </w:rPr>
        <w:t>ansible-csr1000v</w:t>
      </w:r>
      <w:r>
        <w:t xml:space="preserve">. </w:t>
      </w:r>
      <w:r w:rsidRPr="00E10699">
        <w:rPr>
          <w:highlight w:val="cyan"/>
        </w:rPr>
        <w:t xml:space="preserve">Par défaut, Ansible utilise des fichiers dans le répertoire </w:t>
      </w:r>
      <w:r w:rsidRPr="00E10699">
        <w:rPr>
          <w:b/>
          <w:highlight w:val="cyan"/>
        </w:rPr>
        <w:t>/etc/ansible</w:t>
      </w:r>
      <w:r w:rsidRPr="00E10699">
        <w:rPr>
          <w:highlight w:val="cyan"/>
        </w:rPr>
        <w:t>. Le fichier /etc/ansible/</w:t>
      </w:r>
      <w:r w:rsidR="00BD206F" w:rsidRPr="00E10699">
        <w:rPr>
          <w:b/>
          <w:bCs/>
          <w:highlight w:val="cyan"/>
        </w:rPr>
        <w:t>ansible.cfg</w:t>
      </w:r>
      <w:r w:rsidRPr="00E10699">
        <w:rPr>
          <w:highlight w:val="cyan"/>
        </w:rPr>
        <w:t xml:space="preserve"> par défaut indique que le fichier d'inventaire par défaut est </w:t>
      </w:r>
      <w:r w:rsidRPr="00E10699">
        <w:rPr>
          <w:b/>
          <w:highlight w:val="cyan"/>
        </w:rPr>
        <w:t>/etc/ansible/hosts</w:t>
      </w:r>
      <w:r w:rsidRPr="00E10699">
        <w:rPr>
          <w:highlight w:val="cyan"/>
        </w:rPr>
        <w:t>.</w:t>
      </w:r>
    </w:p>
    <w:p w:rsidR="00107A42" w:rsidRDefault="00107A42" w:rsidP="0017004F">
      <w:pPr>
        <w:pStyle w:val="BodyTextL25"/>
      </w:pPr>
      <w:r>
        <w:t>Cependant, dans ce laboratoire, vous avez besoin d'un fichier hosts et d'un fichier ansible.cfg dans votre répertoire ansible-csr1000v.</w:t>
      </w:r>
    </w:p>
    <w:p w:rsidR="00764AB9" w:rsidRDefault="00764AB9" w:rsidP="00764AB9">
      <w:pPr>
        <w:pStyle w:val="Bulletlevel1"/>
      </w:pPr>
      <w:r>
        <w:t xml:space="preserve">Vous avez modifié le fichier </w:t>
      </w:r>
      <w:r w:rsidRPr="00C2605F">
        <w:rPr>
          <w:b/>
          <w:bCs/>
        </w:rPr>
        <w:t>hosts</w:t>
      </w:r>
      <w:r>
        <w:t xml:space="preserve"> pour contenir les informations de connexion et d'adresse IP pour le routeur CSR1000v</w:t>
      </w:r>
    </w:p>
    <w:p w:rsidR="00457A2F" w:rsidRDefault="00457A2F" w:rsidP="00C2605F">
      <w:pPr>
        <w:pStyle w:val="Bulletlevel1"/>
      </w:pPr>
      <w:r>
        <w:t xml:space="preserve">Vous avez modifié le fichier </w:t>
      </w:r>
      <w:r w:rsidRPr="00C2605F">
        <w:rPr>
          <w:b/>
          <w:bCs/>
        </w:rPr>
        <w:t>ansible.cfg</w:t>
      </w:r>
      <w:r>
        <w:t xml:space="preserve"> pour utiliser le fichier hôte local comme fichier d'inventaire (</w:t>
      </w:r>
      <w:r w:rsidRPr="00C2605F">
        <w:rPr>
          <w:b/>
          <w:bCs/>
        </w:rPr>
        <w:t>inventory=./hôtes</w:t>
      </w:r>
      <w:r>
        <w:t>).</w:t>
      </w:r>
    </w:p>
    <w:p w:rsidR="005A02B8" w:rsidRDefault="0088163D" w:rsidP="0088163D">
      <w:pPr>
        <w:pStyle w:val="BodyTextL25"/>
      </w:pPr>
      <w:r>
        <w:t>Dans la partie suivante, vous allez créer un playbook pour dire à Ansible ce qu'il faut faire.</w:t>
      </w:r>
    </w:p>
    <w:p w:rsidR="007E7E34" w:rsidRDefault="000F3597" w:rsidP="000F3597">
      <w:pPr>
        <w:pStyle w:val="Titre2"/>
      </w:pPr>
      <w:r>
        <w:t>Utiliser Ansible pour sauvegarder une configuration</w:t>
      </w:r>
    </w:p>
    <w:p w:rsidR="00F601D4" w:rsidRDefault="000F3597" w:rsidP="00C2605F">
      <w:pPr>
        <w:pStyle w:val="BodyTextL25"/>
      </w:pPr>
      <w:r>
        <w:t xml:space="preserve">Dans cette partie, vous allez créer un playbook Ansible qui automatisera le processus de sauvegarde de la configuration du CSR1000v. </w:t>
      </w:r>
      <w:r w:rsidRPr="00F02522">
        <w:rPr>
          <w:highlight w:val="cyan"/>
        </w:rPr>
        <w:t>Les playbooks sont au centre d'Ansible. Lorsque vous souhaitez qu'Ansible récupère des informations ou effectue une action sur un appareil ou un groupe d'appareils, vous exécutez un playbook pour effectuer le travail.</w:t>
      </w:r>
      <w:r>
        <w:t xml:space="preserve"> </w:t>
      </w:r>
    </w:p>
    <w:p w:rsidR="002E0680" w:rsidRDefault="002E0680" w:rsidP="00C2605F">
      <w:pPr>
        <w:pStyle w:val="BodyTextL25"/>
      </w:pPr>
      <w:r>
        <w:t xml:space="preserve">Un playbook Ansible est un fichier YAML contenant une ou plusieurs lectures. Chaque pièce est un ensemble de tâches. </w:t>
      </w:r>
    </w:p>
    <w:p w:rsidR="002E0680" w:rsidRDefault="002E0680" w:rsidP="00C2605F">
      <w:pPr>
        <w:pStyle w:val="Bulletlevel1"/>
      </w:pPr>
      <w:r>
        <w:t>Un</w:t>
      </w:r>
      <w:r w:rsidRPr="003C09CF">
        <w:rPr>
          <w:b/>
          <w:bCs/>
        </w:rPr>
        <w:t xml:space="preserve"> play</w:t>
      </w:r>
      <w:r>
        <w:t xml:space="preserve"> est un ensemble de tâches correspondant à un appareil ou un groupe d'appareils. </w:t>
      </w:r>
    </w:p>
    <w:p w:rsidR="002E0680" w:rsidRPr="006B7098" w:rsidRDefault="002E0680" w:rsidP="00C2605F">
      <w:pPr>
        <w:pStyle w:val="Bulletlevel1"/>
      </w:pPr>
      <w:r>
        <w:t>Une</w:t>
      </w:r>
      <w:r w:rsidRPr="003C09CF">
        <w:rPr>
          <w:b/>
          <w:bCs/>
        </w:rPr>
        <w:t xml:space="preserve"> tâche</w:t>
      </w:r>
      <w:r>
        <w:t xml:space="preserve"> est une action unique qui fait référence à un</w:t>
      </w:r>
      <w:r w:rsidRPr="00653BB6">
        <w:rPr>
          <w:b/>
          <w:bCs/>
        </w:rPr>
        <w:t xml:space="preserve"> module</w:t>
      </w:r>
      <w:r>
        <w:t xml:space="preserve"> à exécuter avec tous les arguments et actions en entrée. Ces tâches peuvent être simples ou complexes selon le besoin d'autorisations, l'ordre d'exécution des tâches, etc.</w:t>
      </w:r>
    </w:p>
    <w:p w:rsidR="002E0680" w:rsidRDefault="002E0680" w:rsidP="00C2605F">
      <w:pPr>
        <w:pStyle w:val="BodyTextL25"/>
      </w:pPr>
      <w:r>
        <w:t>Un playbook peut également contenir des</w:t>
      </w:r>
      <w:r w:rsidRPr="003C09CF">
        <w:rPr>
          <w:b/>
          <w:bCs/>
        </w:rPr>
        <w:t xml:space="preserve"> rôles</w:t>
      </w:r>
      <w:r>
        <w:t>. Un rôle est un mécanisme permettant de diviser un playbook en plusieurs composants ou fichiers, de simplifier le playbook et de le rendre plus facile à réutiliser. Par exemple, le rôle</w:t>
      </w:r>
      <w:r w:rsidRPr="00106A34">
        <w:rPr>
          <w:b/>
          <w:bCs/>
        </w:rPr>
        <w:t xml:space="preserve"> commun</w:t>
      </w:r>
      <w:r>
        <w:t xml:space="preserve"> est utilisé pour stocker les tâches qui peuvent être utilisées dans tous vos playbooks. Les rôles dépassent le cadre de ce laboratoire.</w:t>
      </w:r>
    </w:p>
    <w:p w:rsidR="002E0680" w:rsidRDefault="002E0680" w:rsidP="00C2605F">
      <w:pPr>
        <w:pStyle w:val="BodyTextL25"/>
      </w:pPr>
      <w:r>
        <w:t>Le playbook Ansible YAML comprend</w:t>
      </w:r>
      <w:r w:rsidRPr="00653BB6">
        <w:rPr>
          <w:b/>
          <w:bCs/>
        </w:rPr>
        <w:t xml:space="preserve"> des objets</w:t>
      </w:r>
      <w:r>
        <w:t>, des</w:t>
      </w:r>
      <w:r w:rsidRPr="00653BB6">
        <w:rPr>
          <w:b/>
          <w:bCs/>
        </w:rPr>
        <w:t xml:space="preserve"> listes</w:t>
      </w:r>
      <w:r>
        <w:t xml:space="preserve"> et des</w:t>
      </w:r>
      <w:r w:rsidRPr="00653BB6">
        <w:rPr>
          <w:b/>
          <w:bCs/>
        </w:rPr>
        <w:t xml:space="preserve"> modules</w:t>
      </w:r>
      <w:r>
        <w:t xml:space="preserve">. </w:t>
      </w:r>
    </w:p>
    <w:p w:rsidR="002E0680" w:rsidRDefault="002E0680" w:rsidP="00C2605F">
      <w:pPr>
        <w:pStyle w:val="Bulletlevel1"/>
      </w:pPr>
      <w:r>
        <w:t xml:space="preserve">Un objet YAML est une ou plusieurs paires de valeurs clés. Les paires de valeurs clés sont séparées par un deux-points sans l'utilisation de guillemets, par exemple </w:t>
      </w:r>
      <w:r>
        <w:rPr>
          <w:b/>
        </w:rPr>
        <w:t xml:space="preserve"> hosts: CSR1kv</w:t>
      </w:r>
      <w:r>
        <w:t xml:space="preserve">. </w:t>
      </w:r>
    </w:p>
    <w:p w:rsidR="002E0680" w:rsidRDefault="002E0680" w:rsidP="00C2605F">
      <w:pPr>
        <w:pStyle w:val="Bulletlevel1"/>
      </w:pPr>
      <w:r>
        <w:t xml:space="preserve">Un objet peut contenir d'autres objets tels qu'une liste. YAML utilise des listes ou des tableaux. Un hypen "-" est utilisé pour chaque élément de la liste. </w:t>
      </w:r>
    </w:p>
    <w:p w:rsidR="002E0680" w:rsidRDefault="002E0680" w:rsidP="00C2605F">
      <w:pPr>
        <w:pStyle w:val="Bulletlevel1"/>
      </w:pPr>
      <w:r>
        <w:t>Ansible est livré avec un certain nombre de modules (appelés bibliothèque de modules) qui peuvent être exécutés directement sur des hôtes distants ou via des playbooks. Par exemple, le module</w:t>
      </w:r>
      <w:r w:rsidRPr="00C2407C">
        <w:rPr>
          <w:b/>
          <w:bCs/>
        </w:rPr>
        <w:t xml:space="preserve"> ios_command</w:t>
      </w:r>
      <w:r>
        <w:t xml:space="preserve"> utilisé pour envoyer des commandes à un périphérique IOS et renvoyer les résultats. Chaque tâche se compose généralement d'un ou de plusieurs modules Ansible.</w:t>
      </w:r>
    </w:p>
    <w:p w:rsidR="00A5751C" w:rsidRDefault="000A174C" w:rsidP="00D507F5">
      <w:pPr>
        <w:pStyle w:val="BodyTextL25"/>
      </w:pPr>
      <w:r>
        <w:t>Vous exécutez un playbook Ansible à l'aide de la commande</w:t>
      </w:r>
      <w:r w:rsidRPr="000A174C">
        <w:rPr>
          <w:b/>
          <w:bCs/>
        </w:rPr>
        <w:t xml:space="preserve"> ansible-playbook</w:t>
      </w:r>
      <w:r>
        <w:t>, par exemple :</w:t>
      </w:r>
    </w:p>
    <w:p w:rsidR="00A5751C" w:rsidRPr="004E7C33" w:rsidRDefault="00A5751C" w:rsidP="00C2605F">
      <w:pPr>
        <w:pStyle w:val="CMD"/>
        <w:rPr>
          <w:lang w:val="en-US"/>
        </w:rPr>
      </w:pPr>
      <w:r w:rsidRPr="000B32C2">
        <w:rPr>
          <w:b/>
          <w:bCs/>
          <w:lang w:val="en-US"/>
        </w:rPr>
        <w:t>ansible-playbook</w:t>
      </w:r>
      <w:r w:rsidRPr="004E7C33">
        <w:rPr>
          <w:lang w:val="en-US"/>
        </w:rPr>
        <w:t xml:space="preserve"> </w:t>
      </w:r>
      <w:r w:rsidRPr="000345EE">
        <w:rPr>
          <w:highlight w:val="cyan"/>
          <w:lang w:val="en-US"/>
        </w:rPr>
        <w:t>backup_cisco_router_playbook.yaml</w:t>
      </w:r>
      <w:r w:rsidRPr="004E7C33">
        <w:rPr>
          <w:lang w:val="en-US"/>
        </w:rPr>
        <w:t xml:space="preserve"> </w:t>
      </w:r>
      <w:r w:rsidRPr="000B32C2">
        <w:rPr>
          <w:b/>
          <w:bCs/>
          <w:lang w:val="en-US"/>
        </w:rPr>
        <w:t>-i hosts</w:t>
      </w:r>
    </w:p>
    <w:p w:rsidR="000A174C" w:rsidRPr="000A174C" w:rsidRDefault="000A174C" w:rsidP="00C2605F">
      <w:pPr>
        <w:pStyle w:val="BodyTextL25"/>
      </w:pPr>
      <w:r>
        <w:t>La commande</w:t>
      </w:r>
      <w:r w:rsidRPr="00C2605F">
        <w:rPr>
          <w:b/>
          <w:bCs/>
        </w:rPr>
        <w:t xml:space="preserve"> ansible-playbook</w:t>
      </w:r>
      <w:r>
        <w:t xml:space="preserve"> utilise des paramètres pour spécifier : </w:t>
      </w:r>
    </w:p>
    <w:p w:rsidR="000A174C" w:rsidRPr="000A174C" w:rsidRDefault="000A174C" w:rsidP="00C2605F">
      <w:pPr>
        <w:pStyle w:val="Bulletlevel1"/>
      </w:pPr>
      <w:r>
        <w:t>Le playbook que vous voulez exécuter (</w:t>
      </w:r>
      <w:r w:rsidRPr="000345EE">
        <w:rPr>
          <w:highlight w:val="cyan"/>
        </w:rPr>
        <w:t>backup_cisco_router_playbook.yaml</w:t>
      </w:r>
      <w:r>
        <w:t xml:space="preserve">) </w:t>
      </w:r>
    </w:p>
    <w:p w:rsidR="000A174C" w:rsidRDefault="000A174C" w:rsidP="00C2605F">
      <w:pPr>
        <w:pStyle w:val="Bulletlevel1"/>
      </w:pPr>
      <w:r>
        <w:t xml:space="preserve">Le </w:t>
      </w:r>
      <w:r w:rsidRPr="000345EE">
        <w:rPr>
          <w:highlight w:val="yellow"/>
        </w:rPr>
        <w:t>fichier d'inventaire</w:t>
      </w:r>
      <w:r>
        <w:t xml:space="preserve"> et son </w:t>
      </w:r>
      <w:r w:rsidRPr="000345EE">
        <w:rPr>
          <w:highlight w:val="green"/>
        </w:rPr>
        <w:t>emplacement</w:t>
      </w:r>
      <w:r>
        <w:t xml:space="preserve"> (</w:t>
      </w:r>
      <w:r w:rsidR="000345EE">
        <w:t xml:space="preserve">    </w:t>
      </w:r>
      <w:r w:rsidRPr="000345EE">
        <w:rPr>
          <w:b/>
          <w:highlight w:val="yellow"/>
        </w:rPr>
        <w:t>-i</w:t>
      </w:r>
      <w:r>
        <w:rPr>
          <w:b/>
        </w:rPr>
        <w:t xml:space="preserve"> </w:t>
      </w:r>
      <w:r w:rsidRPr="000345EE">
        <w:rPr>
          <w:b/>
          <w:highlight w:val="green"/>
        </w:rPr>
        <w:t>hosts</w:t>
      </w:r>
      <w:r w:rsidR="000345EE">
        <w:rPr>
          <w:b/>
        </w:rPr>
        <w:t xml:space="preserve">   </w:t>
      </w:r>
      <w:r>
        <w:t xml:space="preserve">). </w:t>
      </w:r>
    </w:p>
    <w:p w:rsidR="000A174C" w:rsidRDefault="000A174C" w:rsidP="00C2605F">
      <w:pPr>
        <w:pStyle w:val="Titre3"/>
      </w:pPr>
      <w:r>
        <w:lastRenderedPageBreak/>
        <w:t>Créez votre playbook Ansible.</w:t>
      </w:r>
    </w:p>
    <w:p w:rsidR="000C226A" w:rsidRDefault="000C226A" w:rsidP="00C2605F">
      <w:pPr>
        <w:pStyle w:val="BodyTextL25"/>
      </w:pPr>
      <w:r>
        <w:t>Le playbook Ansible est un fichier YAML. Assurez-vous d'utiliser l'indentation YAML appropriée. Chaque espace et chaque tiret sont importants. Vous risquez de perdre une certaine mise en forme si vous copiez et collez le code dans ce laboratoire.</w:t>
      </w:r>
    </w:p>
    <w:p w:rsidR="009D4BEB" w:rsidRDefault="00945397" w:rsidP="00C2605F">
      <w:pPr>
        <w:pStyle w:val="SubStepAlpha"/>
      </w:pPr>
      <w:r>
        <w:t xml:space="preserve">Dans VS Code, créez un nouveau fichier dans le répertoire </w:t>
      </w:r>
      <w:r w:rsidRPr="00C2605F">
        <w:rPr>
          <w:b/>
          <w:bCs/>
        </w:rPr>
        <w:t>ansible-csr1000v</w:t>
      </w:r>
      <w:r>
        <w:t xml:space="preserve"> avec le nom suivant :</w:t>
      </w:r>
      <w:r w:rsidR="009D4BEB" w:rsidRPr="009D4BEB">
        <w:rPr>
          <w:b/>
          <w:bCs/>
        </w:rPr>
        <w:t xml:space="preserve"> backup_cisco_router_playbook.yaml</w:t>
      </w:r>
    </w:p>
    <w:p w:rsidR="00F601D4" w:rsidRDefault="00B84CB1" w:rsidP="00F601D4">
      <w:pPr>
        <w:pStyle w:val="SubStepAlpha"/>
      </w:pPr>
      <w:r>
        <w:t>Ajoutez les informations suivantes au fichier.</w:t>
      </w:r>
    </w:p>
    <w:p w:rsidR="0071539A" w:rsidRPr="004E7C33" w:rsidRDefault="0071539A" w:rsidP="0071539A">
      <w:pPr>
        <w:pStyle w:val="CMD"/>
        <w:rPr>
          <w:lang w:val="en-US"/>
        </w:rPr>
      </w:pPr>
      <w:r w:rsidRPr="004E7C33">
        <w:rPr>
          <w:lang w:val="en-US"/>
        </w:rPr>
        <w:t>---</w:t>
      </w:r>
    </w:p>
    <w:p w:rsidR="0071539A" w:rsidRPr="004E7C33" w:rsidRDefault="0071539A" w:rsidP="0071539A">
      <w:pPr>
        <w:pStyle w:val="CMD"/>
        <w:rPr>
          <w:lang w:val="en-US"/>
        </w:rPr>
      </w:pPr>
      <w:r w:rsidRPr="004E7C33">
        <w:rPr>
          <w:lang w:val="en-US"/>
        </w:rPr>
        <w:t>- name: AUTOMATIC BACKUP OF RUNNING-CONFIG</w:t>
      </w:r>
    </w:p>
    <w:p w:rsidR="0071539A" w:rsidRPr="004E7C33" w:rsidRDefault="00031CB8" w:rsidP="0071539A">
      <w:pPr>
        <w:pStyle w:val="CMD"/>
        <w:rPr>
          <w:lang w:val="en-US"/>
        </w:rPr>
      </w:pPr>
      <w:r w:rsidRPr="004E7C33">
        <w:rPr>
          <w:lang w:val="en-US"/>
        </w:rPr>
        <w:t xml:space="preserve">  hosts: CSR1kv</w:t>
      </w:r>
    </w:p>
    <w:p w:rsidR="0071539A" w:rsidRPr="004E7C33" w:rsidRDefault="00031CB8" w:rsidP="0071539A">
      <w:pPr>
        <w:pStyle w:val="CMD"/>
        <w:rPr>
          <w:lang w:val="en-US"/>
        </w:rPr>
      </w:pPr>
      <w:r w:rsidRPr="004E7C33">
        <w:rPr>
          <w:lang w:val="en-US"/>
        </w:rPr>
        <w:t xml:space="preserve">  gather_facts: false</w:t>
      </w:r>
    </w:p>
    <w:p w:rsidR="0071539A" w:rsidRPr="004E7C33" w:rsidRDefault="00031CB8" w:rsidP="0071539A">
      <w:pPr>
        <w:pStyle w:val="CMD"/>
        <w:rPr>
          <w:lang w:val="en-US"/>
        </w:rPr>
      </w:pPr>
      <w:r w:rsidRPr="004E7C33">
        <w:rPr>
          <w:lang w:val="en-US"/>
        </w:rPr>
        <w:t xml:space="preserve">  connection: local</w:t>
      </w:r>
    </w:p>
    <w:p w:rsidR="0071539A" w:rsidRPr="004E7C33" w:rsidRDefault="00031CB8" w:rsidP="0071539A">
      <w:pPr>
        <w:pStyle w:val="CMD"/>
        <w:rPr>
          <w:lang w:val="en-US"/>
        </w:rPr>
      </w:pPr>
      <w:r w:rsidRPr="004E7C33">
        <w:rPr>
          <w:lang w:val="en-US"/>
        </w:rPr>
        <w:t xml:space="preserve"> </w:t>
      </w:r>
    </w:p>
    <w:p w:rsidR="0071539A" w:rsidRPr="004E7C33" w:rsidRDefault="00031CB8" w:rsidP="0071539A">
      <w:pPr>
        <w:pStyle w:val="CMD"/>
        <w:rPr>
          <w:lang w:val="en-US"/>
        </w:rPr>
      </w:pPr>
      <w:r w:rsidRPr="004E7C33">
        <w:rPr>
          <w:lang w:val="en-US"/>
        </w:rPr>
        <w:t xml:space="preserve">  tasks:</w:t>
      </w:r>
    </w:p>
    <w:p w:rsidR="0071539A" w:rsidRPr="004E7C33" w:rsidRDefault="00031CB8" w:rsidP="0071539A">
      <w:pPr>
        <w:pStyle w:val="CMD"/>
        <w:rPr>
          <w:lang w:val="en-US"/>
        </w:rPr>
      </w:pPr>
      <w:r w:rsidRPr="004E7C33">
        <w:rPr>
          <w:lang w:val="en-US"/>
        </w:rPr>
        <w:t xml:space="preserve">   - name: DISPLAYING THE RUNNING-CONFIG</w:t>
      </w:r>
    </w:p>
    <w:p w:rsidR="0071539A" w:rsidRPr="004E7C33" w:rsidRDefault="00031CB8" w:rsidP="0071539A">
      <w:pPr>
        <w:pStyle w:val="CMD"/>
        <w:rPr>
          <w:lang w:val="en-US"/>
        </w:rPr>
      </w:pPr>
      <w:r w:rsidRPr="004E7C33">
        <w:rPr>
          <w:lang w:val="en-US"/>
        </w:rPr>
        <w:t xml:space="preserve">     ios_command:</w:t>
      </w:r>
    </w:p>
    <w:p w:rsidR="0071539A" w:rsidRPr="004E7C33" w:rsidRDefault="00031CB8" w:rsidP="0071539A">
      <w:pPr>
        <w:pStyle w:val="CMD"/>
        <w:rPr>
          <w:lang w:val="en-US"/>
        </w:rPr>
      </w:pPr>
      <w:r w:rsidRPr="004E7C33">
        <w:rPr>
          <w:lang w:val="en-US"/>
        </w:rPr>
        <w:t xml:space="preserve">       commands:</w:t>
      </w:r>
    </w:p>
    <w:p w:rsidR="0071539A" w:rsidRPr="004E7C33" w:rsidRDefault="00031CB8" w:rsidP="0071539A">
      <w:pPr>
        <w:pStyle w:val="CMD"/>
        <w:rPr>
          <w:lang w:val="en-US"/>
        </w:rPr>
      </w:pPr>
      <w:r w:rsidRPr="004E7C33">
        <w:rPr>
          <w:lang w:val="en-US"/>
        </w:rPr>
        <w:t xml:space="preserve">         - show running-config  </w:t>
      </w:r>
    </w:p>
    <w:p w:rsidR="0071539A" w:rsidRPr="004E7C33" w:rsidRDefault="00031CB8" w:rsidP="0071539A">
      <w:pPr>
        <w:pStyle w:val="CMD"/>
        <w:rPr>
          <w:lang w:val="en-US"/>
        </w:rPr>
      </w:pPr>
      <w:r w:rsidRPr="004E7C33">
        <w:rPr>
          <w:lang w:val="en-US"/>
        </w:rPr>
        <w:t xml:space="preserve">     register: config</w:t>
      </w:r>
    </w:p>
    <w:p w:rsidR="0071539A" w:rsidRPr="004E7C33" w:rsidRDefault="00031CB8" w:rsidP="0071539A">
      <w:pPr>
        <w:pStyle w:val="CMD"/>
        <w:rPr>
          <w:lang w:val="en-US"/>
        </w:rPr>
      </w:pPr>
      <w:r w:rsidRPr="004E7C33">
        <w:rPr>
          <w:lang w:val="en-US"/>
        </w:rPr>
        <w:t xml:space="preserve"> </w:t>
      </w:r>
    </w:p>
    <w:p w:rsidR="0071539A" w:rsidRPr="004E7C33" w:rsidRDefault="00031CB8" w:rsidP="0071539A">
      <w:pPr>
        <w:pStyle w:val="CMD"/>
        <w:rPr>
          <w:lang w:val="en-US"/>
        </w:rPr>
      </w:pPr>
      <w:r w:rsidRPr="004E7C33">
        <w:rPr>
          <w:lang w:val="en-US"/>
        </w:rPr>
        <w:t xml:space="preserve">   - name: SAVE OUTPUT TO ./backups/</w:t>
      </w:r>
    </w:p>
    <w:p w:rsidR="0071539A" w:rsidRPr="004E7C33" w:rsidRDefault="00031CB8" w:rsidP="0071539A">
      <w:pPr>
        <w:pStyle w:val="CMD"/>
        <w:rPr>
          <w:lang w:val="en-US"/>
        </w:rPr>
      </w:pPr>
      <w:r w:rsidRPr="004E7C33">
        <w:rPr>
          <w:lang w:val="en-US"/>
        </w:rPr>
        <w:t xml:space="preserve">     copy:</w:t>
      </w:r>
    </w:p>
    <w:p w:rsidR="0071539A" w:rsidRPr="004E7C33" w:rsidRDefault="00031CB8" w:rsidP="0071539A">
      <w:pPr>
        <w:pStyle w:val="CMD"/>
        <w:rPr>
          <w:lang w:val="en-US"/>
        </w:rPr>
      </w:pPr>
      <w:r w:rsidRPr="004E7C33">
        <w:rPr>
          <w:lang w:val="en-US"/>
        </w:rPr>
        <w:t xml:space="preserve">       content: "{{ config.stdout[0] }}"</w:t>
      </w:r>
    </w:p>
    <w:p w:rsidR="0071539A" w:rsidRPr="004E7C33" w:rsidRDefault="00031CB8" w:rsidP="0071539A">
      <w:pPr>
        <w:pStyle w:val="CMD"/>
        <w:rPr>
          <w:lang w:val="en-US"/>
        </w:rPr>
      </w:pPr>
      <w:r w:rsidRPr="004E7C33">
        <w:rPr>
          <w:lang w:val="en-US"/>
        </w:rPr>
        <w:t xml:space="preserve">       dest: "backups/show_run_{{ inventory_hostname }}.txt"</w:t>
      </w:r>
    </w:p>
    <w:p w:rsidR="00672872" w:rsidRDefault="00E75056" w:rsidP="00672872">
      <w:pPr>
        <w:pStyle w:val="Titre3"/>
      </w:pPr>
      <w:r>
        <w:t>Examinez votre livre Ansible.</w:t>
      </w:r>
    </w:p>
    <w:p w:rsidR="0085756E" w:rsidRDefault="0085756E" w:rsidP="00C2605F">
      <w:pPr>
        <w:pStyle w:val="BodyTextL25"/>
      </w:pPr>
      <w:r>
        <w:t xml:space="preserve">Le playbook que vous avez créé contient un jeu avec deux tâches.  Voici une explication de votre playbook : </w:t>
      </w:r>
    </w:p>
    <w:p w:rsidR="00C83956" w:rsidRDefault="005744E6" w:rsidP="00C2605F">
      <w:pPr>
        <w:pStyle w:val="Bulletlevel1"/>
        <w:tabs>
          <w:tab w:val="clear" w:pos="720"/>
        </w:tabs>
        <w:ind w:left="1080"/>
      </w:pPr>
      <w:r>
        <w:rPr>
          <w:rFonts w:ascii="Courier New" w:hAnsi="Courier New"/>
        </w:rPr>
        <w:t>—</w:t>
      </w:r>
      <w:r w:rsidR="00C83956">
        <w:t xml:space="preserve"> Ceci est au début de chaque fichier YAML, ce qui indique à YAML qu'il s'agit d'un document distinct. Chaque fichier peut contenir plusieurs documents séparés par</w:t>
      </w:r>
      <w:r>
        <w:rPr>
          <w:rFonts w:ascii="Courier New" w:hAnsi="Courier New"/>
        </w:rPr>
        <w:t xml:space="preserve">  :</w:t>
      </w:r>
    </w:p>
    <w:p w:rsidR="00B6569E" w:rsidRPr="00B6569E" w:rsidRDefault="00B6569E" w:rsidP="00C2605F">
      <w:pPr>
        <w:pStyle w:val="Bulletlevel1"/>
        <w:tabs>
          <w:tab w:val="clear" w:pos="720"/>
        </w:tabs>
        <w:ind w:left="1080"/>
        <w:rPr>
          <w:rFonts w:cs="Arial"/>
          <w:szCs w:val="20"/>
        </w:rPr>
      </w:pPr>
      <w:r>
        <w:rPr>
          <w:rFonts w:ascii="Courier New" w:hAnsi="Courier New"/>
          <w:b/>
        </w:rPr>
        <w:t>name : BACKUP AUTOMATIQUE DE RUNNING-CONFIG</w:t>
      </w:r>
      <w:r>
        <w:t xml:space="preserve"> - Ceci est le nom de la pièce.</w:t>
      </w:r>
    </w:p>
    <w:p w:rsidR="00C83956" w:rsidRPr="00370479" w:rsidRDefault="00C92C41" w:rsidP="00C2605F">
      <w:pPr>
        <w:pStyle w:val="Bulletlevel1"/>
        <w:tabs>
          <w:tab w:val="clear" w:pos="720"/>
        </w:tabs>
        <w:ind w:left="1080"/>
      </w:pPr>
      <w:r>
        <w:rPr>
          <w:rFonts w:ascii="Courier New" w:hAnsi="Courier New"/>
          <w:b/>
        </w:rPr>
        <w:t>hosts : CSR1kv</w:t>
      </w:r>
      <w:r>
        <w:t xml:space="preserve"> - Ceci est l'alias du fichier</w:t>
      </w:r>
      <w:r w:rsidR="002B0638" w:rsidRPr="002B0638">
        <w:rPr>
          <w:b/>
          <w:bCs/>
          <w:szCs w:val="20"/>
        </w:rPr>
        <w:t xml:space="preserve"> hosts</w:t>
      </w:r>
      <w:r>
        <w:t xml:space="preserve"> précédemment configuré. En faisant référence à cet alias dans votre playbook, le playbook peut utiliser tous les paramètres associés à cette entrée de fichier d'inventaire qui inclut le nom d'utilisateur, le mot de passe et l'adresse IP de l'appareil. </w:t>
      </w:r>
    </w:p>
    <w:p w:rsidR="00C83956" w:rsidRDefault="00F53E9D" w:rsidP="00C2605F">
      <w:pPr>
        <w:pStyle w:val="Bulletlevel1"/>
        <w:tabs>
          <w:tab w:val="clear" w:pos="720"/>
        </w:tabs>
        <w:ind w:left="1080"/>
      </w:pPr>
      <w:r>
        <w:rPr>
          <w:rFonts w:ascii="Courier New" w:hAnsi="Courier New"/>
          <w:b/>
        </w:rPr>
        <w:t>gather_facts : false</w:t>
      </w:r>
      <w:r w:rsidR="00031CB8">
        <w:t xml:space="preserve"> - Ansible a été conçu à l'origine pour fonctionner avec des serveurs Linux, en copiant des modules Python sur les serveurs pour l'automatisation des tâches. Ce n'est pas nécessaire lorsque vous travaillez avec des périphériques de mise en réseau.</w:t>
      </w:r>
    </w:p>
    <w:p w:rsidR="00C83956" w:rsidRDefault="007B4CE7" w:rsidP="00C2605F">
      <w:pPr>
        <w:pStyle w:val="Bulletlevel1"/>
        <w:tabs>
          <w:tab w:val="clear" w:pos="720"/>
        </w:tabs>
        <w:ind w:left="1080"/>
      </w:pPr>
      <w:r>
        <w:rPr>
          <w:rFonts w:ascii="Courier New" w:hAnsi="Courier New"/>
          <w:b/>
        </w:rPr>
        <w:t>connection: local</w:t>
      </w:r>
      <w:r w:rsidR="00407CB6">
        <w:t xml:space="preserve"> - Spécifie que vous n'utilisez pas SSH, par conséquent la connexion est locale.</w:t>
      </w:r>
    </w:p>
    <w:p w:rsidR="00F201B6" w:rsidRDefault="00F201B6" w:rsidP="00C2605F">
      <w:pPr>
        <w:pStyle w:val="Bulletlevel1"/>
        <w:tabs>
          <w:tab w:val="clear" w:pos="720"/>
        </w:tabs>
        <w:ind w:left="1080"/>
      </w:pPr>
      <w:r>
        <w:rPr>
          <w:rFonts w:ascii="Courier New" w:hAnsi="Courier New"/>
          <w:b/>
        </w:rPr>
        <w:t>tasks:</w:t>
      </w:r>
      <w:r w:rsidR="00407CB6">
        <w:t xml:space="preserve"> - Ce mot-clé indique une ou plusieurs tâches à effectuer.</w:t>
      </w:r>
    </w:p>
    <w:p w:rsidR="007D601E" w:rsidRDefault="007D601E" w:rsidP="00C2605F">
      <w:pPr>
        <w:pStyle w:val="BodyTextL25"/>
      </w:pPr>
      <w:r>
        <w:t xml:space="preserve">La première tâche consiste à afficher le running-config. </w:t>
      </w:r>
    </w:p>
    <w:p w:rsidR="00C83956" w:rsidRPr="004E7C33" w:rsidRDefault="00987205" w:rsidP="00C2605F">
      <w:pPr>
        <w:pStyle w:val="Bulletlevel1"/>
        <w:tabs>
          <w:tab w:val="clear" w:pos="720"/>
        </w:tabs>
        <w:ind w:left="1080"/>
        <w:rPr>
          <w:lang w:val="en-US"/>
        </w:rPr>
      </w:pPr>
      <w:r w:rsidRPr="004E7C33">
        <w:rPr>
          <w:rStyle w:val="CMDChar"/>
          <w:lang w:val="en-US"/>
        </w:rPr>
        <w:t>- name: DISPLAYING THE RUNNING-CONFIG</w:t>
      </w:r>
      <w:r w:rsidR="00407CB6" w:rsidRPr="004E7C33">
        <w:rPr>
          <w:lang w:val="en-US"/>
        </w:rPr>
        <w:t xml:space="preserve"> - Name of the task.</w:t>
      </w:r>
    </w:p>
    <w:p w:rsidR="003C5A0D" w:rsidRDefault="00987205" w:rsidP="00C2605F">
      <w:pPr>
        <w:pStyle w:val="Bulletlevel1"/>
        <w:tabs>
          <w:tab w:val="clear" w:pos="720"/>
        </w:tabs>
        <w:ind w:left="1080"/>
      </w:pPr>
      <w:r>
        <w:rPr>
          <w:rFonts w:ascii="Courier New" w:hAnsi="Courier New"/>
          <w:b/>
        </w:rPr>
        <w:t>ios_command:</w:t>
      </w:r>
      <w:r>
        <w:t xml:space="preserve"> - Ceci est un</w:t>
      </w:r>
      <w:r w:rsidR="00C10FE1" w:rsidRPr="0025423D">
        <w:rPr>
          <w:b/>
          <w:bCs/>
        </w:rPr>
        <w:t xml:space="preserve"> module</w:t>
      </w:r>
      <w:r>
        <w:t xml:space="preserve"> Ansible qui est utilisé pour envoyer des commandes à un périphérique IOS et retourner les résultats lus depuis le périphérique. Cependant, il ne prend pas en </w:t>
      </w:r>
      <w:r>
        <w:lastRenderedPageBreak/>
        <w:t>charge les commandes de configuration. Le module</w:t>
      </w:r>
      <w:r w:rsidR="00C10FE1" w:rsidRPr="00450C43">
        <w:rPr>
          <w:b/>
          <w:bCs/>
        </w:rPr>
        <w:t xml:space="preserve"> ios_config</w:t>
      </w:r>
      <w:r>
        <w:t xml:space="preserve"> est utilisé à cet effet, comme vous le verrez dans la prochaine partie de ce TP. </w:t>
      </w:r>
    </w:p>
    <w:p w:rsidR="00C83956" w:rsidRDefault="003C5A0D" w:rsidP="00902B65">
      <w:pPr>
        <w:pStyle w:val="BodyTextL50"/>
        <w:ind w:left="1080"/>
      </w:pPr>
      <w:r>
        <w:rPr>
          <w:b/>
        </w:rPr>
        <w:t>Remarque</w:t>
      </w:r>
      <w:r>
        <w:t xml:space="preserve"> : Dans le terminal Linux, vous pouvez utiliser la commande </w:t>
      </w:r>
      <w:r>
        <w:rPr>
          <w:b/>
        </w:rPr>
        <w:t>ansible-doc</w:t>
      </w:r>
      <w:r w:rsidRPr="003C5A0D">
        <w:rPr>
          <w:i/>
          <w:iCs/>
        </w:rPr>
        <w:t xml:space="preserve"> module_name</w:t>
      </w:r>
      <w:r w:rsidR="00031CB8">
        <w:t xml:space="preserve">pour afficher les pages de manuel de </w:t>
      </w:r>
      <w:r>
        <w:rPr>
          <w:b/>
        </w:rPr>
        <w:t>n'importe quel module</w:t>
      </w:r>
      <w:r w:rsidR="00031CB8">
        <w:t xml:space="preserve"> et les paramètres associés à ce module. (e.g. </w:t>
      </w:r>
      <w:r>
        <w:rPr>
          <w:b/>
        </w:rPr>
        <w:t>ansible-doc ios_command</w:t>
      </w:r>
      <w:r w:rsidR="00B4398C">
        <w:t>)</w:t>
      </w:r>
    </w:p>
    <w:p w:rsidR="00C83956" w:rsidRDefault="00987205" w:rsidP="00C2605F">
      <w:pPr>
        <w:pStyle w:val="Bulletlevel1"/>
        <w:tabs>
          <w:tab w:val="clear" w:pos="720"/>
        </w:tabs>
        <w:ind w:left="1080"/>
      </w:pPr>
      <w:r w:rsidRPr="00FB57AF">
        <w:rPr>
          <w:rFonts w:ascii="Courier New" w:hAnsi="Courier New"/>
          <w:b/>
          <w:bCs/>
        </w:rPr>
        <w:t>command :</w:t>
      </w:r>
      <w:r>
        <w:t xml:space="preserve"> - Ce paramètre est associé au module</w:t>
      </w:r>
      <w:r w:rsidR="009361B7" w:rsidRPr="00D106DB">
        <w:rPr>
          <w:b/>
          <w:bCs/>
        </w:rPr>
        <w:t xml:space="preserve"> ios_command</w:t>
      </w:r>
      <w:r>
        <w:t xml:space="preserve">. Il est utilisé pour répertorier les commandes IOS dans le playbook qui doivent être envoyées au périphérique IOS distant. La sortie résultante de la commande est renvoyée. </w:t>
      </w:r>
    </w:p>
    <w:p w:rsidR="00C83956" w:rsidRDefault="00987205" w:rsidP="00C2605F">
      <w:pPr>
        <w:pStyle w:val="Bulletlevel1"/>
        <w:tabs>
          <w:tab w:val="clear" w:pos="720"/>
        </w:tabs>
        <w:ind w:left="1080"/>
      </w:pPr>
      <w:r>
        <w:rPr>
          <w:rFonts w:ascii="Courier New" w:hAnsi="Courier New"/>
          <w:b/>
        </w:rPr>
        <w:t>- show running-config</w:t>
      </w:r>
      <w:r>
        <w:t xml:space="preserve"> - Ceci est la commande Cisco IOS envoyée en utilisant le module</w:t>
      </w:r>
      <w:r w:rsidR="00FA6DA6" w:rsidRPr="00933A5A">
        <w:rPr>
          <w:b/>
          <w:bCs/>
        </w:rPr>
        <w:t xml:space="preserve"> ios_command</w:t>
      </w:r>
      <w:r>
        <w:t>.</w:t>
      </w:r>
    </w:p>
    <w:p w:rsidR="00987205" w:rsidRDefault="00987205" w:rsidP="00C2605F">
      <w:pPr>
        <w:pStyle w:val="Bulletlevel1"/>
        <w:tabs>
          <w:tab w:val="clear" w:pos="720"/>
        </w:tabs>
        <w:ind w:left="1080"/>
      </w:pPr>
      <w:r>
        <w:rPr>
          <w:rFonts w:ascii="Courier New" w:hAnsi="Courier New"/>
          <w:b/>
        </w:rPr>
        <w:t>register: config</w:t>
      </w:r>
      <w:r>
        <w:t xml:space="preserve"> - Ansible inclut les registres utilisés pour capturer la sortie d'une tâche vers une variable. Cette entrée spécifie que la sortie de la commande</w:t>
      </w:r>
      <w:r>
        <w:rPr>
          <w:b/>
        </w:rPr>
        <w:t xml:space="preserve"> show running-config</w:t>
      </w:r>
      <w:r>
        <w:t xml:space="preserve"> précédente sera stockée dans la variable</w:t>
      </w:r>
      <w:r w:rsidR="00425DEF" w:rsidRPr="00933A5A">
        <w:rPr>
          <w:b/>
          <w:bCs/>
        </w:rPr>
        <w:t xml:space="preserve"> config</w:t>
      </w:r>
      <w:r>
        <w:t>.</w:t>
      </w:r>
    </w:p>
    <w:p w:rsidR="00987205" w:rsidRDefault="00987205" w:rsidP="00C2605F">
      <w:pPr>
        <w:pStyle w:val="BodyTextL25"/>
      </w:pPr>
      <w:r>
        <w:t>La deuxième tâche consiste à enregistrer la sortie :</w:t>
      </w:r>
    </w:p>
    <w:p w:rsidR="00987205" w:rsidRPr="004E7C33" w:rsidRDefault="00987205" w:rsidP="00C2605F">
      <w:pPr>
        <w:pStyle w:val="Bulletlevel1"/>
        <w:tabs>
          <w:tab w:val="clear" w:pos="720"/>
        </w:tabs>
        <w:ind w:left="1080"/>
        <w:rPr>
          <w:lang w:val="en-US"/>
        </w:rPr>
      </w:pPr>
      <w:r w:rsidRPr="004E7C33">
        <w:rPr>
          <w:rFonts w:ascii="Courier New" w:hAnsi="Courier New"/>
          <w:b/>
          <w:lang w:val="en-US"/>
        </w:rPr>
        <w:t>- name: SAVE OUTPUT TO ./backups/</w:t>
      </w:r>
      <w:r w:rsidR="00717870" w:rsidRPr="004E7C33">
        <w:rPr>
          <w:lang w:val="en-US"/>
        </w:rPr>
        <w:t xml:space="preserve"> - Name of the task</w:t>
      </w:r>
    </w:p>
    <w:p w:rsidR="00C83956" w:rsidRDefault="00DF19EE" w:rsidP="00C2605F">
      <w:pPr>
        <w:pStyle w:val="Bulletlevel1"/>
        <w:tabs>
          <w:tab w:val="clear" w:pos="720"/>
        </w:tabs>
        <w:ind w:left="1080"/>
      </w:pPr>
      <w:r w:rsidRPr="00FB57AF">
        <w:rPr>
          <w:rFonts w:ascii="Courier New" w:hAnsi="Courier New"/>
          <w:b/>
          <w:bCs/>
        </w:rPr>
        <w:t>copy :</w:t>
      </w:r>
      <w:r>
        <w:t xml:space="preserve"> - Ceci est un</w:t>
      </w:r>
      <w:r w:rsidR="00147351" w:rsidRPr="00465788">
        <w:rPr>
          <w:b/>
          <w:bCs/>
        </w:rPr>
        <w:t xml:space="preserve"> module</w:t>
      </w:r>
      <w:r>
        <w:t xml:space="preserve"> Ansible utilisé pour copier des fichiers vers un emplacement distant. Deux paramètres sont associés à ce module :</w:t>
      </w:r>
    </w:p>
    <w:p w:rsidR="00C83956" w:rsidRDefault="00DF19EE" w:rsidP="00C2605F">
      <w:pPr>
        <w:pStyle w:val="Bulletlevel2"/>
        <w:ind w:left="1440"/>
      </w:pPr>
      <w:r w:rsidRPr="00FB57AF">
        <w:rPr>
          <w:rFonts w:ascii="Courier New" w:hAnsi="Courier New"/>
          <w:b/>
          <w:bCs/>
        </w:rPr>
        <w:t>content:</w:t>
      </w:r>
      <w:r>
        <w:rPr>
          <w:rFonts w:ascii="Courier New" w:hAnsi="Courier New"/>
        </w:rPr>
        <w:t xml:space="preserve"> "{{ config.stdout[0] }}"</w:t>
      </w:r>
      <w:r>
        <w:t xml:space="preserve"> - La valeur spécifiée pour ce paramètre est les données stockées dans la variable de</w:t>
      </w:r>
      <w:r w:rsidR="001D1343" w:rsidRPr="00794518">
        <w:rPr>
          <w:b/>
          <w:bCs/>
        </w:rPr>
        <w:t xml:space="preserve"> configuration</w:t>
      </w:r>
      <w:r>
        <w:t>, la variable de registre Ansible utilisée dans la tâche précédente. La sortie standard (</w:t>
      </w:r>
      <w:r w:rsidR="00921556" w:rsidRPr="00921556">
        <w:rPr>
          <w:b/>
          <w:bCs/>
        </w:rPr>
        <w:t>stdout</w:t>
      </w:r>
      <w:r>
        <w:t>) est le descripteur de fichier par défaut où un processus peut écrire une sortie utilisée dans des systèmes d'exploitation de type Unix, tels que Linux et Mac OS X.</w:t>
      </w:r>
    </w:p>
    <w:p w:rsidR="00C83956" w:rsidRDefault="00DF19EE" w:rsidP="008C248A">
      <w:pPr>
        <w:pStyle w:val="Bulletlevel2"/>
        <w:ind w:left="1440"/>
      </w:pPr>
      <w:r>
        <w:rPr>
          <w:rFonts w:ascii="Courier New" w:hAnsi="Courier New"/>
          <w:b/>
        </w:rPr>
        <w:t>dest: "backups/show_run_{{ inventory_hostname }}.txt"</w:t>
      </w:r>
      <w:r>
        <w:t xml:space="preserve">  - Ceci est le chemin d'accès et le nom du fichier vers lequel le fichier doit être copié. La variable</w:t>
      </w:r>
      <w:r w:rsidR="00426FB2" w:rsidRPr="005F2B82">
        <w:rPr>
          <w:b/>
          <w:bCs/>
        </w:rPr>
        <w:t xml:space="preserve"> inventory_hostname</w:t>
      </w:r>
      <w:r>
        <w:t xml:space="preserve"> est une "variable magique" Ansible qui reçoit automatiquement le nom d'hôte tel que configuré dans le fichier </w:t>
      </w:r>
      <w:r w:rsidR="00527E61" w:rsidRPr="005F2B82">
        <w:rPr>
          <w:b/>
          <w:bCs/>
        </w:rPr>
        <w:t xml:space="preserve">hosts </w:t>
      </w:r>
      <w:r>
        <w:t xml:space="preserve">. Dans votre cas, rappelez-vous qu'il s'agit de </w:t>
      </w:r>
      <w:r w:rsidR="00426FB2" w:rsidRPr="005F2B82">
        <w:rPr>
          <w:b/>
          <w:bCs/>
        </w:rPr>
        <w:t>CSR1kV</w:t>
      </w:r>
      <w:r>
        <w:t>. Ce paramètre génère un fichier</w:t>
      </w:r>
      <w:r>
        <w:rPr>
          <w:b/>
        </w:rPr>
        <w:t xml:space="preserve"> show_run_CSR1kv.txt</w:t>
      </w:r>
      <w:r>
        <w:t xml:space="preserve"> stocké dans le répertoire </w:t>
      </w:r>
      <w:r w:rsidR="00350347" w:rsidRPr="00FE1FF2">
        <w:rPr>
          <w:b/>
          <w:bCs/>
        </w:rPr>
        <w:t>backups</w:t>
      </w:r>
      <w:r>
        <w:t xml:space="preserve">. Le fichier contiendra la sortie de la commande </w:t>
      </w:r>
      <w:r w:rsidR="00350347">
        <w:rPr>
          <w:b/>
          <w:bCs/>
        </w:rPr>
        <w:t xml:space="preserve">show running-config </w:t>
      </w:r>
      <w:r>
        <w:t xml:space="preserve">. Vous allez créer le répertoire </w:t>
      </w:r>
      <w:r>
        <w:rPr>
          <w:b/>
        </w:rPr>
        <w:t>backups</w:t>
      </w:r>
      <w:r>
        <w:t xml:space="preserve"> à l'étape suivante.</w:t>
      </w:r>
    </w:p>
    <w:p w:rsidR="005A4A68" w:rsidRDefault="001002CB" w:rsidP="005A4A68">
      <w:pPr>
        <w:pStyle w:val="Titre3"/>
      </w:pPr>
      <w:r>
        <w:t>Exécutez le Playbook de sauvegarde Ansible.</w:t>
      </w:r>
    </w:p>
    <w:p w:rsidR="00813403" w:rsidRDefault="00813403" w:rsidP="00813403">
      <w:pPr>
        <w:pStyle w:val="SubStepAlpha"/>
      </w:pPr>
      <w:r>
        <w:t xml:space="preserve">Dans la partie 1, vous avez démarré la machine virtuelle CSR1000v. Ping pour vérifier que vous pouvez y accéder. Entrez </w:t>
      </w:r>
      <w:r w:rsidRPr="000404D8">
        <w:rPr>
          <w:b/>
          <w:bCs/>
        </w:rPr>
        <w:t>Ctrl+ C</w:t>
      </w:r>
      <w:r>
        <w:t xml:space="preserve"> pour annuler le ping.</w:t>
      </w:r>
    </w:p>
    <w:p w:rsidR="00813403" w:rsidRPr="004E7C33" w:rsidRDefault="00813403" w:rsidP="00813403">
      <w:pPr>
        <w:pStyle w:val="CMD"/>
        <w:rPr>
          <w:b/>
          <w:bCs/>
          <w:lang w:val="en-US"/>
        </w:rPr>
      </w:pPr>
      <w:r w:rsidRPr="004E7C33">
        <w:rPr>
          <w:lang w:val="en-US"/>
        </w:rPr>
        <w:t>devasc@labvm:~/labs/devnet-src/ansible$</w:t>
      </w:r>
      <w:r w:rsidRPr="004E7C33">
        <w:rPr>
          <w:b/>
          <w:lang w:val="en-US"/>
        </w:rPr>
        <w:t xml:space="preserve"> ping 192.168.56.101</w:t>
      </w:r>
    </w:p>
    <w:p w:rsidR="00813403" w:rsidRPr="004E7C33" w:rsidRDefault="00813403" w:rsidP="00813403">
      <w:pPr>
        <w:pStyle w:val="CMDOutput"/>
        <w:rPr>
          <w:lang w:val="en-US"/>
        </w:rPr>
      </w:pPr>
      <w:r w:rsidRPr="004E7C33">
        <w:rPr>
          <w:lang w:val="en-US"/>
        </w:rPr>
        <w:t>PING 192.168.56.101 (192.168.56.101) 56(84) bytes of data.</w:t>
      </w:r>
    </w:p>
    <w:p w:rsidR="00813403" w:rsidRPr="004E7C33" w:rsidRDefault="00813403" w:rsidP="00813403">
      <w:pPr>
        <w:pStyle w:val="CMDOutput"/>
        <w:rPr>
          <w:lang w:val="en-US"/>
        </w:rPr>
      </w:pPr>
      <w:r w:rsidRPr="004E7C33">
        <w:rPr>
          <w:lang w:val="en-US"/>
        </w:rPr>
        <w:t>64 bytes from 192.168.56.101: icmp_seq=1 ttl=63 time=0.913 ms</w:t>
      </w:r>
    </w:p>
    <w:p w:rsidR="00813403" w:rsidRPr="004E7C33" w:rsidRDefault="00813403" w:rsidP="00813403">
      <w:pPr>
        <w:pStyle w:val="CMDOutput"/>
        <w:rPr>
          <w:lang w:val="en-US"/>
        </w:rPr>
      </w:pPr>
      <w:r w:rsidRPr="004E7C33">
        <w:rPr>
          <w:lang w:val="en-US"/>
        </w:rPr>
        <w:t>64 bytes from 192.168.56.101: icmp_seq=2 ttl=63 time=0.875 ms</w:t>
      </w:r>
    </w:p>
    <w:p w:rsidR="00813403" w:rsidRPr="004E7C33" w:rsidRDefault="00813403" w:rsidP="00813403">
      <w:pPr>
        <w:pStyle w:val="CMDOutput"/>
        <w:rPr>
          <w:lang w:val="en-US"/>
        </w:rPr>
      </w:pPr>
      <w:r w:rsidRPr="004E7C33">
        <w:rPr>
          <w:lang w:val="en-US"/>
        </w:rPr>
        <w:t>^C</w:t>
      </w:r>
    </w:p>
    <w:p w:rsidR="00813403" w:rsidRPr="004E7C33" w:rsidRDefault="00813403" w:rsidP="00813403">
      <w:pPr>
        <w:pStyle w:val="CMDOutput"/>
        <w:rPr>
          <w:lang w:val="en-US"/>
        </w:rPr>
      </w:pPr>
      <w:r w:rsidRPr="004E7C33">
        <w:rPr>
          <w:lang w:val="en-US"/>
        </w:rPr>
        <w:t>--- 192.168.56.101 ping statistics ---</w:t>
      </w:r>
    </w:p>
    <w:p w:rsidR="00813403" w:rsidRPr="004E7C33" w:rsidRDefault="00813403" w:rsidP="00813403">
      <w:pPr>
        <w:pStyle w:val="CMDOutput"/>
        <w:rPr>
          <w:lang w:val="en-US"/>
        </w:rPr>
      </w:pPr>
      <w:r w:rsidRPr="004E7C33">
        <w:rPr>
          <w:lang w:val="en-US"/>
        </w:rPr>
        <w:t>2 packets transmitted, 2 received, 0% packet loss, time 1000ms</w:t>
      </w:r>
    </w:p>
    <w:p w:rsidR="00813403" w:rsidRPr="00CD352E" w:rsidRDefault="00813403" w:rsidP="00813403">
      <w:pPr>
        <w:pStyle w:val="CMDOutput"/>
      </w:pPr>
      <w:r>
        <w:t>rtt min/avg/max/mdev = 0,875/0,894/0,913/0,019 ms</w:t>
      </w:r>
    </w:p>
    <w:p w:rsidR="00813403" w:rsidRPr="00CD352E" w:rsidRDefault="00813403" w:rsidP="00813403">
      <w:pPr>
        <w:pStyle w:val="CMD"/>
      </w:pPr>
      <w:r>
        <w:t xml:space="preserve">devasc@labvm:~/labs/devnet-src/ansible$ </w:t>
      </w:r>
    </w:p>
    <w:p w:rsidR="00DB3191" w:rsidRDefault="00DB3191" w:rsidP="00CD352E">
      <w:pPr>
        <w:pStyle w:val="SubStepAlpha"/>
      </w:pPr>
      <w:r>
        <w:t>Créez le répertoire</w:t>
      </w:r>
      <w:r w:rsidRPr="00DB3191">
        <w:rPr>
          <w:b/>
          <w:bCs/>
        </w:rPr>
        <w:t xml:space="preserve"> backups</w:t>
      </w:r>
      <w:r>
        <w:t>. Comme indiqué dans la dernière ligne de votre playbook, il s'agit du répertoire où le fichier de configuration de sauvegarde sera stocké.</w:t>
      </w:r>
    </w:p>
    <w:p w:rsidR="00DB3191" w:rsidRPr="004E7C33" w:rsidRDefault="00DB3191" w:rsidP="00FE1FF2">
      <w:pPr>
        <w:pStyle w:val="CMD"/>
        <w:rPr>
          <w:lang w:val="en-US"/>
        </w:rPr>
      </w:pPr>
      <w:r w:rsidRPr="004E7C33">
        <w:rPr>
          <w:lang w:val="en-US"/>
        </w:rPr>
        <w:t>devasc@labvm:~/labs/devnet-src/ansible$</w:t>
      </w:r>
      <w:r w:rsidRPr="004E7C33">
        <w:rPr>
          <w:b/>
          <w:lang w:val="en-US"/>
        </w:rPr>
        <w:t xml:space="preserve"> mkdir backups</w:t>
      </w:r>
    </w:p>
    <w:p w:rsidR="003A62C4" w:rsidRDefault="00DB3191" w:rsidP="005A4A68">
      <w:pPr>
        <w:pStyle w:val="SubStepAlpha"/>
      </w:pPr>
      <w:r>
        <w:t>Vous pouvez maintenant exécuter le playbook Ansible à l'aide de la commande</w:t>
      </w:r>
      <w:r w:rsidRPr="00B13D55">
        <w:rPr>
          <w:b/>
          <w:bCs/>
        </w:rPr>
        <w:t xml:space="preserve"> ansible-playbook</w:t>
      </w:r>
      <w:r>
        <w:t xml:space="preserve">  :</w:t>
      </w:r>
    </w:p>
    <w:p w:rsidR="00F840EE" w:rsidRPr="004E7C33" w:rsidRDefault="00F840EE" w:rsidP="00F840EE">
      <w:pPr>
        <w:pStyle w:val="CMD"/>
        <w:rPr>
          <w:lang w:val="en-US"/>
        </w:rPr>
      </w:pPr>
      <w:r w:rsidRPr="004E7C33">
        <w:rPr>
          <w:lang w:val="en-US"/>
        </w:rPr>
        <w:lastRenderedPageBreak/>
        <w:t>devasc@labvm:~/labs/devnet-src/ansible</w:t>
      </w:r>
      <w:r w:rsidR="00B22A89">
        <w:rPr>
          <w:lang w:val="en-US"/>
        </w:rPr>
        <w:t>/ansible-csr1000v</w:t>
      </w:r>
      <w:r w:rsidRPr="004E7C33">
        <w:rPr>
          <w:lang w:val="en-US"/>
        </w:rPr>
        <w:t>$</w:t>
      </w:r>
      <w:r w:rsidRPr="004E7C33">
        <w:rPr>
          <w:b/>
          <w:lang w:val="en-US"/>
        </w:rPr>
        <w:t xml:space="preserve"> ansible-playbook backup_cisco_router_playbook.yaml </w:t>
      </w:r>
    </w:p>
    <w:p w:rsidR="00F840EE" w:rsidRPr="004E7C33" w:rsidRDefault="00F840EE" w:rsidP="00B306CE">
      <w:pPr>
        <w:pStyle w:val="CMDOutput"/>
        <w:rPr>
          <w:lang w:val="en-US"/>
        </w:rPr>
      </w:pPr>
    </w:p>
    <w:p w:rsidR="00F840EE" w:rsidRPr="004E7C33" w:rsidRDefault="00F840EE" w:rsidP="00B306CE">
      <w:pPr>
        <w:pStyle w:val="CMDOutput"/>
        <w:rPr>
          <w:lang w:val="en-US"/>
        </w:rPr>
      </w:pPr>
      <w:r w:rsidRPr="004E7C33">
        <w:rPr>
          <w:lang w:val="en-US"/>
        </w:rPr>
        <w:t>PLAY [AUTOMATIC BACKUP OF RUNNING CONFIG] *****************************************</w:t>
      </w:r>
    </w:p>
    <w:p w:rsidR="00F840EE" w:rsidRPr="004E7C33" w:rsidRDefault="00F840EE" w:rsidP="00B306CE">
      <w:pPr>
        <w:pStyle w:val="CMDOutput"/>
        <w:rPr>
          <w:lang w:val="en-US"/>
        </w:rPr>
      </w:pPr>
    </w:p>
    <w:p w:rsidR="00F840EE" w:rsidRPr="004E7C33" w:rsidRDefault="00F840EE" w:rsidP="00B306CE">
      <w:pPr>
        <w:pStyle w:val="CMDOutput"/>
        <w:rPr>
          <w:lang w:val="en-US"/>
        </w:rPr>
      </w:pPr>
      <w:r w:rsidRPr="004E7C33">
        <w:rPr>
          <w:lang w:val="en-US"/>
        </w:rPr>
        <w:t>TASK [DISPLAYING THE RUNNING-CONFIG] **********************************************</w:t>
      </w:r>
    </w:p>
    <w:p w:rsidR="00F840EE" w:rsidRPr="004E7C33" w:rsidRDefault="00F840EE" w:rsidP="00B306CE">
      <w:pPr>
        <w:pStyle w:val="CMDOutput"/>
        <w:rPr>
          <w:lang w:val="en-US"/>
        </w:rPr>
      </w:pPr>
      <w:r w:rsidRPr="004E7C33">
        <w:rPr>
          <w:lang w:val="en-US"/>
        </w:rPr>
        <w:t>ok: [CSR1kv]</w:t>
      </w:r>
    </w:p>
    <w:p w:rsidR="00F840EE" w:rsidRPr="004E7C33" w:rsidRDefault="00F840EE" w:rsidP="00B306CE">
      <w:pPr>
        <w:pStyle w:val="CMDOutput"/>
        <w:rPr>
          <w:lang w:val="en-US"/>
        </w:rPr>
      </w:pPr>
    </w:p>
    <w:p w:rsidR="00F840EE" w:rsidRPr="004E7C33" w:rsidRDefault="00F840EE" w:rsidP="00B306CE">
      <w:pPr>
        <w:pStyle w:val="CMDOutput"/>
        <w:rPr>
          <w:lang w:val="en-US"/>
        </w:rPr>
      </w:pPr>
      <w:r w:rsidRPr="004E7C33">
        <w:rPr>
          <w:lang w:val="en-US"/>
        </w:rPr>
        <w:t>TASK [SAVE OUTPUT TO ./backups/] **************************************************</w:t>
      </w:r>
    </w:p>
    <w:p w:rsidR="00F840EE" w:rsidRPr="004E7C33" w:rsidRDefault="00F840EE" w:rsidP="00B306CE">
      <w:pPr>
        <w:pStyle w:val="CMDOutput"/>
        <w:rPr>
          <w:lang w:val="en-US"/>
        </w:rPr>
      </w:pPr>
      <w:r w:rsidRPr="004E7C33">
        <w:rPr>
          <w:lang w:val="en-US"/>
        </w:rPr>
        <w:t>changed: [CSR1kv]</w:t>
      </w:r>
    </w:p>
    <w:p w:rsidR="00F840EE" w:rsidRPr="004E7C33" w:rsidRDefault="00F840EE" w:rsidP="00B306CE">
      <w:pPr>
        <w:pStyle w:val="CMDOutput"/>
        <w:rPr>
          <w:lang w:val="en-US"/>
        </w:rPr>
      </w:pPr>
    </w:p>
    <w:p w:rsidR="00F840EE" w:rsidRPr="004E7C33" w:rsidRDefault="00F840EE" w:rsidP="00B306CE">
      <w:pPr>
        <w:pStyle w:val="CMDOutput"/>
        <w:rPr>
          <w:lang w:val="en-US"/>
        </w:rPr>
      </w:pPr>
      <w:r w:rsidRPr="004E7C33">
        <w:rPr>
          <w:lang w:val="en-US"/>
        </w:rPr>
        <w:t>PLAY RECAP ************************************************************************</w:t>
      </w:r>
    </w:p>
    <w:p w:rsidR="00F840EE" w:rsidRPr="004E7C33" w:rsidRDefault="00F840EE" w:rsidP="00B306CE">
      <w:pPr>
        <w:pStyle w:val="CMDOutput"/>
        <w:rPr>
          <w:lang w:val="en-US"/>
        </w:rPr>
      </w:pPr>
      <w:r w:rsidRPr="004E7C33">
        <w:rPr>
          <w:highlight w:val="yellow"/>
          <w:lang w:val="en-US"/>
        </w:rPr>
        <w:t>CSR1kv</w:t>
      </w:r>
      <w:r w:rsidR="00031CB8" w:rsidRPr="004E7C33">
        <w:rPr>
          <w:lang w:val="en-US"/>
        </w:rPr>
        <w:t xml:space="preserve"> :</w:t>
      </w:r>
      <w:r w:rsidRPr="004E7C33">
        <w:rPr>
          <w:highlight w:val="yellow"/>
          <w:lang w:val="en-US"/>
        </w:rPr>
        <w:t xml:space="preserve"> ok=2 changed=1</w:t>
      </w:r>
      <w:r w:rsidR="00031CB8" w:rsidRPr="004E7C33">
        <w:rPr>
          <w:lang w:val="en-US"/>
        </w:rPr>
        <w:t xml:space="preserve"> unreachable=0</w:t>
      </w:r>
      <w:r w:rsidRPr="004E7C33">
        <w:rPr>
          <w:highlight w:val="yellow"/>
          <w:lang w:val="en-US"/>
        </w:rPr>
        <w:t xml:space="preserve"> failed=0</w:t>
      </w:r>
      <w:r w:rsidR="00031CB8" w:rsidRPr="004E7C33">
        <w:rPr>
          <w:lang w:val="en-US"/>
        </w:rPr>
        <w:t xml:space="preserve"> skipped=0 rescued=0 ignored=0 </w:t>
      </w:r>
    </w:p>
    <w:p w:rsidR="00F840EE" w:rsidRPr="004E7C33" w:rsidRDefault="00F840EE" w:rsidP="00B306CE">
      <w:pPr>
        <w:pStyle w:val="CMDOutput"/>
        <w:rPr>
          <w:lang w:val="en-US"/>
        </w:rPr>
      </w:pPr>
    </w:p>
    <w:p w:rsidR="00F840EE" w:rsidRPr="004E7C33" w:rsidRDefault="00F840EE" w:rsidP="00B306CE">
      <w:pPr>
        <w:pStyle w:val="CMD"/>
        <w:rPr>
          <w:lang w:val="en-US"/>
        </w:rPr>
      </w:pPr>
      <w:r w:rsidRPr="004E7C33">
        <w:rPr>
          <w:lang w:val="en-US"/>
        </w:rPr>
        <w:t>devasc@labvm:~/labs/devnet-src/ansible$</w:t>
      </w:r>
    </w:p>
    <w:p w:rsidR="008523DA" w:rsidRPr="004E7C33" w:rsidRDefault="008523DA" w:rsidP="008523DA">
      <w:pPr>
        <w:pStyle w:val="SubStepAlpha"/>
        <w:numPr>
          <w:ilvl w:val="0"/>
          <w:numId w:val="0"/>
        </w:numPr>
        <w:ind w:left="720"/>
        <w:rPr>
          <w:lang w:val="en-US"/>
        </w:rPr>
      </w:pPr>
      <w:r>
        <w:rPr>
          <w:b/>
        </w:rPr>
        <w:t>Remarque</w:t>
      </w:r>
      <w:r>
        <w:t>: Dans de nombreux exemples, vous verrez le livre de jeu fonctionner avec l'option</w:t>
      </w:r>
      <w:r>
        <w:rPr>
          <w:b/>
        </w:rPr>
        <w:t xml:space="preserve"> -i</w:t>
      </w:r>
      <w:r w:rsidR="00C34845" w:rsidRPr="00C34845">
        <w:rPr>
          <w:i/>
          <w:iCs/>
        </w:rPr>
        <w:t>inventory-filename</w:t>
      </w:r>
      <w:r w:rsidR="00031CB8">
        <w:t xml:space="preserve">. </w:t>
      </w:r>
      <w:r w:rsidR="00031CB8" w:rsidRPr="004E7C33">
        <w:rPr>
          <w:lang w:val="en-US"/>
        </w:rPr>
        <w:t>Par exemple :</w:t>
      </w:r>
    </w:p>
    <w:p w:rsidR="008523DA" w:rsidRPr="004E7C33" w:rsidRDefault="008523DA" w:rsidP="008523DA">
      <w:pPr>
        <w:pStyle w:val="CMD"/>
        <w:rPr>
          <w:lang w:val="en-US"/>
        </w:rPr>
      </w:pPr>
      <w:r w:rsidRPr="004E7C33">
        <w:rPr>
          <w:lang w:val="en-US"/>
        </w:rPr>
        <w:t>devasc@labvm:~/labs/devnet-src/ansible$</w:t>
      </w:r>
      <w:r w:rsidRPr="004E7C33">
        <w:rPr>
          <w:b/>
          <w:lang w:val="en-US"/>
        </w:rPr>
        <w:t xml:space="preserve"> ansible-playbook backup_cisco_router_playbook.yaml</w:t>
      </w:r>
      <w:r w:rsidRPr="004E7C33">
        <w:rPr>
          <w:b/>
          <w:highlight w:val="yellow"/>
          <w:lang w:val="en-US"/>
        </w:rPr>
        <w:t xml:space="preserve"> -i hosts</w:t>
      </w:r>
    </w:p>
    <w:p w:rsidR="008523DA" w:rsidRDefault="008523DA" w:rsidP="008523DA">
      <w:pPr>
        <w:pStyle w:val="SubStepAlpha"/>
        <w:numPr>
          <w:ilvl w:val="0"/>
          <w:numId w:val="0"/>
        </w:numPr>
        <w:ind w:left="720"/>
      </w:pPr>
      <w:r>
        <w:t xml:space="preserve">Cette option indique à Ansible l'emplacement et le nom du fichier d'inventaire, la liste des appareils que le playbook utilisera. Cette option n'est pas nécessaire car vous avez configuré le nom et l'emplacement du fichier d'inventaire dans votre fichier local </w:t>
      </w:r>
      <w:r w:rsidRPr="00133637">
        <w:rPr>
          <w:b/>
          <w:bCs/>
        </w:rPr>
        <w:t xml:space="preserve"> ansible.cfg</w:t>
      </w:r>
      <w:r>
        <w:t xml:space="preserve"> : inventory=./hosts. Vous pouvez utiliser l'option</w:t>
      </w:r>
      <w:r>
        <w:rPr>
          <w:b/>
        </w:rPr>
        <w:t xml:space="preserve"> -i</w:t>
      </w:r>
      <w:r w:rsidR="00C34845" w:rsidRPr="00C34845">
        <w:rPr>
          <w:i/>
          <w:iCs/>
        </w:rPr>
        <w:t xml:space="preserve"> inventory-filename</w:t>
      </w:r>
      <w:r>
        <w:t xml:space="preserve"> pour remplacer les informations contenues dans le fichier</w:t>
      </w:r>
      <w:r w:rsidR="0070448E" w:rsidRPr="0070448E">
        <w:rPr>
          <w:b/>
          <w:bCs/>
        </w:rPr>
        <w:t xml:space="preserve"> ansible.cfg</w:t>
      </w:r>
      <w:r>
        <w:t xml:space="preserve"> .</w:t>
      </w:r>
    </w:p>
    <w:p w:rsidR="00AA0025" w:rsidRDefault="00AA0025" w:rsidP="00B306CE">
      <w:pPr>
        <w:pStyle w:val="BodyTextL50"/>
      </w:pPr>
      <w:r>
        <w:t>Le</w:t>
      </w:r>
      <w:r>
        <w:rPr>
          <w:b/>
        </w:rPr>
        <w:t xml:space="preserve"> PLAY RECAP</w:t>
      </w:r>
      <w:r>
        <w:t xml:space="preserve"> doit afficher</w:t>
      </w:r>
      <w:r>
        <w:rPr>
          <w:b/>
        </w:rPr>
        <w:t xml:space="preserve"> ok=2 changed=1</w:t>
      </w:r>
      <w:r>
        <w:t xml:space="preserve"> indiquant une exécution réussie du playbook. </w:t>
      </w:r>
    </w:p>
    <w:p w:rsidR="00D3781C" w:rsidRDefault="00D3781C" w:rsidP="00D3781C">
      <w:pPr>
        <w:pStyle w:val="SubStepAlpha"/>
        <w:numPr>
          <w:ilvl w:val="0"/>
          <w:numId w:val="0"/>
        </w:numPr>
        <w:ind w:left="720"/>
      </w:pPr>
      <w:r>
        <w:t>Si votre playbook Ansible échoue, voici quelques éléments à vérifier dans votre playbook :</w:t>
      </w:r>
    </w:p>
    <w:p w:rsidR="00D57418" w:rsidRDefault="009B2F88" w:rsidP="006D4F34">
      <w:pPr>
        <w:pStyle w:val="Bulletlevel2"/>
      </w:pPr>
      <w:r>
        <w:t xml:space="preserve">Assurez-vous que vos </w:t>
      </w:r>
      <w:r w:rsidRPr="009B2F88">
        <w:rPr>
          <w:b/>
          <w:bCs/>
        </w:rPr>
        <w:t>hôtes</w:t>
      </w:r>
      <w:r>
        <w:t xml:space="preserve"> et les fichiers </w:t>
      </w:r>
      <w:r w:rsidRPr="009B2F88">
        <w:rPr>
          <w:b/>
          <w:bCs/>
        </w:rPr>
        <w:t>ansible.cfg</w:t>
      </w:r>
      <w:r>
        <w:t xml:space="preserve"> sont corrects.</w:t>
      </w:r>
    </w:p>
    <w:p w:rsidR="00703B4B" w:rsidRDefault="00703B4B" w:rsidP="006D4F34">
      <w:pPr>
        <w:pStyle w:val="Bulletlevel2"/>
      </w:pPr>
      <w:r>
        <w:t>Assurez-vous que l'indentation YAML est correcte.</w:t>
      </w:r>
    </w:p>
    <w:p w:rsidR="00703B4B" w:rsidRDefault="00703B4B" w:rsidP="006D4F34">
      <w:pPr>
        <w:pStyle w:val="Bulletlevel2"/>
      </w:pPr>
      <w:r>
        <w:t>Assurez-vous que votre commande IOS est correcte.</w:t>
      </w:r>
    </w:p>
    <w:p w:rsidR="00703B4B" w:rsidRDefault="00703B4B" w:rsidP="006D4F34">
      <w:pPr>
        <w:pStyle w:val="Bulletlevel2"/>
      </w:pPr>
      <w:r>
        <w:t>Vérifiez toute la syntaxe du playbook Ansible.</w:t>
      </w:r>
    </w:p>
    <w:p w:rsidR="00703B4B" w:rsidRDefault="00703B4B" w:rsidP="006D4F34">
      <w:pPr>
        <w:pStyle w:val="Bulletlevel2"/>
      </w:pPr>
      <w:r>
        <w:t>Vérifiez que vous pouvez effectuer un ping sur le CSR1000v.</w:t>
      </w:r>
    </w:p>
    <w:p w:rsidR="00703B4B" w:rsidRDefault="00703B4B" w:rsidP="00703B4B">
      <w:pPr>
        <w:pStyle w:val="SubStepAlpha"/>
        <w:numPr>
          <w:ilvl w:val="0"/>
          <w:numId w:val="0"/>
        </w:numPr>
        <w:ind w:left="720"/>
      </w:pPr>
      <w:r>
        <w:t>Si vous continuez à rencontrer des problèmes :</w:t>
      </w:r>
    </w:p>
    <w:p w:rsidR="00703B4B" w:rsidRDefault="00703B4B" w:rsidP="006D4F34">
      <w:pPr>
        <w:pStyle w:val="Bulletlevel2"/>
      </w:pPr>
      <w:r>
        <w:t>Essayez de taper une ligne à la fois et d'exécuter le playbook à chaque fois.</w:t>
      </w:r>
    </w:p>
    <w:p w:rsidR="00703B4B" w:rsidRDefault="00703B4B" w:rsidP="006D4F34">
      <w:pPr>
        <w:pStyle w:val="Bulletlevel2"/>
      </w:pPr>
      <w:r>
        <w:t>Comparez votre fichier avec le playbook des solutions dans le répertoire</w:t>
      </w:r>
      <w:r w:rsidRPr="00D57418">
        <w:rPr>
          <w:b/>
          <w:bCs/>
        </w:rPr>
        <w:t xml:space="preserve"> ansible_solutions</w:t>
      </w:r>
      <w:r>
        <w:t>.</w:t>
      </w:r>
    </w:p>
    <w:p w:rsidR="00426FB2" w:rsidRDefault="00426FB2" w:rsidP="00426FB2">
      <w:pPr>
        <w:pStyle w:val="Titre3"/>
      </w:pPr>
      <w:r>
        <w:t>Vérifiez que le fichier de sauvegarde a été créé.</w:t>
      </w:r>
    </w:p>
    <w:p w:rsidR="00426FB2" w:rsidRDefault="00230582" w:rsidP="005D2D82">
      <w:pPr>
        <w:pStyle w:val="BodyTextL25"/>
      </w:pPr>
      <w:r>
        <w:t xml:space="preserve">Dans VS Code, ouvrez le dossier </w:t>
      </w:r>
      <w:r w:rsidR="005D2D82">
        <w:rPr>
          <w:b/>
          <w:bCs/>
        </w:rPr>
        <w:t>backups</w:t>
      </w:r>
      <w:r>
        <w:t xml:space="preserve"> et ouvrez le fichier </w:t>
      </w:r>
      <w:r w:rsidRPr="00230582">
        <w:rPr>
          <w:b/>
          <w:bCs/>
        </w:rPr>
        <w:t>show_run_CSR1kv.txt</w:t>
      </w:r>
      <w:r>
        <w:t xml:space="preserve">. Vous pouvez également utiliser la fenêtre du terminal pour </w:t>
      </w:r>
      <w:r w:rsidR="005D2D82">
        <w:t xml:space="preserve">afficher </w:t>
      </w:r>
      <w:r>
        <w:t xml:space="preserve"> le fichier avec </w:t>
      </w:r>
      <w:r w:rsidR="00702359" w:rsidRPr="00702359">
        <w:rPr>
          <w:b/>
          <w:bCs/>
        </w:rPr>
        <w:t>cat backups/show_run_CSR1kv.txt</w:t>
      </w:r>
      <w:r>
        <w:t>. Vous disposez maintenant d'une sauvegarde de la configuration CSR1000v.</w:t>
      </w:r>
    </w:p>
    <w:p w:rsidR="003A1B34" w:rsidRPr="004E7C33" w:rsidRDefault="003A1B34" w:rsidP="003A1B34">
      <w:pPr>
        <w:pStyle w:val="CMD"/>
        <w:rPr>
          <w:lang w:val="en-US"/>
        </w:rPr>
      </w:pPr>
      <w:r w:rsidRPr="004E7C33">
        <w:rPr>
          <w:lang w:val="en-US"/>
        </w:rPr>
        <w:t>devasc@labvm:~/labs/devnet-src/ansible/backups$</w:t>
      </w:r>
      <w:r w:rsidRPr="004E7C33">
        <w:rPr>
          <w:b/>
          <w:lang w:val="en-US"/>
        </w:rPr>
        <w:t xml:space="preserve"> cat show_run_CSR1kv.txt</w:t>
      </w:r>
    </w:p>
    <w:p w:rsidR="003A1B34" w:rsidRPr="004E7C33" w:rsidRDefault="003A1B34" w:rsidP="0018493E">
      <w:pPr>
        <w:pStyle w:val="CMDOutput"/>
        <w:rPr>
          <w:lang w:val="en-US"/>
        </w:rPr>
      </w:pPr>
      <w:r w:rsidRPr="004E7C33">
        <w:rPr>
          <w:lang w:val="en-US"/>
        </w:rPr>
        <w:t>Building configuration...</w:t>
      </w:r>
    </w:p>
    <w:p w:rsidR="003A1B34" w:rsidRPr="004E7C33" w:rsidRDefault="003A1B34" w:rsidP="0018493E">
      <w:pPr>
        <w:pStyle w:val="CMDOutput"/>
        <w:rPr>
          <w:lang w:val="en-US"/>
        </w:rPr>
      </w:pPr>
    </w:p>
    <w:p w:rsidR="003A1B34" w:rsidRPr="004E7C33" w:rsidRDefault="003A1B34" w:rsidP="0018493E">
      <w:pPr>
        <w:pStyle w:val="CMDOutput"/>
        <w:rPr>
          <w:lang w:val="en-US"/>
        </w:rPr>
      </w:pPr>
      <w:r w:rsidRPr="004E7C33">
        <w:rPr>
          <w:lang w:val="en-US"/>
        </w:rPr>
        <w:t>Current configuration : 4004 bytes</w:t>
      </w:r>
    </w:p>
    <w:p w:rsidR="003A1B34" w:rsidRPr="004E7C33" w:rsidRDefault="003A1B34" w:rsidP="0018493E">
      <w:pPr>
        <w:pStyle w:val="CMDOutput"/>
        <w:rPr>
          <w:lang w:val="en-US"/>
        </w:rPr>
      </w:pPr>
      <w:r w:rsidRPr="004E7C33">
        <w:rPr>
          <w:lang w:val="en-US"/>
        </w:rPr>
        <w:t>!</w:t>
      </w:r>
    </w:p>
    <w:p w:rsidR="003A1B34" w:rsidRPr="004E7C33" w:rsidRDefault="003A1B34" w:rsidP="0018493E">
      <w:pPr>
        <w:pStyle w:val="CMDOutput"/>
        <w:rPr>
          <w:lang w:val="en-US"/>
        </w:rPr>
      </w:pPr>
      <w:r w:rsidRPr="004E7C33">
        <w:rPr>
          <w:lang w:val="en-US"/>
        </w:rPr>
        <w:t>! Last configuration change at 23:57:14 UTC Sun May 17 2020</w:t>
      </w:r>
    </w:p>
    <w:p w:rsidR="003A1B34" w:rsidRPr="004E7C33" w:rsidRDefault="003A1B34" w:rsidP="0018493E">
      <w:pPr>
        <w:pStyle w:val="CMDOutput"/>
        <w:rPr>
          <w:lang w:val="en-US"/>
        </w:rPr>
      </w:pPr>
      <w:r w:rsidRPr="004E7C33">
        <w:rPr>
          <w:lang w:val="en-US"/>
        </w:rPr>
        <w:t>!</w:t>
      </w:r>
    </w:p>
    <w:p w:rsidR="003A1B34" w:rsidRPr="004E7C33" w:rsidRDefault="003A1B34" w:rsidP="0018493E">
      <w:pPr>
        <w:pStyle w:val="CMDOutput"/>
        <w:rPr>
          <w:lang w:val="en-US"/>
        </w:rPr>
      </w:pPr>
      <w:r w:rsidRPr="004E7C33">
        <w:rPr>
          <w:lang w:val="en-US"/>
        </w:rPr>
        <w:lastRenderedPageBreak/>
        <w:t>version 16.9</w:t>
      </w:r>
    </w:p>
    <w:p w:rsidR="003A1B34" w:rsidRPr="004E7C33" w:rsidRDefault="003A1B34" w:rsidP="0018493E">
      <w:pPr>
        <w:pStyle w:val="CMDOutput"/>
        <w:rPr>
          <w:lang w:val="en-US"/>
        </w:rPr>
      </w:pPr>
      <w:r w:rsidRPr="004E7C33">
        <w:rPr>
          <w:lang w:val="en-US"/>
        </w:rPr>
        <w:t>service timestamps debug datetime msec</w:t>
      </w:r>
    </w:p>
    <w:p w:rsidR="003A1B34" w:rsidRPr="004E7C33" w:rsidRDefault="003A1B34" w:rsidP="0018493E">
      <w:pPr>
        <w:pStyle w:val="CMDOutput"/>
        <w:rPr>
          <w:lang w:val="en-US"/>
        </w:rPr>
      </w:pPr>
      <w:r w:rsidRPr="004E7C33">
        <w:rPr>
          <w:lang w:val="en-US"/>
        </w:rPr>
        <w:t>service timestamps log datetime msec</w:t>
      </w:r>
    </w:p>
    <w:p w:rsidR="003A1B34" w:rsidRPr="004E7C33" w:rsidRDefault="003A1B34" w:rsidP="0018493E">
      <w:pPr>
        <w:pStyle w:val="CMDOutput"/>
        <w:rPr>
          <w:lang w:val="en-US"/>
        </w:rPr>
      </w:pPr>
      <w:r w:rsidRPr="004E7C33">
        <w:rPr>
          <w:lang w:val="en-US"/>
        </w:rPr>
        <w:t>platform qfp utilization monitor load 80</w:t>
      </w:r>
    </w:p>
    <w:p w:rsidR="003A1B34" w:rsidRPr="004E7C33" w:rsidRDefault="003A1B34" w:rsidP="0018493E">
      <w:pPr>
        <w:pStyle w:val="CMDOutput"/>
        <w:rPr>
          <w:lang w:val="en-US"/>
        </w:rPr>
      </w:pPr>
      <w:r w:rsidRPr="004E7C33">
        <w:rPr>
          <w:lang w:val="en-US"/>
        </w:rPr>
        <w:t>no platform punt-keepalive disable-kernel-core</w:t>
      </w:r>
    </w:p>
    <w:p w:rsidR="003A1B34" w:rsidRPr="004E7C33" w:rsidRDefault="003A1B34" w:rsidP="0018493E">
      <w:pPr>
        <w:pStyle w:val="CMDOutput"/>
        <w:rPr>
          <w:lang w:val="en-US"/>
        </w:rPr>
      </w:pPr>
      <w:r w:rsidRPr="004E7C33">
        <w:rPr>
          <w:lang w:val="en-US"/>
        </w:rPr>
        <w:t>platform console virtual</w:t>
      </w:r>
    </w:p>
    <w:p w:rsidR="003A1B34" w:rsidRPr="004E7C33" w:rsidRDefault="003A1B34" w:rsidP="0018493E">
      <w:pPr>
        <w:pStyle w:val="CMDOutput"/>
        <w:rPr>
          <w:lang w:val="en-US"/>
        </w:rPr>
      </w:pPr>
      <w:r w:rsidRPr="004E7C33">
        <w:rPr>
          <w:lang w:val="en-US"/>
        </w:rPr>
        <w:t>!</w:t>
      </w:r>
    </w:p>
    <w:p w:rsidR="003A1B34" w:rsidRPr="004E7C33" w:rsidRDefault="003A1B34" w:rsidP="0018493E">
      <w:pPr>
        <w:pStyle w:val="CMDOutput"/>
        <w:rPr>
          <w:lang w:val="en-US"/>
        </w:rPr>
      </w:pPr>
      <w:r w:rsidRPr="004E7C33">
        <w:rPr>
          <w:lang w:val="en-US"/>
        </w:rPr>
        <w:t>hostname CSR1kv</w:t>
      </w:r>
    </w:p>
    <w:p w:rsidR="00F601D4" w:rsidRPr="004E7C33" w:rsidRDefault="003A1B34" w:rsidP="0018493E">
      <w:pPr>
        <w:pStyle w:val="CMDOutput"/>
        <w:rPr>
          <w:lang w:val="en-US"/>
        </w:rPr>
      </w:pPr>
      <w:r w:rsidRPr="004E7C33">
        <w:rPr>
          <w:lang w:val="en-US"/>
        </w:rPr>
        <w:t>!</w:t>
      </w:r>
    </w:p>
    <w:p w:rsidR="003A1B34" w:rsidRDefault="003A1B34" w:rsidP="0018493E">
      <w:pPr>
        <w:pStyle w:val="CMDOutput"/>
      </w:pPr>
      <w:r>
        <w:t>&lt;output omitted&gt;</w:t>
      </w:r>
    </w:p>
    <w:p w:rsidR="00115648" w:rsidRDefault="000F75AD" w:rsidP="00115648">
      <w:pPr>
        <w:pStyle w:val="Titre2"/>
      </w:pPr>
      <w:r>
        <w:t>Utiliser Ansible pour configurer un périphérique</w:t>
      </w:r>
    </w:p>
    <w:p w:rsidR="00115648" w:rsidRDefault="00115648" w:rsidP="00115648">
      <w:pPr>
        <w:pStyle w:val="BodyTextL25"/>
      </w:pPr>
      <w:r>
        <w:t>Dans cette partie, vous allez créer un autre playbook Ansible pour configurer l'adressage IPv6 sur le routeur CSR1000v.</w:t>
      </w:r>
    </w:p>
    <w:p w:rsidR="00115648" w:rsidRDefault="00BA0BC8" w:rsidP="00115648">
      <w:pPr>
        <w:pStyle w:val="Titre3"/>
      </w:pPr>
      <w:r>
        <w:t>Affichez votre fichier d'inventaire des hôtes.</w:t>
      </w:r>
    </w:p>
    <w:p w:rsidR="00BA0BC8" w:rsidRDefault="00BA0BC8" w:rsidP="00BA0BC8">
      <w:pPr>
        <w:pStyle w:val="SubStepAlpha"/>
      </w:pPr>
      <w:r>
        <w:t>Réexaminez votre fichier d'inventaire des</w:t>
      </w:r>
      <w:r w:rsidRPr="00BA0BC8">
        <w:rPr>
          <w:b/>
          <w:bCs/>
        </w:rPr>
        <w:t xml:space="preserve"> hôtes</w:t>
      </w:r>
      <w:r>
        <w:t>. Pour rappel, ce fichier contient l'alias</w:t>
      </w:r>
      <w:r w:rsidRPr="0026256C">
        <w:rPr>
          <w:b/>
          <w:bCs/>
        </w:rPr>
        <w:t xml:space="preserve"> CSR1kv</w:t>
      </w:r>
      <w:r>
        <w:t xml:space="preserve"> et trois variables d'inventaire pour le nom d'utilisateur, le mot de passe et l'adresse IP de l'hôte. Le playbook de cette partie utilisera également ce fichier et le fichier </w:t>
      </w:r>
      <w:r w:rsidR="002777B3" w:rsidRPr="002777B3">
        <w:rPr>
          <w:b/>
          <w:bCs/>
        </w:rPr>
        <w:t>ansible.cfg</w:t>
      </w:r>
      <w:r>
        <w:t xml:space="preserve"> que vous avez créé au début du TP.</w:t>
      </w:r>
    </w:p>
    <w:p w:rsidR="00BA0BC8" w:rsidRPr="004E7C33" w:rsidRDefault="00BA0BC8" w:rsidP="00BA0BC8">
      <w:pPr>
        <w:pStyle w:val="CMD"/>
        <w:rPr>
          <w:lang w:val="en-US"/>
        </w:rPr>
      </w:pPr>
      <w:r w:rsidRPr="004E7C33">
        <w:rPr>
          <w:lang w:val="en-US"/>
        </w:rPr>
        <w:t>devasc@labvm:~/labs/devnet-src/ansible$</w:t>
      </w:r>
      <w:r w:rsidRPr="004E7C33">
        <w:rPr>
          <w:b/>
          <w:lang w:val="en-US"/>
        </w:rPr>
        <w:t xml:space="preserve"> cat hosts</w:t>
      </w:r>
    </w:p>
    <w:p w:rsidR="00BA0BC8" w:rsidRPr="004E7C33" w:rsidRDefault="00BA0BC8" w:rsidP="00BA0BC8">
      <w:pPr>
        <w:pStyle w:val="CMDOutput"/>
        <w:rPr>
          <w:lang w:val="en-US"/>
        </w:rPr>
      </w:pPr>
      <w:r w:rsidRPr="004E7C33">
        <w:rPr>
          <w:lang w:val="en-US"/>
        </w:rPr>
        <w:t># Enter the hosts or devices for Ansible playbooks</w:t>
      </w:r>
    </w:p>
    <w:p w:rsidR="00BA0BC8" w:rsidRPr="004E7C33" w:rsidRDefault="00BA0BC8" w:rsidP="00BA0BC8">
      <w:pPr>
        <w:pStyle w:val="CMDOutput"/>
        <w:rPr>
          <w:lang w:val="en-US"/>
        </w:rPr>
      </w:pPr>
      <w:r w:rsidRPr="004E7C33">
        <w:rPr>
          <w:lang w:val="en-US"/>
        </w:rPr>
        <w:t>CSR1kv ansible_user=cisco ansible_password=cisco123! ansible_host=192.168.56.101</w:t>
      </w:r>
    </w:p>
    <w:p w:rsidR="00BA0BC8" w:rsidRPr="004E7C33" w:rsidRDefault="00BA0BC8" w:rsidP="002777B3">
      <w:pPr>
        <w:pStyle w:val="CMDOutput"/>
        <w:rPr>
          <w:lang w:val="en-US"/>
        </w:rPr>
      </w:pPr>
      <w:r w:rsidRPr="004E7C33">
        <w:rPr>
          <w:lang w:val="en-US"/>
        </w:rPr>
        <w:t>devasc@labvm:~/labs/devnet-src/ansible$</w:t>
      </w:r>
    </w:p>
    <w:p w:rsidR="00115648" w:rsidRDefault="00DE6918" w:rsidP="00115648">
      <w:pPr>
        <w:pStyle w:val="Titre3"/>
      </w:pPr>
      <w:r>
        <w:t>Créez un nouveau playbook.</w:t>
      </w:r>
    </w:p>
    <w:p w:rsidR="001C3804" w:rsidRDefault="00321926" w:rsidP="001C3804">
      <w:pPr>
        <w:pStyle w:val="SubStepAlpha"/>
      </w:pPr>
      <w:bookmarkStart w:id="4" w:name="_Hlk41486056"/>
      <w:r>
        <w:t xml:space="preserve">Dans VS Code, créez un nouveau fichier dans le répertoire </w:t>
      </w:r>
      <w:r w:rsidRPr="00C2605F">
        <w:rPr>
          <w:b/>
          <w:bCs/>
        </w:rPr>
        <w:t>ansible-csr1000v</w:t>
      </w:r>
      <w:r>
        <w:t xml:space="preserve"> avec le nom suivant:</w:t>
      </w:r>
      <w:r>
        <w:br/>
      </w:r>
      <w:r>
        <w:rPr>
          <w:b/>
        </w:rPr>
        <w:t>cisco_router_ipv6_config_playbook.yaml</w:t>
      </w:r>
    </w:p>
    <w:p w:rsidR="00115648" w:rsidRDefault="00F61FCD" w:rsidP="001C3804">
      <w:pPr>
        <w:pStyle w:val="SubStepAlpha"/>
      </w:pPr>
      <w:r>
        <w:t>Ajoutez les informations suivantes au dossier. Assurez-vous d'utiliser l'indentation YAML appropriée. Chaque espace et chaque tiret sont importants. Vous risquez de perdre une certaine mise en forme si vous copiez et collez.</w:t>
      </w:r>
      <w:bookmarkEnd w:id="4"/>
    </w:p>
    <w:p w:rsidR="003A68F1" w:rsidRPr="004E7C33" w:rsidRDefault="003A68F1" w:rsidP="003A68F1">
      <w:pPr>
        <w:pStyle w:val="CMD"/>
        <w:rPr>
          <w:lang w:val="en-US"/>
        </w:rPr>
      </w:pPr>
      <w:r w:rsidRPr="004E7C33">
        <w:rPr>
          <w:lang w:val="en-US"/>
        </w:rPr>
        <w:t>---</w:t>
      </w:r>
    </w:p>
    <w:p w:rsidR="003A68F1" w:rsidRPr="004E7C33" w:rsidRDefault="003A68F1" w:rsidP="003A68F1">
      <w:pPr>
        <w:pStyle w:val="CMD"/>
        <w:rPr>
          <w:lang w:val="en-US"/>
        </w:rPr>
      </w:pPr>
      <w:r w:rsidRPr="004E7C33">
        <w:rPr>
          <w:lang w:val="en-US"/>
        </w:rPr>
        <w:t>- name: CONFIGURE IPv6 ADDRESSING</w:t>
      </w:r>
    </w:p>
    <w:p w:rsidR="003A68F1" w:rsidRPr="004E7C33" w:rsidRDefault="00031CB8" w:rsidP="003A68F1">
      <w:pPr>
        <w:pStyle w:val="CMD"/>
        <w:rPr>
          <w:lang w:val="en-US"/>
        </w:rPr>
      </w:pPr>
      <w:r w:rsidRPr="004E7C33">
        <w:rPr>
          <w:lang w:val="en-US"/>
        </w:rPr>
        <w:t xml:space="preserve">  hosts: CSR1kv</w:t>
      </w:r>
    </w:p>
    <w:p w:rsidR="003A68F1" w:rsidRPr="004E7C33" w:rsidRDefault="00031CB8" w:rsidP="003A68F1">
      <w:pPr>
        <w:pStyle w:val="CMD"/>
        <w:rPr>
          <w:lang w:val="en-US"/>
        </w:rPr>
      </w:pPr>
      <w:r w:rsidRPr="004E7C33">
        <w:rPr>
          <w:lang w:val="en-US"/>
        </w:rPr>
        <w:t xml:space="preserve">  gather_facts: false</w:t>
      </w:r>
    </w:p>
    <w:p w:rsidR="003A68F1" w:rsidRPr="004E7C33" w:rsidRDefault="00031CB8" w:rsidP="003A68F1">
      <w:pPr>
        <w:pStyle w:val="CMD"/>
        <w:rPr>
          <w:lang w:val="en-US"/>
        </w:rPr>
      </w:pPr>
      <w:r w:rsidRPr="004E7C33">
        <w:rPr>
          <w:lang w:val="en-US"/>
        </w:rPr>
        <w:t xml:space="preserve">  connection: local</w:t>
      </w:r>
    </w:p>
    <w:p w:rsidR="003A68F1" w:rsidRPr="004E7C33" w:rsidRDefault="003A68F1" w:rsidP="003A68F1">
      <w:pPr>
        <w:pStyle w:val="CMD"/>
        <w:rPr>
          <w:lang w:val="en-US"/>
        </w:rPr>
      </w:pPr>
    </w:p>
    <w:p w:rsidR="003A68F1" w:rsidRPr="004E7C33" w:rsidRDefault="00031CB8" w:rsidP="003A68F1">
      <w:pPr>
        <w:pStyle w:val="CMD"/>
        <w:rPr>
          <w:lang w:val="en-US"/>
        </w:rPr>
      </w:pPr>
      <w:r w:rsidRPr="004E7C33">
        <w:rPr>
          <w:lang w:val="en-US"/>
        </w:rPr>
        <w:t xml:space="preserve">  tasks:</w:t>
      </w:r>
    </w:p>
    <w:p w:rsidR="003A68F1" w:rsidRPr="004E7C33" w:rsidRDefault="00031CB8" w:rsidP="003A68F1">
      <w:pPr>
        <w:pStyle w:val="CMD"/>
        <w:rPr>
          <w:lang w:val="en-US"/>
        </w:rPr>
      </w:pPr>
      <w:r w:rsidRPr="004E7C33">
        <w:rPr>
          <w:lang w:val="en-US"/>
        </w:rPr>
        <w:t xml:space="preserve">   - name: SET IPv6 ADDRESS </w:t>
      </w:r>
    </w:p>
    <w:p w:rsidR="003A68F1" w:rsidRPr="004E7C33" w:rsidRDefault="00031CB8" w:rsidP="003A68F1">
      <w:pPr>
        <w:pStyle w:val="CMD"/>
        <w:rPr>
          <w:lang w:val="en-US"/>
        </w:rPr>
      </w:pPr>
      <w:r w:rsidRPr="004E7C33">
        <w:rPr>
          <w:lang w:val="en-US"/>
        </w:rPr>
        <w:t xml:space="preserve">     ios_config:</w:t>
      </w:r>
    </w:p>
    <w:p w:rsidR="003A68F1" w:rsidRPr="004E7C33" w:rsidRDefault="00031CB8" w:rsidP="003A68F1">
      <w:pPr>
        <w:pStyle w:val="CMD"/>
        <w:rPr>
          <w:lang w:val="en-US"/>
        </w:rPr>
      </w:pPr>
      <w:r w:rsidRPr="004E7C33">
        <w:rPr>
          <w:lang w:val="en-US"/>
        </w:rPr>
        <w:t xml:space="preserve">       parents: "interface GigabitEthernet1"</w:t>
      </w:r>
    </w:p>
    <w:p w:rsidR="003A68F1" w:rsidRPr="004E7C33" w:rsidRDefault="00031CB8" w:rsidP="003A68F1">
      <w:pPr>
        <w:pStyle w:val="CMD"/>
        <w:rPr>
          <w:lang w:val="en-US"/>
        </w:rPr>
      </w:pPr>
      <w:r w:rsidRPr="004E7C33">
        <w:rPr>
          <w:lang w:val="en-US"/>
        </w:rPr>
        <w:t xml:space="preserve">       lines:</w:t>
      </w:r>
    </w:p>
    <w:p w:rsidR="003A68F1" w:rsidRPr="004E7C33" w:rsidRDefault="00031CB8" w:rsidP="003A68F1">
      <w:pPr>
        <w:pStyle w:val="CMD"/>
        <w:rPr>
          <w:lang w:val="en-US"/>
        </w:rPr>
      </w:pPr>
      <w:r w:rsidRPr="004E7C33">
        <w:rPr>
          <w:lang w:val="en-US"/>
        </w:rPr>
        <w:t xml:space="preserve">         - description IPv6 ADDRESS </w:t>
      </w:r>
    </w:p>
    <w:p w:rsidR="003A68F1" w:rsidRPr="004E7C33" w:rsidRDefault="00031CB8" w:rsidP="003A68F1">
      <w:pPr>
        <w:pStyle w:val="CMD"/>
        <w:rPr>
          <w:lang w:val="en-US"/>
        </w:rPr>
      </w:pPr>
      <w:r w:rsidRPr="004E7C33">
        <w:rPr>
          <w:lang w:val="en-US"/>
        </w:rPr>
        <w:t xml:space="preserve">         - ipv6 address 2001:db8:acad:1::1/64</w:t>
      </w:r>
    </w:p>
    <w:p w:rsidR="003A68F1" w:rsidRPr="004E7C33" w:rsidRDefault="00031CB8" w:rsidP="003A68F1">
      <w:pPr>
        <w:pStyle w:val="CMD"/>
        <w:rPr>
          <w:lang w:val="en-US"/>
        </w:rPr>
      </w:pPr>
      <w:r w:rsidRPr="004E7C33">
        <w:rPr>
          <w:lang w:val="en-US"/>
        </w:rPr>
        <w:t xml:space="preserve">         - ipv6 address fe80::1:1 link-local</w:t>
      </w:r>
    </w:p>
    <w:p w:rsidR="003A68F1" w:rsidRDefault="003A68F1" w:rsidP="003A68F1">
      <w:pPr>
        <w:pStyle w:val="CMD"/>
        <w:rPr>
          <w:lang w:val="en-US"/>
        </w:rPr>
      </w:pPr>
    </w:p>
    <w:p w:rsidR="004F43FC" w:rsidRPr="004E7C33" w:rsidRDefault="004F43FC" w:rsidP="003A68F1">
      <w:pPr>
        <w:pStyle w:val="CMD"/>
        <w:rPr>
          <w:lang w:val="en-US"/>
        </w:rPr>
      </w:pPr>
    </w:p>
    <w:p w:rsidR="005D2D82" w:rsidRDefault="00031CB8" w:rsidP="003A68F1">
      <w:pPr>
        <w:pStyle w:val="CMD"/>
        <w:rPr>
          <w:lang w:val="en-US"/>
        </w:rPr>
      </w:pPr>
      <w:r w:rsidRPr="004E7C33">
        <w:rPr>
          <w:lang w:val="en-US"/>
        </w:rPr>
        <w:t xml:space="preserve">   </w:t>
      </w:r>
    </w:p>
    <w:p w:rsidR="003A68F1" w:rsidRPr="004E7C33" w:rsidRDefault="00031CB8" w:rsidP="003A68F1">
      <w:pPr>
        <w:pStyle w:val="CMD"/>
        <w:rPr>
          <w:lang w:val="en-US"/>
        </w:rPr>
      </w:pPr>
      <w:r w:rsidRPr="004E7C33">
        <w:rPr>
          <w:lang w:val="en-US"/>
        </w:rPr>
        <w:lastRenderedPageBreak/>
        <w:t xml:space="preserve">- name: SHOW IPv6 INTERFACE BRIEF </w:t>
      </w:r>
    </w:p>
    <w:p w:rsidR="003A68F1" w:rsidRPr="004E7C33" w:rsidRDefault="004F43FC" w:rsidP="003A68F1">
      <w:pPr>
        <w:pStyle w:val="CMD"/>
        <w:rPr>
          <w:lang w:val="en-US"/>
        </w:rPr>
      </w:pPr>
      <w:r>
        <w:rPr>
          <w:lang w:val="en-US"/>
        </w:rPr>
        <w:t xml:space="preserve">  </w:t>
      </w:r>
      <w:r w:rsidR="00031CB8" w:rsidRPr="004E7C33">
        <w:rPr>
          <w:lang w:val="en-US"/>
        </w:rPr>
        <w:t>ios_command:</w:t>
      </w:r>
    </w:p>
    <w:p w:rsidR="003A68F1" w:rsidRPr="004E7C33" w:rsidRDefault="00031CB8" w:rsidP="003A68F1">
      <w:pPr>
        <w:pStyle w:val="CMD"/>
        <w:rPr>
          <w:lang w:val="en-US"/>
        </w:rPr>
      </w:pPr>
      <w:r w:rsidRPr="004E7C33">
        <w:rPr>
          <w:lang w:val="en-US"/>
        </w:rPr>
        <w:t xml:space="preserve">       commands:</w:t>
      </w:r>
    </w:p>
    <w:p w:rsidR="003A68F1" w:rsidRPr="004E7C33" w:rsidRDefault="00031CB8" w:rsidP="003A68F1">
      <w:pPr>
        <w:pStyle w:val="CMD"/>
        <w:rPr>
          <w:lang w:val="en-US"/>
        </w:rPr>
      </w:pPr>
      <w:r w:rsidRPr="004E7C33">
        <w:rPr>
          <w:lang w:val="en-US"/>
        </w:rPr>
        <w:t xml:space="preserve">         - show ipv6 interface brief</w:t>
      </w:r>
    </w:p>
    <w:p w:rsidR="003A68F1" w:rsidRPr="004E7C33" w:rsidRDefault="004F43FC" w:rsidP="003A68F1">
      <w:pPr>
        <w:pStyle w:val="CMD"/>
        <w:rPr>
          <w:lang w:val="en-US"/>
        </w:rPr>
      </w:pPr>
      <w:r>
        <w:rPr>
          <w:lang w:val="en-US"/>
        </w:rPr>
        <w:t xml:space="preserve">  </w:t>
      </w:r>
      <w:r w:rsidR="00031CB8" w:rsidRPr="004E7C33">
        <w:rPr>
          <w:lang w:val="en-US"/>
        </w:rPr>
        <w:t>register: output</w:t>
      </w:r>
    </w:p>
    <w:p w:rsidR="003A68F1" w:rsidRPr="004E7C33" w:rsidRDefault="003A68F1" w:rsidP="003A68F1">
      <w:pPr>
        <w:pStyle w:val="CMD"/>
        <w:rPr>
          <w:lang w:val="en-US"/>
        </w:rPr>
      </w:pPr>
    </w:p>
    <w:p w:rsidR="003A68F1" w:rsidRPr="004E7C33" w:rsidRDefault="00031CB8" w:rsidP="003A68F1">
      <w:pPr>
        <w:pStyle w:val="CMD"/>
        <w:rPr>
          <w:lang w:val="en-US"/>
        </w:rPr>
      </w:pPr>
      <w:r w:rsidRPr="004E7C33">
        <w:rPr>
          <w:lang w:val="en-US"/>
        </w:rPr>
        <w:t xml:space="preserve">   - name: SAVE OUTPUT ./ios_configurations/</w:t>
      </w:r>
    </w:p>
    <w:p w:rsidR="003A68F1" w:rsidRPr="004E7C33" w:rsidRDefault="00031CB8" w:rsidP="003A68F1">
      <w:pPr>
        <w:pStyle w:val="CMD"/>
        <w:rPr>
          <w:lang w:val="en-US"/>
        </w:rPr>
      </w:pPr>
      <w:r w:rsidRPr="004E7C33">
        <w:rPr>
          <w:lang w:val="en-US"/>
        </w:rPr>
        <w:t xml:space="preserve">     copy: </w:t>
      </w:r>
    </w:p>
    <w:p w:rsidR="003A68F1" w:rsidRPr="004E7C33" w:rsidRDefault="00031CB8" w:rsidP="003A68F1">
      <w:pPr>
        <w:pStyle w:val="CMD"/>
        <w:rPr>
          <w:lang w:val="en-US"/>
        </w:rPr>
      </w:pPr>
      <w:r w:rsidRPr="004E7C33">
        <w:rPr>
          <w:lang w:val="en-US"/>
        </w:rPr>
        <w:t xml:space="preserve">       content: "{{ output.stdout[0] }}"</w:t>
      </w:r>
    </w:p>
    <w:p w:rsidR="003A68F1" w:rsidRPr="004E7C33" w:rsidRDefault="00031CB8" w:rsidP="003A68F1">
      <w:pPr>
        <w:pStyle w:val="CMD"/>
        <w:rPr>
          <w:lang w:val="en-US"/>
        </w:rPr>
      </w:pPr>
      <w:r w:rsidRPr="004E7C33">
        <w:rPr>
          <w:lang w:val="en-US"/>
        </w:rPr>
        <w:t xml:space="preserve">       dest: "ios_configurations/IPv6_output_{{ inventory_hostname }}.txt"</w:t>
      </w:r>
    </w:p>
    <w:p w:rsidR="001C3804" w:rsidRDefault="00A1001C" w:rsidP="001C3804">
      <w:pPr>
        <w:pStyle w:val="Titre3"/>
      </w:pPr>
      <w:r>
        <w:t>Examinez votre livre Ansible.</w:t>
      </w:r>
    </w:p>
    <w:p w:rsidR="001C3804" w:rsidRDefault="001C3804" w:rsidP="00A1001C">
      <w:pPr>
        <w:pStyle w:val="BodyTextL25"/>
      </w:pPr>
      <w:r>
        <w:t xml:space="preserve">Une grande partie de ce playbook est similaire au playbook que vous avez créé dans la partie précédente. La principale différence est la première tâche SET IPv6 ADRESSE. </w:t>
      </w:r>
    </w:p>
    <w:p w:rsidR="00B31F85" w:rsidRDefault="00B31F85" w:rsidP="00A1001C">
      <w:pPr>
        <w:pStyle w:val="BodyTextL25"/>
      </w:pPr>
      <w:r>
        <w:t>Voici une brève description des éléments de la tâche :</w:t>
      </w:r>
    </w:p>
    <w:p w:rsidR="00B31F85" w:rsidRPr="00B31F85" w:rsidRDefault="00B31F85" w:rsidP="005A68E9">
      <w:pPr>
        <w:pStyle w:val="Bulletlevel1"/>
        <w:tabs>
          <w:tab w:val="clear" w:pos="720"/>
        </w:tabs>
        <w:ind w:left="1080"/>
      </w:pPr>
      <w:r>
        <w:rPr>
          <w:rFonts w:ascii="Courier New" w:hAnsi="Courier New"/>
          <w:b/>
        </w:rPr>
        <w:t>ios_config :</w:t>
      </w:r>
      <w:r>
        <w:t xml:space="preserve"> - Ceci est un module Ansible utilisé pour configurer un périphérique IOS. Vous pouvez utiliser la commande</w:t>
      </w:r>
      <w:r>
        <w:rPr>
          <w:b/>
        </w:rPr>
        <w:t xml:space="preserve"> ansible-doc ios_config</w:t>
      </w:r>
      <w:r>
        <w:t xml:space="preserve"> pour afficher les détails des paramètres</w:t>
      </w:r>
      <w:r w:rsidRPr="007A57B4">
        <w:rPr>
          <w:b/>
          <w:bCs/>
        </w:rPr>
        <w:t xml:space="preserve"> parents</w:t>
      </w:r>
      <w:r>
        <w:t xml:space="preserve"> et</w:t>
      </w:r>
      <w:r w:rsidRPr="007A57B4">
        <w:rPr>
          <w:b/>
          <w:bCs/>
        </w:rPr>
        <w:t xml:space="preserve"> lignes</w:t>
      </w:r>
      <w:r>
        <w:t xml:space="preserve"> utilisés dans ce playbook.</w:t>
      </w:r>
    </w:p>
    <w:p w:rsidR="00B31F85" w:rsidRPr="003A68F1" w:rsidRDefault="00B31F85" w:rsidP="005A68E9">
      <w:pPr>
        <w:pStyle w:val="Bulletlevel1"/>
        <w:tabs>
          <w:tab w:val="clear" w:pos="720"/>
        </w:tabs>
        <w:ind w:left="1080"/>
      </w:pPr>
      <w:r>
        <w:rPr>
          <w:rFonts w:ascii="Courier New" w:hAnsi="Courier New"/>
          <w:b/>
        </w:rPr>
        <w:t>parents : « interface GigabiteThernet1"</w:t>
      </w:r>
      <w:r w:rsidR="00A96268">
        <w:t xml:space="preserve"> - Ce paramètre indique le mode de configuration de l'interface IOS.</w:t>
      </w:r>
    </w:p>
    <w:p w:rsidR="00811C28" w:rsidRDefault="00B31F85" w:rsidP="003878B6">
      <w:pPr>
        <w:pStyle w:val="Bulletlevel1"/>
        <w:tabs>
          <w:tab w:val="clear" w:pos="720"/>
        </w:tabs>
        <w:ind w:left="1080"/>
      </w:pPr>
      <w:r>
        <w:rPr>
          <w:rFonts w:ascii="Courier New" w:hAnsi="Courier New"/>
          <w:b/>
        </w:rPr>
        <w:t>lines :</w:t>
      </w:r>
      <w:r w:rsidR="00A96268">
        <w:t xml:space="preserve"> - Un ensemble ordonné de commandes IOS est configuré dans cette section, spécifiant les informations d'adressage IPv6 pour l'interface GigabiteThernet1.</w:t>
      </w:r>
    </w:p>
    <w:p w:rsidR="00303EC0" w:rsidRDefault="00303EC0" w:rsidP="005A68E9">
      <w:pPr>
        <w:pStyle w:val="BodyTextL25"/>
      </w:pPr>
      <w:r>
        <w:t>Le reste du playbook est similaire aux tâches de la partie précédente. La deuxième tâche utilise le module</w:t>
      </w:r>
      <w:r w:rsidRPr="00303EC0">
        <w:rPr>
          <w:b/>
          <w:bCs/>
        </w:rPr>
        <w:t xml:space="preserve"> ios_command</w:t>
      </w:r>
      <w:r>
        <w:t xml:space="preserve"> et la commande</w:t>
      </w:r>
      <w:r>
        <w:rPr>
          <w:b/>
        </w:rPr>
        <w:t xml:space="preserve"> show ipv6 interface brief</w:t>
      </w:r>
      <w:r>
        <w:t xml:space="preserve"> pour afficher la sortie et l'envoyer à la</w:t>
      </w:r>
      <w:r w:rsidRPr="00303EC0">
        <w:rPr>
          <w:b/>
          <w:bCs/>
        </w:rPr>
        <w:t xml:space="preserve"> sortie</w:t>
      </w:r>
      <w:r>
        <w:t>du registre.</w:t>
      </w:r>
    </w:p>
    <w:p w:rsidR="00303EC0" w:rsidRDefault="00303EC0" w:rsidP="005A68E9">
      <w:pPr>
        <w:pStyle w:val="BodyTextL25"/>
      </w:pPr>
      <w:r>
        <w:t>La dernière tâche enregistre les informations contenues dans la</w:t>
      </w:r>
      <w:r w:rsidRPr="003878B6">
        <w:rPr>
          <w:b/>
          <w:bCs/>
        </w:rPr>
        <w:t xml:space="preserve"> sortie</w:t>
      </w:r>
      <w:r>
        <w:t xml:space="preserve"> du registre dans un fichier</w:t>
      </w:r>
      <w:r>
        <w:rPr>
          <w:b/>
        </w:rPr>
        <w:t xml:space="preserve"> IPv6_output_CSR1kv.txt</w:t>
      </w:r>
      <w:r>
        <w:t xml:space="preserve"> du sous-répertoire</w:t>
      </w:r>
      <w:r w:rsidR="0007644B" w:rsidRPr="003878B6">
        <w:rPr>
          <w:b/>
          <w:bCs/>
        </w:rPr>
        <w:t xml:space="preserve"> ios_configurations</w:t>
      </w:r>
      <w:r>
        <w:t>.</w:t>
      </w:r>
    </w:p>
    <w:p w:rsidR="00A720F0" w:rsidRDefault="00A720F0" w:rsidP="00A720F0">
      <w:pPr>
        <w:pStyle w:val="Titre3"/>
      </w:pPr>
      <w:r>
        <w:t>Exécutez le playbook Ansible pour configurer l'adressage IPv6 sur la machine virtuelle CSR1000v.</w:t>
      </w:r>
    </w:p>
    <w:p w:rsidR="00A720F0" w:rsidRDefault="0068095F" w:rsidP="00A720F0">
      <w:pPr>
        <w:pStyle w:val="SubStepAlpha"/>
      </w:pPr>
      <w:r>
        <w:t xml:space="preserve">Dans la partie 1, vous avez démarré la machine virtuelle CSR1000v. Ping pour vérifier que vous pouvez y accéder. Entrez </w:t>
      </w:r>
      <w:r w:rsidRPr="000404D8">
        <w:rPr>
          <w:b/>
          <w:bCs/>
        </w:rPr>
        <w:t>Ctrl+ C</w:t>
      </w:r>
      <w:r>
        <w:t xml:space="preserve"> pour annuler le ping.</w:t>
      </w:r>
    </w:p>
    <w:p w:rsidR="00A720F0" w:rsidRPr="004E7C33" w:rsidRDefault="00A720F0" w:rsidP="00A720F0">
      <w:pPr>
        <w:pStyle w:val="CMD"/>
        <w:rPr>
          <w:b/>
          <w:bCs/>
          <w:lang w:val="en-US"/>
        </w:rPr>
      </w:pPr>
      <w:r w:rsidRPr="004E7C33">
        <w:rPr>
          <w:lang w:val="en-US"/>
        </w:rPr>
        <w:t>devasc@labvm:~/labs/devnet-src/ansible$</w:t>
      </w:r>
      <w:r w:rsidRPr="004E7C33">
        <w:rPr>
          <w:b/>
          <w:lang w:val="en-US"/>
        </w:rPr>
        <w:t xml:space="preserve"> ping 192.168.56.101</w:t>
      </w:r>
    </w:p>
    <w:p w:rsidR="00A720F0" w:rsidRPr="004E7C33" w:rsidRDefault="00A720F0" w:rsidP="00A720F0">
      <w:pPr>
        <w:pStyle w:val="CMDOutput"/>
        <w:rPr>
          <w:lang w:val="en-US"/>
        </w:rPr>
      </w:pPr>
      <w:r w:rsidRPr="004E7C33">
        <w:rPr>
          <w:lang w:val="en-US"/>
        </w:rPr>
        <w:t>PING 192.168.56.101 (192.168.56.101) 56(84) bytes of data.</w:t>
      </w:r>
    </w:p>
    <w:p w:rsidR="00A720F0" w:rsidRPr="004E7C33" w:rsidRDefault="00A720F0" w:rsidP="00A720F0">
      <w:pPr>
        <w:pStyle w:val="CMDOutput"/>
        <w:rPr>
          <w:lang w:val="en-US"/>
        </w:rPr>
      </w:pPr>
      <w:r w:rsidRPr="004E7C33">
        <w:rPr>
          <w:lang w:val="en-US"/>
        </w:rPr>
        <w:t>64 bytes from 192.168.56.101: icmp_seq=1 ttl=63 time=0.913 ms</w:t>
      </w:r>
    </w:p>
    <w:p w:rsidR="00A720F0" w:rsidRPr="004E7C33" w:rsidRDefault="00A720F0" w:rsidP="00A720F0">
      <w:pPr>
        <w:pStyle w:val="CMDOutput"/>
        <w:rPr>
          <w:lang w:val="en-US"/>
        </w:rPr>
      </w:pPr>
      <w:r w:rsidRPr="004E7C33">
        <w:rPr>
          <w:lang w:val="en-US"/>
        </w:rPr>
        <w:t>64 bytes from 192.168.56.101: icmp_seq=2 ttl=63 time=0.875 ms</w:t>
      </w:r>
    </w:p>
    <w:p w:rsidR="00A720F0" w:rsidRPr="004E7C33" w:rsidRDefault="00A720F0" w:rsidP="00A720F0">
      <w:pPr>
        <w:pStyle w:val="CMDOutput"/>
        <w:rPr>
          <w:lang w:val="en-US"/>
        </w:rPr>
      </w:pPr>
      <w:r w:rsidRPr="004E7C33">
        <w:rPr>
          <w:lang w:val="en-US"/>
        </w:rPr>
        <w:t>^C</w:t>
      </w:r>
    </w:p>
    <w:p w:rsidR="00A720F0" w:rsidRPr="004E7C33" w:rsidRDefault="00A720F0" w:rsidP="00A720F0">
      <w:pPr>
        <w:pStyle w:val="CMDOutput"/>
        <w:rPr>
          <w:lang w:val="en-US"/>
        </w:rPr>
      </w:pPr>
      <w:r w:rsidRPr="004E7C33">
        <w:rPr>
          <w:lang w:val="en-US"/>
        </w:rPr>
        <w:t>--- 192.168.56.101 ping statistics ---</w:t>
      </w:r>
    </w:p>
    <w:p w:rsidR="00A720F0" w:rsidRPr="004E7C33" w:rsidRDefault="00A720F0" w:rsidP="00A720F0">
      <w:pPr>
        <w:pStyle w:val="CMDOutput"/>
        <w:rPr>
          <w:lang w:val="en-US"/>
        </w:rPr>
      </w:pPr>
      <w:r w:rsidRPr="004E7C33">
        <w:rPr>
          <w:lang w:val="en-US"/>
        </w:rPr>
        <w:t>2 packets transmitted, 2 received, 0% packet loss, time 1000ms</w:t>
      </w:r>
    </w:p>
    <w:p w:rsidR="00A720F0" w:rsidRPr="00CD352E" w:rsidRDefault="00A720F0" w:rsidP="00A720F0">
      <w:pPr>
        <w:pStyle w:val="CMDOutput"/>
      </w:pPr>
      <w:r>
        <w:t>rtt min/avg/max/mdev = 0,875/0,894/0,913/0,019 ms</w:t>
      </w:r>
    </w:p>
    <w:p w:rsidR="00A720F0" w:rsidRPr="00CD352E" w:rsidRDefault="00A720F0" w:rsidP="0061672B">
      <w:pPr>
        <w:pStyle w:val="CMDOutput"/>
      </w:pPr>
      <w:r>
        <w:t xml:space="preserve">devasc@labvm:~/labs/devnet-src/ansible$ </w:t>
      </w:r>
    </w:p>
    <w:p w:rsidR="0068095F" w:rsidRDefault="0068095F" w:rsidP="0068095F">
      <w:pPr>
        <w:pStyle w:val="SubStepAlpha"/>
      </w:pPr>
      <w:r>
        <w:t xml:space="preserve">Créez le répertoire </w:t>
      </w:r>
      <w:r>
        <w:rPr>
          <w:b/>
          <w:bCs/>
        </w:rPr>
        <w:t>ios_configurations</w:t>
      </w:r>
      <w:r>
        <w:t xml:space="preserve">. Comme indiqué dans la dernière ligne de votre playbook, il s'agit du répertoire où la sortie de la commande </w:t>
      </w:r>
      <w:r w:rsidR="0061672B" w:rsidRPr="0061672B">
        <w:rPr>
          <w:b/>
          <w:bCs/>
        </w:rPr>
        <w:t>show ipv6 interface brief</w:t>
      </w:r>
      <w:r>
        <w:t xml:space="preserve"> sera stockée.</w:t>
      </w:r>
    </w:p>
    <w:p w:rsidR="0068095F" w:rsidRDefault="0068095F" w:rsidP="0068095F">
      <w:pPr>
        <w:pStyle w:val="CMD"/>
      </w:pPr>
      <w:r>
        <w:t xml:space="preserve">devasc@labvm:~/labs/devnet-src/ansible$ </w:t>
      </w:r>
      <w:r>
        <w:rPr>
          <w:b/>
        </w:rPr>
        <w:t>mkdir ios_configurations</w:t>
      </w:r>
    </w:p>
    <w:p w:rsidR="00A720F0" w:rsidRDefault="00A720F0" w:rsidP="00A720F0">
      <w:pPr>
        <w:pStyle w:val="SubStepAlpha"/>
      </w:pPr>
      <w:r>
        <w:t>Vous pouvez maintenant exécuter le playbook Ansible à l'aide de la commande</w:t>
      </w:r>
      <w:r w:rsidRPr="00B13D55">
        <w:rPr>
          <w:b/>
          <w:bCs/>
        </w:rPr>
        <w:t xml:space="preserve"> ansible-playbook</w:t>
      </w:r>
      <w:r>
        <w:t>. L'option</w:t>
      </w:r>
      <w:r w:rsidR="005045E3" w:rsidRPr="000E18D3">
        <w:rPr>
          <w:b/>
          <w:bCs/>
        </w:rPr>
        <w:t xml:space="preserve"> -v</w:t>
      </w:r>
      <w:r>
        <w:t xml:space="preserve"> verbeuse peut être utilisée pour afficher les tâches effectuées dans le playbook.</w:t>
      </w:r>
    </w:p>
    <w:p w:rsidR="005045E3" w:rsidRPr="004E7C33" w:rsidRDefault="005045E3" w:rsidP="005045E3">
      <w:pPr>
        <w:pStyle w:val="CMD"/>
        <w:rPr>
          <w:lang w:val="en-US"/>
        </w:rPr>
      </w:pPr>
      <w:r w:rsidRPr="004E7C33">
        <w:rPr>
          <w:lang w:val="en-US"/>
        </w:rPr>
        <w:lastRenderedPageBreak/>
        <w:t>devasc@labvm:~/labs/devnet-src/ansible$</w:t>
      </w:r>
      <w:r w:rsidRPr="004E7C33">
        <w:rPr>
          <w:b/>
          <w:lang w:val="en-US"/>
        </w:rPr>
        <w:t xml:space="preserve"> ansible-playbook -v cisco_router_ipv6_config_playbook.yaml</w:t>
      </w:r>
    </w:p>
    <w:p w:rsidR="005045E3" w:rsidRPr="004E7C33" w:rsidRDefault="005045E3" w:rsidP="00F44768">
      <w:pPr>
        <w:pStyle w:val="CMDOutput"/>
        <w:rPr>
          <w:lang w:val="en-US"/>
        </w:rPr>
      </w:pPr>
      <w:r w:rsidRPr="004E7C33">
        <w:rPr>
          <w:lang w:val="en-US"/>
        </w:rPr>
        <w:t>Using /home/devasc/labs/ansible-csr1000v/ansible.cfg as config file</w:t>
      </w:r>
    </w:p>
    <w:p w:rsidR="005045E3" w:rsidRPr="004E7C33" w:rsidRDefault="005045E3" w:rsidP="00F44768">
      <w:pPr>
        <w:pStyle w:val="CMDOutput"/>
        <w:rPr>
          <w:lang w:val="en-US"/>
        </w:rPr>
      </w:pPr>
    </w:p>
    <w:p w:rsidR="005045E3" w:rsidRPr="004E7C33" w:rsidRDefault="005045E3" w:rsidP="00F44768">
      <w:pPr>
        <w:pStyle w:val="CMDOutput"/>
        <w:rPr>
          <w:lang w:val="en-US"/>
        </w:rPr>
      </w:pPr>
      <w:r w:rsidRPr="004E7C33">
        <w:rPr>
          <w:lang w:val="en-US"/>
        </w:rPr>
        <w:t>PLAY [CONFIGURE IPv6 ADDRESSING] ***********************************************</w:t>
      </w:r>
    </w:p>
    <w:p w:rsidR="005045E3" w:rsidRPr="004E7C33" w:rsidRDefault="005045E3" w:rsidP="00F44768">
      <w:pPr>
        <w:pStyle w:val="CMDOutput"/>
        <w:rPr>
          <w:lang w:val="en-US"/>
        </w:rPr>
      </w:pPr>
    </w:p>
    <w:p w:rsidR="005045E3" w:rsidRPr="004E7C33" w:rsidRDefault="005045E3" w:rsidP="00F44768">
      <w:pPr>
        <w:pStyle w:val="CMDOutput"/>
        <w:rPr>
          <w:lang w:val="en-US"/>
        </w:rPr>
      </w:pPr>
      <w:r w:rsidRPr="004E7C33">
        <w:rPr>
          <w:lang w:val="en-US"/>
        </w:rPr>
        <w:t>TASK [SET IPv6 ADDRESS] ********************************************************</w:t>
      </w:r>
    </w:p>
    <w:p w:rsidR="005045E3" w:rsidRPr="004E7C33" w:rsidRDefault="005045E3" w:rsidP="00F44768">
      <w:pPr>
        <w:pStyle w:val="CMDOutput"/>
        <w:rPr>
          <w:lang w:val="en-US"/>
        </w:rPr>
      </w:pPr>
      <w:r w:rsidRPr="004E7C33">
        <w:rPr>
          <w:lang w:val="en-US"/>
        </w:rPr>
        <w:t>changed: [CSR1kv] =&gt; {"ansible_facts": {"discovered_interpreter_python": "/usr/bin/python3"}, "banners": {}, "changed": true, "commands": ["interface GigabitEthernet1", "description IPv6 ADDRESS", "ipv6 address 2001:db8:acad:1::1/64", "ipv6 address fe80::1:1 link-local"], "updates": ["interface GigabitEthernet1", "description IPv6 ADDRESS", "ipv6 address 2001:db8:acad:1::1/64", "ipv6 address fe80::1:1 link-local"]}</w:t>
      </w:r>
    </w:p>
    <w:p w:rsidR="005045E3" w:rsidRPr="004E7C33" w:rsidRDefault="005045E3" w:rsidP="00F44768">
      <w:pPr>
        <w:pStyle w:val="CMDOutput"/>
        <w:rPr>
          <w:lang w:val="en-US"/>
        </w:rPr>
      </w:pPr>
    </w:p>
    <w:p w:rsidR="005045E3" w:rsidRPr="004E7C33" w:rsidRDefault="005045E3" w:rsidP="00F44768">
      <w:pPr>
        <w:pStyle w:val="CMDOutput"/>
        <w:rPr>
          <w:lang w:val="en-US"/>
        </w:rPr>
      </w:pPr>
      <w:r w:rsidRPr="004E7C33">
        <w:rPr>
          <w:lang w:val="en-US"/>
        </w:rPr>
        <w:t>TASK [SHOW IPv6 INTERFACE BRIEF] ***********************************************</w:t>
      </w:r>
    </w:p>
    <w:p w:rsidR="005045E3" w:rsidRPr="004E7C33" w:rsidRDefault="005045E3" w:rsidP="00F44768">
      <w:pPr>
        <w:pStyle w:val="CMDOutput"/>
        <w:rPr>
          <w:lang w:val="en-US"/>
        </w:rPr>
      </w:pPr>
      <w:r w:rsidRPr="004E7C33">
        <w:rPr>
          <w:lang w:val="en-US"/>
        </w:rPr>
        <w:t>ok: [CSR1kv] =&gt; {"changed": false, "stdout": ["GigabitEthernet1 [up/up]\n FE80::1:1\n 2001:DB8:ACAD:1::1"], "stdout_lines": [["GigabitEthernet1 [up/up]", " FE80::1:1", " 2001:DB8:ACAD:1::1"]]}</w:t>
      </w:r>
    </w:p>
    <w:p w:rsidR="005045E3" w:rsidRPr="004E7C33" w:rsidRDefault="005045E3" w:rsidP="00F44768">
      <w:pPr>
        <w:pStyle w:val="CMDOutput"/>
        <w:rPr>
          <w:lang w:val="en-US"/>
        </w:rPr>
      </w:pPr>
    </w:p>
    <w:p w:rsidR="005045E3" w:rsidRPr="004E7C33" w:rsidRDefault="005045E3" w:rsidP="00F44768">
      <w:pPr>
        <w:pStyle w:val="CMDOutput"/>
        <w:rPr>
          <w:lang w:val="en-US"/>
        </w:rPr>
      </w:pPr>
      <w:r w:rsidRPr="004E7C33">
        <w:rPr>
          <w:lang w:val="en-US"/>
        </w:rPr>
        <w:t>TASK [SAVE OUTPUT ./ios_configurations/] ***************************************</w:t>
      </w:r>
    </w:p>
    <w:p w:rsidR="005045E3" w:rsidRPr="004E7C33" w:rsidRDefault="005045E3" w:rsidP="00F44768">
      <w:pPr>
        <w:pStyle w:val="CMDOutput"/>
        <w:rPr>
          <w:lang w:val="en-US"/>
        </w:rPr>
      </w:pPr>
      <w:r w:rsidRPr="004E7C33">
        <w:rPr>
          <w:lang w:val="en-US"/>
        </w:rPr>
        <w:t>ok: [CSR1kv] =&gt; {"changed": false, "checksum": "60784fbaae4bd825b7d4f121c450effe529b553c", "dest": "ios_configurations/IPv6_output_CSR1kv.txt", "gid": 900, "group": "devasc", "mode": "0664", "owner": "devasc", "path": "ios_configurations/IPv6_output_CSR1kv.txt", "size": 67, "state": "file", "uid": 900}</w:t>
      </w:r>
    </w:p>
    <w:p w:rsidR="005045E3" w:rsidRPr="004E7C33" w:rsidRDefault="005045E3" w:rsidP="00F44768">
      <w:pPr>
        <w:pStyle w:val="CMDOutput"/>
        <w:rPr>
          <w:lang w:val="en-US"/>
        </w:rPr>
      </w:pPr>
    </w:p>
    <w:p w:rsidR="005045E3" w:rsidRPr="004E7C33" w:rsidRDefault="005045E3" w:rsidP="00F44768">
      <w:pPr>
        <w:pStyle w:val="CMDOutput"/>
        <w:rPr>
          <w:lang w:val="en-US"/>
        </w:rPr>
      </w:pPr>
      <w:r w:rsidRPr="004E7C33">
        <w:rPr>
          <w:lang w:val="en-US"/>
        </w:rPr>
        <w:t>PLAY RECAP *********************************************************************</w:t>
      </w:r>
    </w:p>
    <w:p w:rsidR="005045E3" w:rsidRPr="004E7C33" w:rsidRDefault="005045E3" w:rsidP="00212BC3">
      <w:pPr>
        <w:pStyle w:val="CMDOutput"/>
        <w:rPr>
          <w:lang w:val="en-US"/>
        </w:rPr>
      </w:pPr>
      <w:r w:rsidRPr="004E7C33">
        <w:rPr>
          <w:lang w:val="en-US"/>
        </w:rPr>
        <w:t>CSR1kv :</w:t>
      </w:r>
      <w:r w:rsidRPr="004E7C33">
        <w:rPr>
          <w:highlight w:val="yellow"/>
          <w:lang w:val="en-US"/>
        </w:rPr>
        <w:t xml:space="preserve"> ok=3 changed=2</w:t>
      </w:r>
      <w:r w:rsidRPr="004E7C33">
        <w:rPr>
          <w:lang w:val="en-US"/>
        </w:rPr>
        <w:t xml:space="preserve"> unreachable=0</w:t>
      </w:r>
      <w:r w:rsidRPr="004E7C33">
        <w:rPr>
          <w:highlight w:val="yellow"/>
          <w:lang w:val="en-US"/>
        </w:rPr>
        <w:t xml:space="preserve"> failed=0</w:t>
      </w:r>
      <w:r w:rsidRPr="004E7C33">
        <w:rPr>
          <w:lang w:val="en-US"/>
        </w:rPr>
        <w:t xml:space="preserve"> skipped=0 rescued=0 ignored=0   </w:t>
      </w:r>
    </w:p>
    <w:p w:rsidR="00A720F0" w:rsidRPr="004E7C33" w:rsidRDefault="005045E3" w:rsidP="000E18D3">
      <w:pPr>
        <w:pStyle w:val="CMD"/>
        <w:rPr>
          <w:lang w:val="en-US"/>
        </w:rPr>
      </w:pPr>
      <w:r w:rsidRPr="004E7C33">
        <w:rPr>
          <w:lang w:val="en-US"/>
        </w:rPr>
        <w:t xml:space="preserve">devasc@labvm:~/labs/devnet-src/ansible$ </w:t>
      </w:r>
    </w:p>
    <w:p w:rsidR="00A720F0" w:rsidRDefault="00A720F0" w:rsidP="00B476D3">
      <w:pPr>
        <w:pStyle w:val="BodyTextL50"/>
      </w:pPr>
      <w:r>
        <w:t>La première fois que vous lancez le playbook, le</w:t>
      </w:r>
      <w:r>
        <w:rPr>
          <w:b/>
        </w:rPr>
        <w:t xml:space="preserve"> PLAY RECAP</w:t>
      </w:r>
      <w:r>
        <w:t xml:space="preserve"> doit afficher</w:t>
      </w:r>
      <w:r>
        <w:rPr>
          <w:b/>
        </w:rPr>
        <w:t xml:space="preserve"> ok=3 changed= 2</w:t>
      </w:r>
      <w:r>
        <w:t xml:space="preserve"> et</w:t>
      </w:r>
      <w:r w:rsidR="00CD670A" w:rsidRPr="00094FD7">
        <w:rPr>
          <w:b/>
          <w:bCs/>
        </w:rPr>
        <w:t xml:space="preserve"> failed = 0</w:t>
      </w:r>
      <w:r>
        <w:t xml:space="preserve"> indiquant une exécution réussie. Ces valeurs peuvent être différentes si vous exécutez à nouveau le playbook.</w:t>
      </w:r>
    </w:p>
    <w:p w:rsidR="00A720F0" w:rsidRDefault="00A720F0" w:rsidP="00A720F0">
      <w:pPr>
        <w:pStyle w:val="Titre3"/>
      </w:pPr>
      <w:r>
        <w:t>Vérifiez que le fichier de la sortie a été créé.</w:t>
      </w:r>
    </w:p>
    <w:p w:rsidR="00FD1995" w:rsidRDefault="00B476D3" w:rsidP="00FD1995">
      <w:pPr>
        <w:pStyle w:val="BodyTextL25"/>
      </w:pPr>
      <w:r>
        <w:t xml:space="preserve">Dans VS Code, ouvrez le dossier </w:t>
      </w:r>
      <w:r>
        <w:rPr>
          <w:b/>
          <w:bCs/>
        </w:rPr>
        <w:t>ios_configurations</w:t>
      </w:r>
      <w:r>
        <w:t xml:space="preserve"> et cliquez sur le fichier </w:t>
      </w:r>
      <w:r w:rsidRPr="00B476D3">
        <w:rPr>
          <w:b/>
          <w:bCs/>
        </w:rPr>
        <w:t>IPv6_output_CSR1kv.txt</w:t>
      </w:r>
      <w:r>
        <w:t xml:space="preserve">. Vous pouvez également utiliser la fenêtre du terminal pour afficher le fichier avec </w:t>
      </w:r>
      <w:r>
        <w:rPr>
          <w:b/>
        </w:rPr>
        <w:t>cat ios_configurations/IPv6_output_CSR1kv.txt</w:t>
      </w:r>
      <w:r>
        <w:t>. Vous disposez maintenant d'une sauvegarde de la configuration CSR1000v.</w:t>
      </w:r>
    </w:p>
    <w:p w:rsidR="00FD1995" w:rsidRPr="004E7C33" w:rsidRDefault="00FD1995" w:rsidP="00FD1995">
      <w:pPr>
        <w:pStyle w:val="CMDOutput"/>
        <w:rPr>
          <w:lang w:val="en-US"/>
        </w:rPr>
      </w:pPr>
      <w:r w:rsidRPr="004E7C33">
        <w:rPr>
          <w:rStyle w:val="CMDChar"/>
          <w:lang w:val="en-US"/>
        </w:rPr>
        <w:t xml:space="preserve">devasc@labvm:~/labs/devnet-src/ansible/ansible-csr1000v$ </w:t>
      </w:r>
      <w:r w:rsidRPr="004E7C33">
        <w:rPr>
          <w:rStyle w:val="CMDChar"/>
          <w:b/>
          <w:bCs/>
          <w:lang w:val="en-US"/>
        </w:rPr>
        <w:t>cat</w:t>
      </w:r>
      <w:r w:rsidRPr="004E7C33">
        <w:rPr>
          <w:b/>
          <w:lang w:val="en-US"/>
        </w:rPr>
        <w:t xml:space="preserve"> ios_configurations/IPv6_output_CSR1kv.txt </w:t>
      </w:r>
    </w:p>
    <w:p w:rsidR="00FD1995" w:rsidRPr="004E7C33" w:rsidRDefault="00FD1995" w:rsidP="00FD1995">
      <w:pPr>
        <w:pStyle w:val="CMDOutput"/>
        <w:rPr>
          <w:lang w:val="en-US"/>
        </w:rPr>
      </w:pPr>
      <w:r w:rsidRPr="004E7C33">
        <w:rPr>
          <w:lang w:val="en-US"/>
        </w:rPr>
        <w:t>GigabitEthernet1 [up/up]</w:t>
      </w:r>
    </w:p>
    <w:p w:rsidR="00FD1995" w:rsidRPr="004E7C33" w:rsidRDefault="00FD1995" w:rsidP="00FD1995">
      <w:pPr>
        <w:pStyle w:val="CMDOutput"/>
        <w:rPr>
          <w:lang w:val="en-US"/>
        </w:rPr>
      </w:pPr>
      <w:r w:rsidRPr="004E7C33">
        <w:rPr>
          <w:lang w:val="en-US"/>
        </w:rPr>
        <w:t xml:space="preserve">    FE80::1:1</w:t>
      </w:r>
    </w:p>
    <w:p w:rsidR="00FD1995" w:rsidRPr="004E7C33" w:rsidRDefault="00FD1995" w:rsidP="00FD1995">
      <w:pPr>
        <w:pStyle w:val="CMDOutput"/>
        <w:rPr>
          <w:lang w:val="en-US"/>
        </w:rPr>
      </w:pPr>
      <w:r w:rsidRPr="004E7C33">
        <w:rPr>
          <w:lang w:val="en-US"/>
        </w:rPr>
        <w:t xml:space="preserve">    2001:DB8:ACAD:1::1</w:t>
      </w:r>
    </w:p>
    <w:p w:rsidR="00203269" w:rsidRPr="004E7C33" w:rsidRDefault="00203269" w:rsidP="006D4F34">
      <w:pPr>
        <w:pStyle w:val="CMDOutput"/>
        <w:rPr>
          <w:lang w:val="en-US"/>
        </w:rPr>
      </w:pPr>
      <w:r w:rsidRPr="004E7C33">
        <w:rPr>
          <w:lang w:val="en-US"/>
        </w:rPr>
        <w:t>devasc@labvm:~/labs/ansible-csr1000v/ios_configurations$</w:t>
      </w:r>
    </w:p>
    <w:p w:rsidR="00811C28" w:rsidRDefault="002C2C3A" w:rsidP="006D4F34">
      <w:pPr>
        <w:pStyle w:val="ConfigWindow"/>
      </w:pPr>
      <w:r>
        <w:t>Fin du document</w:t>
      </w:r>
    </w:p>
    <w:sectPr w:rsidR="00811C2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6DE" w:rsidRDefault="006216DE" w:rsidP="00710659">
      <w:r>
        <w:separator/>
      </w:r>
    </w:p>
    <w:p w:rsidR="006216DE" w:rsidRDefault="006216DE"/>
  </w:endnote>
  <w:endnote w:type="continuationSeparator" w:id="1">
    <w:p w:rsidR="006216DE" w:rsidRDefault="006216DE" w:rsidP="00710659">
      <w:r>
        <w:continuationSeparator/>
      </w:r>
    </w:p>
    <w:p w:rsidR="006216DE" w:rsidRDefault="006216DE"/>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48A" w:rsidRPr="00882B63" w:rsidRDefault="008C248A"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9D1F6E">
      <w:fldChar w:fldCharType="begin"/>
    </w:r>
    <w:r>
      <w:instrText xml:space="preserve"> SAVEDATE  \@ "aaaa"  \* MERGEFORMAT </w:instrText>
    </w:r>
    <w:r w:rsidR="009D1F6E">
      <w:fldChar w:fldCharType="separate"/>
    </w:r>
    <w:r w:rsidR="000D3A66">
      <w:rPr>
        <w:noProof/>
      </w:rPr>
      <w:t>aa</w:t>
    </w:r>
    <w:r w:rsidR="009D1F6E">
      <w:fldChar w:fldCharType="end"/>
    </w:r>
    <w:r>
      <w:t xml:space="preserve"> Cisco et/ou ses filiales. Tous droits réservés. Document public de Cisco</w:t>
    </w:r>
    <w:r>
      <w:tab/>
      <w:t xml:space="preserve">Page </w:t>
    </w:r>
    <w:r w:rsidR="009D1F6E" w:rsidRPr="0090659A">
      <w:rPr>
        <w:b/>
        <w:szCs w:val="16"/>
      </w:rPr>
      <w:fldChar w:fldCharType="begin"/>
    </w:r>
    <w:r w:rsidRPr="0090659A">
      <w:rPr>
        <w:b/>
        <w:szCs w:val="16"/>
      </w:rPr>
      <w:instrText xml:space="preserve"> PAGE </w:instrText>
    </w:r>
    <w:r w:rsidR="009D1F6E" w:rsidRPr="0090659A">
      <w:rPr>
        <w:b/>
        <w:szCs w:val="16"/>
      </w:rPr>
      <w:fldChar w:fldCharType="separate"/>
    </w:r>
    <w:r w:rsidR="004F43FC">
      <w:rPr>
        <w:b/>
        <w:noProof/>
        <w:szCs w:val="16"/>
      </w:rPr>
      <w:t>10</w:t>
    </w:r>
    <w:r w:rsidR="009D1F6E" w:rsidRPr="0090659A">
      <w:rPr>
        <w:b/>
        <w:szCs w:val="16"/>
      </w:rPr>
      <w:fldChar w:fldCharType="end"/>
    </w:r>
    <w:r>
      <w:t xml:space="preserve"> sur </w:t>
    </w:r>
    <w:r w:rsidR="009D1F6E" w:rsidRPr="0090659A">
      <w:rPr>
        <w:b/>
        <w:szCs w:val="16"/>
      </w:rPr>
      <w:fldChar w:fldCharType="begin"/>
    </w:r>
    <w:r w:rsidRPr="0090659A">
      <w:rPr>
        <w:b/>
        <w:szCs w:val="16"/>
      </w:rPr>
      <w:instrText xml:space="preserve"> NUMPAGES  </w:instrText>
    </w:r>
    <w:r w:rsidR="009D1F6E" w:rsidRPr="0090659A">
      <w:rPr>
        <w:b/>
        <w:szCs w:val="16"/>
      </w:rPr>
      <w:fldChar w:fldCharType="separate"/>
    </w:r>
    <w:r w:rsidR="004F43FC">
      <w:rPr>
        <w:b/>
        <w:noProof/>
        <w:szCs w:val="16"/>
      </w:rPr>
      <w:t>11</w:t>
    </w:r>
    <w:r w:rsidR="009D1F6E"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48A" w:rsidRPr="00882B63" w:rsidRDefault="008C248A"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9D1F6E">
      <w:fldChar w:fldCharType="begin"/>
    </w:r>
    <w:r>
      <w:instrText xml:space="preserve"> SAVEDATE  \@ "aaaa"  \* MERGEFORMAT </w:instrText>
    </w:r>
    <w:r w:rsidR="009D1F6E">
      <w:fldChar w:fldCharType="separate"/>
    </w:r>
    <w:r w:rsidR="000D3A66">
      <w:rPr>
        <w:noProof/>
      </w:rPr>
      <w:t>aa</w:t>
    </w:r>
    <w:r w:rsidR="009D1F6E">
      <w:fldChar w:fldCharType="end"/>
    </w:r>
    <w:r>
      <w:t xml:space="preserve"> Cisco et/ou ses filiales. Tous droits réservés. Document public de Cisco</w:t>
    </w:r>
    <w:r>
      <w:tab/>
      <w:t xml:space="preserve">Page </w:t>
    </w:r>
    <w:r w:rsidR="009D1F6E" w:rsidRPr="0090659A">
      <w:rPr>
        <w:b/>
        <w:szCs w:val="16"/>
      </w:rPr>
      <w:fldChar w:fldCharType="begin"/>
    </w:r>
    <w:r w:rsidRPr="0090659A">
      <w:rPr>
        <w:b/>
        <w:szCs w:val="16"/>
      </w:rPr>
      <w:instrText xml:space="preserve"> PAGE </w:instrText>
    </w:r>
    <w:r w:rsidR="009D1F6E" w:rsidRPr="0090659A">
      <w:rPr>
        <w:b/>
        <w:szCs w:val="16"/>
      </w:rPr>
      <w:fldChar w:fldCharType="separate"/>
    </w:r>
    <w:r w:rsidR="000D3A66">
      <w:rPr>
        <w:b/>
        <w:noProof/>
        <w:szCs w:val="16"/>
      </w:rPr>
      <w:t>1</w:t>
    </w:r>
    <w:r w:rsidR="009D1F6E" w:rsidRPr="0090659A">
      <w:rPr>
        <w:b/>
        <w:szCs w:val="16"/>
      </w:rPr>
      <w:fldChar w:fldCharType="end"/>
    </w:r>
    <w:r>
      <w:t xml:space="preserve"> sur </w:t>
    </w:r>
    <w:r w:rsidR="009D1F6E" w:rsidRPr="0090659A">
      <w:rPr>
        <w:b/>
        <w:szCs w:val="16"/>
      </w:rPr>
      <w:fldChar w:fldCharType="begin"/>
    </w:r>
    <w:r w:rsidRPr="0090659A">
      <w:rPr>
        <w:b/>
        <w:szCs w:val="16"/>
      </w:rPr>
      <w:instrText xml:space="preserve"> NUMPAGES  </w:instrText>
    </w:r>
    <w:r w:rsidR="009D1F6E" w:rsidRPr="0090659A">
      <w:rPr>
        <w:b/>
        <w:szCs w:val="16"/>
      </w:rPr>
      <w:fldChar w:fldCharType="separate"/>
    </w:r>
    <w:r w:rsidR="000D3A66">
      <w:rPr>
        <w:b/>
        <w:noProof/>
        <w:szCs w:val="16"/>
      </w:rPr>
      <w:t>11</w:t>
    </w:r>
    <w:r w:rsidR="009D1F6E"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6DE" w:rsidRDefault="006216DE" w:rsidP="00710659">
      <w:r>
        <w:separator/>
      </w:r>
    </w:p>
    <w:p w:rsidR="006216DE" w:rsidRDefault="006216DE"/>
  </w:footnote>
  <w:footnote w:type="continuationSeparator" w:id="1">
    <w:p w:rsidR="006216DE" w:rsidRDefault="006216DE" w:rsidP="00710659">
      <w:r>
        <w:continuationSeparator/>
      </w:r>
    </w:p>
    <w:p w:rsidR="006216DE" w:rsidRDefault="00621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8C248A" w:rsidRDefault="00120C69" w:rsidP="008402F2">
        <w:pPr>
          <w:pStyle w:val="PageHead"/>
        </w:pPr>
        <w:r>
          <w:t>Travaux pratiques - Utiliser Ansible pour sauvegarder et configurer un périphérique</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48A" w:rsidRDefault="008C248A" w:rsidP="006C3FCF">
    <w:pPr>
      <w:ind w:left="-288"/>
    </w:pPr>
    <w:r>
      <w:rPr>
        <w:noProof/>
        <w:lang w:eastAsia="fr-FR"/>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84AC531C"/>
    <w:lvl w:ilvl="0" w:tplc="FC26FA80">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9"/>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abstractNumId w:val="6"/>
  </w:num>
  <w:num w:numId="11">
    <w:abstractNumId w:val="6"/>
  </w:num>
  <w:num w:numId="12">
    <w:abstractNumId w:val="6"/>
  </w:num>
  <w:num w:numId="13">
    <w:abstractNumId w:val="5"/>
  </w:num>
  <w:num w:numId="14">
    <w:abstractNumId w:val="24"/>
  </w:num>
  <w:num w:numId="15">
    <w:abstractNumId w:val="22"/>
  </w:num>
  <w:num w:numId="16">
    <w:abstractNumId w:val="15"/>
  </w:num>
  <w:num w:numId="17">
    <w:abstractNumId w:val="3"/>
  </w:num>
  <w:num w:numId="18">
    <w:abstractNumId w:val="20"/>
  </w:num>
  <w:num w:numId="19">
    <w:abstractNumId w:val="18"/>
  </w:num>
  <w:num w:numId="20">
    <w:abstractNumId w:val="11"/>
  </w:num>
  <w:num w:numId="21">
    <w:abstractNumId w:val="12"/>
  </w:num>
  <w:num w:numId="22">
    <w:abstractNumId w:val="19"/>
  </w:num>
  <w:num w:numId="23">
    <w:abstractNumId w:val="2"/>
  </w:num>
  <w:num w:numId="24">
    <w:abstractNumId w:val="13"/>
  </w:num>
  <w:num w:numId="25">
    <w:abstractNumId w:val="21"/>
  </w:num>
  <w:num w:numId="26">
    <w:abstractNumId w:val="10"/>
  </w:num>
  <w:num w:numId="27">
    <w:abstractNumId w:val="23"/>
  </w:num>
  <w:num w:numId="28">
    <w:abstractNumId w:val="17"/>
  </w:num>
  <w:num w:numId="29">
    <w:abstractNumId w:val="14"/>
  </w:num>
  <w:num w:numId="30">
    <w:abstractNumId w:val="7"/>
  </w:num>
  <w:num w:numId="31">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6687F"/>
    <w:rsid w:val="000008AE"/>
    <w:rsid w:val="00001BDF"/>
    <w:rsid w:val="0000380F"/>
    <w:rsid w:val="00003CD9"/>
    <w:rsid w:val="00004175"/>
    <w:rsid w:val="000059C9"/>
    <w:rsid w:val="00005E72"/>
    <w:rsid w:val="00007553"/>
    <w:rsid w:val="00007780"/>
    <w:rsid w:val="0001038E"/>
    <w:rsid w:val="00010DD8"/>
    <w:rsid w:val="00011E4C"/>
    <w:rsid w:val="00012C22"/>
    <w:rsid w:val="000160F7"/>
    <w:rsid w:val="00016D5B"/>
    <w:rsid w:val="00016F30"/>
    <w:rsid w:val="0002047C"/>
    <w:rsid w:val="00021B9A"/>
    <w:rsid w:val="000226D6"/>
    <w:rsid w:val="0002324B"/>
    <w:rsid w:val="000242D6"/>
    <w:rsid w:val="00024EE5"/>
    <w:rsid w:val="00031018"/>
    <w:rsid w:val="00031CB8"/>
    <w:rsid w:val="00031EAE"/>
    <w:rsid w:val="00033AA5"/>
    <w:rsid w:val="000345EE"/>
    <w:rsid w:val="00034D6E"/>
    <w:rsid w:val="000360E6"/>
    <w:rsid w:val="00036244"/>
    <w:rsid w:val="00037E47"/>
    <w:rsid w:val="000413C1"/>
    <w:rsid w:val="00041AF6"/>
    <w:rsid w:val="00044E62"/>
    <w:rsid w:val="000456A1"/>
    <w:rsid w:val="000467E8"/>
    <w:rsid w:val="00050BA4"/>
    <w:rsid w:val="0005141D"/>
    <w:rsid w:val="00051481"/>
    <w:rsid w:val="00051738"/>
    <w:rsid w:val="0005242B"/>
    <w:rsid w:val="00052548"/>
    <w:rsid w:val="00052C5C"/>
    <w:rsid w:val="00052D2F"/>
    <w:rsid w:val="00053850"/>
    <w:rsid w:val="00056D9B"/>
    <w:rsid w:val="000575FC"/>
    <w:rsid w:val="000602B5"/>
    <w:rsid w:val="00060696"/>
    <w:rsid w:val="00060B73"/>
    <w:rsid w:val="00061F20"/>
    <w:rsid w:val="00062021"/>
    <w:rsid w:val="000624BC"/>
    <w:rsid w:val="00062D89"/>
    <w:rsid w:val="000652E5"/>
    <w:rsid w:val="00065B39"/>
    <w:rsid w:val="00065DB6"/>
    <w:rsid w:val="000660B3"/>
    <w:rsid w:val="00067A67"/>
    <w:rsid w:val="0007076B"/>
    <w:rsid w:val="00070C16"/>
    <w:rsid w:val="000719C2"/>
    <w:rsid w:val="00074A29"/>
    <w:rsid w:val="00074A76"/>
    <w:rsid w:val="00075189"/>
    <w:rsid w:val="00075EA9"/>
    <w:rsid w:val="0007644B"/>
    <w:rsid w:val="000769CF"/>
    <w:rsid w:val="00077259"/>
    <w:rsid w:val="00080482"/>
    <w:rsid w:val="00080AD8"/>
    <w:rsid w:val="000815D8"/>
    <w:rsid w:val="00083186"/>
    <w:rsid w:val="00084C99"/>
    <w:rsid w:val="00085CC6"/>
    <w:rsid w:val="00090C07"/>
    <w:rsid w:val="0009147A"/>
    <w:rsid w:val="00091E8D"/>
    <w:rsid w:val="00092169"/>
    <w:rsid w:val="0009378D"/>
    <w:rsid w:val="00094FD7"/>
    <w:rsid w:val="00096B02"/>
    <w:rsid w:val="00097163"/>
    <w:rsid w:val="000A174C"/>
    <w:rsid w:val="000A22C8"/>
    <w:rsid w:val="000B2344"/>
    <w:rsid w:val="000B2CBB"/>
    <w:rsid w:val="000B32C2"/>
    <w:rsid w:val="000B5887"/>
    <w:rsid w:val="000B7DE5"/>
    <w:rsid w:val="000C2118"/>
    <w:rsid w:val="000C226A"/>
    <w:rsid w:val="000C2DA6"/>
    <w:rsid w:val="000C333E"/>
    <w:rsid w:val="000C5EF2"/>
    <w:rsid w:val="000C6425"/>
    <w:rsid w:val="000C69F3"/>
    <w:rsid w:val="000C6E6E"/>
    <w:rsid w:val="000C7B7D"/>
    <w:rsid w:val="000D3643"/>
    <w:rsid w:val="000D3A66"/>
    <w:rsid w:val="000D3DED"/>
    <w:rsid w:val="000D55B4"/>
    <w:rsid w:val="000D7B01"/>
    <w:rsid w:val="000D7B2A"/>
    <w:rsid w:val="000E17DA"/>
    <w:rsid w:val="000E18D3"/>
    <w:rsid w:val="000E65F0"/>
    <w:rsid w:val="000F072C"/>
    <w:rsid w:val="000F2074"/>
    <w:rsid w:val="000F31D7"/>
    <w:rsid w:val="000F3597"/>
    <w:rsid w:val="000F35B3"/>
    <w:rsid w:val="000F6743"/>
    <w:rsid w:val="000F75AD"/>
    <w:rsid w:val="001002CB"/>
    <w:rsid w:val="001006C2"/>
    <w:rsid w:val="00101BE8"/>
    <w:rsid w:val="00103401"/>
    <w:rsid w:val="00103A44"/>
    <w:rsid w:val="00103D36"/>
    <w:rsid w:val="0010436E"/>
    <w:rsid w:val="00105260"/>
    <w:rsid w:val="0010590C"/>
    <w:rsid w:val="00106922"/>
    <w:rsid w:val="00106A34"/>
    <w:rsid w:val="00107874"/>
    <w:rsid w:val="00107A42"/>
    <w:rsid w:val="00107B2B"/>
    <w:rsid w:val="00110073"/>
    <w:rsid w:val="00111D2E"/>
    <w:rsid w:val="00112497"/>
    <w:rsid w:val="00112AC5"/>
    <w:rsid w:val="001133DD"/>
    <w:rsid w:val="00114C4B"/>
    <w:rsid w:val="00115648"/>
    <w:rsid w:val="00120C69"/>
    <w:rsid w:val="00120CBE"/>
    <w:rsid w:val="00121BAE"/>
    <w:rsid w:val="00125806"/>
    <w:rsid w:val="001261C4"/>
    <w:rsid w:val="001278E9"/>
    <w:rsid w:val="00130A20"/>
    <w:rsid w:val="00130FCA"/>
    <w:rsid w:val="001314FB"/>
    <w:rsid w:val="00133637"/>
    <w:rsid w:val="001366EC"/>
    <w:rsid w:val="00141062"/>
    <w:rsid w:val="0014219C"/>
    <w:rsid w:val="001425ED"/>
    <w:rsid w:val="00143450"/>
    <w:rsid w:val="001439A5"/>
    <w:rsid w:val="00143DAC"/>
    <w:rsid w:val="00143E36"/>
    <w:rsid w:val="00143EA7"/>
    <w:rsid w:val="00144997"/>
    <w:rsid w:val="00147351"/>
    <w:rsid w:val="001510FE"/>
    <w:rsid w:val="001523C0"/>
    <w:rsid w:val="001535FE"/>
    <w:rsid w:val="00153A5C"/>
    <w:rsid w:val="00154E3A"/>
    <w:rsid w:val="00155352"/>
    <w:rsid w:val="001553DE"/>
    <w:rsid w:val="00155A97"/>
    <w:rsid w:val="00157902"/>
    <w:rsid w:val="00157F1C"/>
    <w:rsid w:val="00161417"/>
    <w:rsid w:val="00162105"/>
    <w:rsid w:val="00162EEA"/>
    <w:rsid w:val="00163164"/>
    <w:rsid w:val="001632FB"/>
    <w:rsid w:val="00164288"/>
    <w:rsid w:val="00166253"/>
    <w:rsid w:val="0017004F"/>
    <w:rsid w:val="001704B7"/>
    <w:rsid w:val="00170841"/>
    <w:rsid w:val="00170849"/>
    <w:rsid w:val="001708A6"/>
    <w:rsid w:val="00170A54"/>
    <w:rsid w:val="001710C0"/>
    <w:rsid w:val="00172AFB"/>
    <w:rsid w:val="0017460B"/>
    <w:rsid w:val="00174A91"/>
    <w:rsid w:val="00174AD3"/>
    <w:rsid w:val="001772B8"/>
    <w:rsid w:val="00177AF2"/>
    <w:rsid w:val="00180FBF"/>
    <w:rsid w:val="001813C3"/>
    <w:rsid w:val="00182059"/>
    <w:rsid w:val="00182CF4"/>
    <w:rsid w:val="0018493E"/>
    <w:rsid w:val="00186CE1"/>
    <w:rsid w:val="0018767E"/>
    <w:rsid w:val="00191F00"/>
    <w:rsid w:val="00192F12"/>
    <w:rsid w:val="00193C9B"/>
    <w:rsid w:val="00193F14"/>
    <w:rsid w:val="00196CBC"/>
    <w:rsid w:val="0019753E"/>
    <w:rsid w:val="00197614"/>
    <w:rsid w:val="001A0312"/>
    <w:rsid w:val="001A1306"/>
    <w:rsid w:val="001A15DA"/>
    <w:rsid w:val="001A1687"/>
    <w:rsid w:val="001A2694"/>
    <w:rsid w:val="001A2BF1"/>
    <w:rsid w:val="001A3B78"/>
    <w:rsid w:val="001A3CC7"/>
    <w:rsid w:val="001A5109"/>
    <w:rsid w:val="001A67A4"/>
    <w:rsid w:val="001A69AC"/>
    <w:rsid w:val="001B6468"/>
    <w:rsid w:val="001B67D8"/>
    <w:rsid w:val="001B6F95"/>
    <w:rsid w:val="001C05A1"/>
    <w:rsid w:val="001C1D9E"/>
    <w:rsid w:val="001C3804"/>
    <w:rsid w:val="001C38A3"/>
    <w:rsid w:val="001C3F87"/>
    <w:rsid w:val="001C5998"/>
    <w:rsid w:val="001C7C3B"/>
    <w:rsid w:val="001D1343"/>
    <w:rsid w:val="001D25DB"/>
    <w:rsid w:val="001D2B0C"/>
    <w:rsid w:val="001D3537"/>
    <w:rsid w:val="001D5B6F"/>
    <w:rsid w:val="001D6DFF"/>
    <w:rsid w:val="001E0AB8"/>
    <w:rsid w:val="001E2977"/>
    <w:rsid w:val="001E38E0"/>
    <w:rsid w:val="001E4440"/>
    <w:rsid w:val="001E4E72"/>
    <w:rsid w:val="001E5BD0"/>
    <w:rsid w:val="001E5F22"/>
    <w:rsid w:val="001E62B3"/>
    <w:rsid w:val="001E6424"/>
    <w:rsid w:val="001F0171"/>
    <w:rsid w:val="001F0D77"/>
    <w:rsid w:val="001F21CB"/>
    <w:rsid w:val="001F3CE3"/>
    <w:rsid w:val="001F4FB4"/>
    <w:rsid w:val="001F54C8"/>
    <w:rsid w:val="001F643A"/>
    <w:rsid w:val="001F787F"/>
    <w:rsid w:val="001F7A16"/>
    <w:rsid w:val="001F7DD8"/>
    <w:rsid w:val="00201928"/>
    <w:rsid w:val="00203269"/>
    <w:rsid w:val="00203E26"/>
    <w:rsid w:val="0020449C"/>
    <w:rsid w:val="002044D9"/>
    <w:rsid w:val="00211097"/>
    <w:rsid w:val="002113B8"/>
    <w:rsid w:val="00211BF0"/>
    <w:rsid w:val="00212BC3"/>
    <w:rsid w:val="00215665"/>
    <w:rsid w:val="002163BB"/>
    <w:rsid w:val="0021792C"/>
    <w:rsid w:val="00220909"/>
    <w:rsid w:val="00222DD7"/>
    <w:rsid w:val="00223841"/>
    <w:rsid w:val="002240AB"/>
    <w:rsid w:val="002250B5"/>
    <w:rsid w:val="00225E37"/>
    <w:rsid w:val="00227E78"/>
    <w:rsid w:val="00230582"/>
    <w:rsid w:val="00231DCA"/>
    <w:rsid w:val="0023252F"/>
    <w:rsid w:val="00235427"/>
    <w:rsid w:val="00235792"/>
    <w:rsid w:val="002366C8"/>
    <w:rsid w:val="00242E3A"/>
    <w:rsid w:val="00246492"/>
    <w:rsid w:val="0024757B"/>
    <w:rsid w:val="002506CF"/>
    <w:rsid w:val="0025107F"/>
    <w:rsid w:val="002518BD"/>
    <w:rsid w:val="002525F8"/>
    <w:rsid w:val="00253A75"/>
    <w:rsid w:val="0025423D"/>
    <w:rsid w:val="00255DDD"/>
    <w:rsid w:val="00257BB9"/>
    <w:rsid w:val="00260CD4"/>
    <w:rsid w:val="0026256C"/>
    <w:rsid w:val="002639D8"/>
    <w:rsid w:val="00265F77"/>
    <w:rsid w:val="002667F5"/>
    <w:rsid w:val="00266C83"/>
    <w:rsid w:val="00270FCC"/>
    <w:rsid w:val="002759FB"/>
    <w:rsid w:val="002768DC"/>
    <w:rsid w:val="002777B3"/>
    <w:rsid w:val="0028355F"/>
    <w:rsid w:val="0029169E"/>
    <w:rsid w:val="00294C8F"/>
    <w:rsid w:val="00295333"/>
    <w:rsid w:val="00296656"/>
    <w:rsid w:val="002A027E"/>
    <w:rsid w:val="002A0B2E"/>
    <w:rsid w:val="002A0DC1"/>
    <w:rsid w:val="002A6C56"/>
    <w:rsid w:val="002B0638"/>
    <w:rsid w:val="002B7386"/>
    <w:rsid w:val="002C04C4"/>
    <w:rsid w:val="002C090C"/>
    <w:rsid w:val="002C0C53"/>
    <w:rsid w:val="002C1243"/>
    <w:rsid w:val="002C131C"/>
    <w:rsid w:val="002C1519"/>
    <w:rsid w:val="002C1815"/>
    <w:rsid w:val="002C2A3F"/>
    <w:rsid w:val="002C2C3A"/>
    <w:rsid w:val="002C475E"/>
    <w:rsid w:val="002C5078"/>
    <w:rsid w:val="002C6941"/>
    <w:rsid w:val="002C6AD6"/>
    <w:rsid w:val="002C7140"/>
    <w:rsid w:val="002D14E9"/>
    <w:rsid w:val="002D1F5B"/>
    <w:rsid w:val="002D286E"/>
    <w:rsid w:val="002D6C2A"/>
    <w:rsid w:val="002D6FCC"/>
    <w:rsid w:val="002D7A86"/>
    <w:rsid w:val="002D7C1A"/>
    <w:rsid w:val="002E0680"/>
    <w:rsid w:val="002E5F93"/>
    <w:rsid w:val="002E6954"/>
    <w:rsid w:val="002E7DBC"/>
    <w:rsid w:val="002F0C38"/>
    <w:rsid w:val="002F0FFE"/>
    <w:rsid w:val="002F4399"/>
    <w:rsid w:val="002F45FF"/>
    <w:rsid w:val="002F48AE"/>
    <w:rsid w:val="002F66D3"/>
    <w:rsid w:val="002F6931"/>
    <w:rsid w:val="002F6D17"/>
    <w:rsid w:val="00301A47"/>
    <w:rsid w:val="003023D4"/>
    <w:rsid w:val="00302887"/>
    <w:rsid w:val="00303EC0"/>
    <w:rsid w:val="003056EB"/>
    <w:rsid w:val="00306520"/>
    <w:rsid w:val="00306B9E"/>
    <w:rsid w:val="003071FF"/>
    <w:rsid w:val="0031043A"/>
    <w:rsid w:val="00310652"/>
    <w:rsid w:val="00311065"/>
    <w:rsid w:val="0031371D"/>
    <w:rsid w:val="00313FF6"/>
    <w:rsid w:val="0031531D"/>
    <w:rsid w:val="003170B2"/>
    <w:rsid w:val="003177B0"/>
    <w:rsid w:val="0031789F"/>
    <w:rsid w:val="00320788"/>
    <w:rsid w:val="00321926"/>
    <w:rsid w:val="00322118"/>
    <w:rsid w:val="003233A3"/>
    <w:rsid w:val="0033422E"/>
    <w:rsid w:val="00334599"/>
    <w:rsid w:val="00334860"/>
    <w:rsid w:val="00334A76"/>
    <w:rsid w:val="00334C33"/>
    <w:rsid w:val="0034218C"/>
    <w:rsid w:val="003425FC"/>
    <w:rsid w:val="0034455D"/>
    <w:rsid w:val="0034589D"/>
    <w:rsid w:val="0034604B"/>
    <w:rsid w:val="003466CA"/>
    <w:rsid w:val="00346D17"/>
    <w:rsid w:val="00347972"/>
    <w:rsid w:val="00350347"/>
    <w:rsid w:val="00351CCC"/>
    <w:rsid w:val="0035298D"/>
    <w:rsid w:val="0035469B"/>
    <w:rsid w:val="003546E0"/>
    <w:rsid w:val="00354E86"/>
    <w:rsid w:val="003559CC"/>
    <w:rsid w:val="00355D4B"/>
    <w:rsid w:val="003569D7"/>
    <w:rsid w:val="003608AC"/>
    <w:rsid w:val="00363A23"/>
    <w:rsid w:val="0036440C"/>
    <w:rsid w:val="0036465A"/>
    <w:rsid w:val="00366AFB"/>
    <w:rsid w:val="00370479"/>
    <w:rsid w:val="0037221F"/>
    <w:rsid w:val="003728FD"/>
    <w:rsid w:val="00372AE9"/>
    <w:rsid w:val="00373288"/>
    <w:rsid w:val="003739CA"/>
    <w:rsid w:val="003752ED"/>
    <w:rsid w:val="00376EDC"/>
    <w:rsid w:val="00383726"/>
    <w:rsid w:val="003850EE"/>
    <w:rsid w:val="003878B6"/>
    <w:rsid w:val="00390C38"/>
    <w:rsid w:val="003919D6"/>
    <w:rsid w:val="00392748"/>
    <w:rsid w:val="00392C65"/>
    <w:rsid w:val="00392ED5"/>
    <w:rsid w:val="003A0A56"/>
    <w:rsid w:val="003A19DC"/>
    <w:rsid w:val="003A1B34"/>
    <w:rsid w:val="003A1B45"/>
    <w:rsid w:val="003A220C"/>
    <w:rsid w:val="003A32B2"/>
    <w:rsid w:val="003A3A08"/>
    <w:rsid w:val="003A3D9F"/>
    <w:rsid w:val="003A62C4"/>
    <w:rsid w:val="003A68F1"/>
    <w:rsid w:val="003A69E7"/>
    <w:rsid w:val="003B01B4"/>
    <w:rsid w:val="003B1E11"/>
    <w:rsid w:val="003B256A"/>
    <w:rsid w:val="003B2691"/>
    <w:rsid w:val="003B46FC"/>
    <w:rsid w:val="003B5767"/>
    <w:rsid w:val="003B7605"/>
    <w:rsid w:val="003B783F"/>
    <w:rsid w:val="003B7F10"/>
    <w:rsid w:val="003C0196"/>
    <w:rsid w:val="003C08AA"/>
    <w:rsid w:val="003C09CF"/>
    <w:rsid w:val="003C13E0"/>
    <w:rsid w:val="003C27CF"/>
    <w:rsid w:val="003C2A7B"/>
    <w:rsid w:val="003C3156"/>
    <w:rsid w:val="003C3311"/>
    <w:rsid w:val="003C49EF"/>
    <w:rsid w:val="003C5A0D"/>
    <w:rsid w:val="003C6BCA"/>
    <w:rsid w:val="003C7902"/>
    <w:rsid w:val="003D0BFF"/>
    <w:rsid w:val="003D15C4"/>
    <w:rsid w:val="003D2115"/>
    <w:rsid w:val="003D36CA"/>
    <w:rsid w:val="003D6EF1"/>
    <w:rsid w:val="003E5BE5"/>
    <w:rsid w:val="003F18D1"/>
    <w:rsid w:val="003F20EC"/>
    <w:rsid w:val="003F2EDF"/>
    <w:rsid w:val="003F4F0E"/>
    <w:rsid w:val="003F4F65"/>
    <w:rsid w:val="003F57AB"/>
    <w:rsid w:val="003F6096"/>
    <w:rsid w:val="003F64FD"/>
    <w:rsid w:val="003F6B21"/>
    <w:rsid w:val="003F6E06"/>
    <w:rsid w:val="003F718B"/>
    <w:rsid w:val="00402EE1"/>
    <w:rsid w:val="00403C7A"/>
    <w:rsid w:val="00404521"/>
    <w:rsid w:val="00404644"/>
    <w:rsid w:val="004057A6"/>
    <w:rsid w:val="00406554"/>
    <w:rsid w:val="00407755"/>
    <w:rsid w:val="00407CB6"/>
    <w:rsid w:val="00410E1F"/>
    <w:rsid w:val="0041293B"/>
    <w:rsid w:val="00412BE5"/>
    <w:rsid w:val="004131B0"/>
    <w:rsid w:val="00416C42"/>
    <w:rsid w:val="00421255"/>
    <w:rsid w:val="00421F96"/>
    <w:rsid w:val="00422476"/>
    <w:rsid w:val="0042385C"/>
    <w:rsid w:val="00425D60"/>
    <w:rsid w:val="00425DEF"/>
    <w:rsid w:val="00426FA5"/>
    <w:rsid w:val="00426FB2"/>
    <w:rsid w:val="00427B8C"/>
    <w:rsid w:val="00431326"/>
    <w:rsid w:val="00431654"/>
    <w:rsid w:val="00433ABA"/>
    <w:rsid w:val="00434447"/>
    <w:rsid w:val="00434926"/>
    <w:rsid w:val="00435345"/>
    <w:rsid w:val="00436F5E"/>
    <w:rsid w:val="0043710A"/>
    <w:rsid w:val="00440C9C"/>
    <w:rsid w:val="004411A0"/>
    <w:rsid w:val="00443ACE"/>
    <w:rsid w:val="00443B1C"/>
    <w:rsid w:val="00443CB9"/>
    <w:rsid w:val="00444217"/>
    <w:rsid w:val="004442A8"/>
    <w:rsid w:val="00446BE4"/>
    <w:rsid w:val="004478F4"/>
    <w:rsid w:val="00447CBE"/>
    <w:rsid w:val="00450C43"/>
    <w:rsid w:val="00450F7A"/>
    <w:rsid w:val="004522A3"/>
    <w:rsid w:val="00452C6D"/>
    <w:rsid w:val="004546BF"/>
    <w:rsid w:val="00455E0B"/>
    <w:rsid w:val="00457087"/>
    <w:rsid w:val="0045716C"/>
    <w:rsid w:val="0045724D"/>
    <w:rsid w:val="004576B2"/>
    <w:rsid w:val="00457934"/>
    <w:rsid w:val="00457A2F"/>
    <w:rsid w:val="00460EFD"/>
    <w:rsid w:val="00462B9F"/>
    <w:rsid w:val="00465788"/>
    <w:rsid w:val="004659EE"/>
    <w:rsid w:val="00466DAE"/>
    <w:rsid w:val="00473E34"/>
    <w:rsid w:val="0047459B"/>
    <w:rsid w:val="00474CBD"/>
    <w:rsid w:val="00476BA9"/>
    <w:rsid w:val="0048057E"/>
    <w:rsid w:val="004814A0"/>
    <w:rsid w:val="00481650"/>
    <w:rsid w:val="00481BC9"/>
    <w:rsid w:val="00482790"/>
    <w:rsid w:val="0048373C"/>
    <w:rsid w:val="0048511C"/>
    <w:rsid w:val="004853EE"/>
    <w:rsid w:val="00490807"/>
    <w:rsid w:val="004936C2"/>
    <w:rsid w:val="0049379C"/>
    <w:rsid w:val="00493AA4"/>
    <w:rsid w:val="00495AEB"/>
    <w:rsid w:val="004A1CA0"/>
    <w:rsid w:val="004A22E9"/>
    <w:rsid w:val="004A4ACD"/>
    <w:rsid w:val="004A506C"/>
    <w:rsid w:val="004A5BC5"/>
    <w:rsid w:val="004A686A"/>
    <w:rsid w:val="004A7594"/>
    <w:rsid w:val="004B023D"/>
    <w:rsid w:val="004B07AD"/>
    <w:rsid w:val="004B0A81"/>
    <w:rsid w:val="004B63C3"/>
    <w:rsid w:val="004C0909"/>
    <w:rsid w:val="004C2327"/>
    <w:rsid w:val="004C3F97"/>
    <w:rsid w:val="004D01F2"/>
    <w:rsid w:val="004D1072"/>
    <w:rsid w:val="004D2CED"/>
    <w:rsid w:val="004D3339"/>
    <w:rsid w:val="004D353F"/>
    <w:rsid w:val="004D36D7"/>
    <w:rsid w:val="004D5E4A"/>
    <w:rsid w:val="004D682B"/>
    <w:rsid w:val="004E2E0A"/>
    <w:rsid w:val="004E6152"/>
    <w:rsid w:val="004E7C33"/>
    <w:rsid w:val="004F0A2A"/>
    <w:rsid w:val="004F1342"/>
    <w:rsid w:val="004F279A"/>
    <w:rsid w:val="004F30D2"/>
    <w:rsid w:val="004F344A"/>
    <w:rsid w:val="004F43FC"/>
    <w:rsid w:val="004F4EC3"/>
    <w:rsid w:val="004F6C96"/>
    <w:rsid w:val="00502907"/>
    <w:rsid w:val="005045E3"/>
    <w:rsid w:val="00504A0B"/>
    <w:rsid w:val="00504ED4"/>
    <w:rsid w:val="00510639"/>
    <w:rsid w:val="00511791"/>
    <w:rsid w:val="005139BE"/>
    <w:rsid w:val="00514F0B"/>
    <w:rsid w:val="00514FF0"/>
    <w:rsid w:val="00516142"/>
    <w:rsid w:val="0051681C"/>
    <w:rsid w:val="0051718C"/>
    <w:rsid w:val="00520027"/>
    <w:rsid w:val="0052093C"/>
    <w:rsid w:val="00521B31"/>
    <w:rsid w:val="00522469"/>
    <w:rsid w:val="0052292F"/>
    <w:rsid w:val="00522B8B"/>
    <w:rsid w:val="0052400A"/>
    <w:rsid w:val="00527E61"/>
    <w:rsid w:val="005317BF"/>
    <w:rsid w:val="0053290E"/>
    <w:rsid w:val="0053391E"/>
    <w:rsid w:val="00536277"/>
    <w:rsid w:val="00536675"/>
    <w:rsid w:val="00536F43"/>
    <w:rsid w:val="005404F7"/>
    <w:rsid w:val="00540655"/>
    <w:rsid w:val="00541B53"/>
    <w:rsid w:val="00541CF9"/>
    <w:rsid w:val="00542616"/>
    <w:rsid w:val="0054344A"/>
    <w:rsid w:val="00545370"/>
    <w:rsid w:val="00545647"/>
    <w:rsid w:val="005468C1"/>
    <w:rsid w:val="005510BA"/>
    <w:rsid w:val="005538C8"/>
    <w:rsid w:val="00554B4E"/>
    <w:rsid w:val="00555C69"/>
    <w:rsid w:val="00556C02"/>
    <w:rsid w:val="0056016F"/>
    <w:rsid w:val="005601CB"/>
    <w:rsid w:val="00561BB2"/>
    <w:rsid w:val="00563249"/>
    <w:rsid w:val="00564398"/>
    <w:rsid w:val="00564B90"/>
    <w:rsid w:val="00567CCE"/>
    <w:rsid w:val="00570A65"/>
    <w:rsid w:val="00571D02"/>
    <w:rsid w:val="0057314B"/>
    <w:rsid w:val="005736F1"/>
    <w:rsid w:val="005744E6"/>
    <w:rsid w:val="005762B1"/>
    <w:rsid w:val="00580456"/>
    <w:rsid w:val="00580E73"/>
    <w:rsid w:val="00583746"/>
    <w:rsid w:val="0058388D"/>
    <w:rsid w:val="00584FCB"/>
    <w:rsid w:val="005874F1"/>
    <w:rsid w:val="005903CC"/>
    <w:rsid w:val="0059091E"/>
    <w:rsid w:val="00592329"/>
    <w:rsid w:val="00593386"/>
    <w:rsid w:val="00596998"/>
    <w:rsid w:val="0059790F"/>
    <w:rsid w:val="005A02B8"/>
    <w:rsid w:val="005A06F5"/>
    <w:rsid w:val="005A4A68"/>
    <w:rsid w:val="005A5512"/>
    <w:rsid w:val="005A68E9"/>
    <w:rsid w:val="005A6E62"/>
    <w:rsid w:val="005A727D"/>
    <w:rsid w:val="005B2FB3"/>
    <w:rsid w:val="005B31FF"/>
    <w:rsid w:val="005B5D02"/>
    <w:rsid w:val="005B793A"/>
    <w:rsid w:val="005C00D5"/>
    <w:rsid w:val="005C2C8D"/>
    <w:rsid w:val="005C2E85"/>
    <w:rsid w:val="005C4F27"/>
    <w:rsid w:val="005C6CF4"/>
    <w:rsid w:val="005C6DE5"/>
    <w:rsid w:val="005D0A59"/>
    <w:rsid w:val="005D2B29"/>
    <w:rsid w:val="005D2D82"/>
    <w:rsid w:val="005D354A"/>
    <w:rsid w:val="005D3E53"/>
    <w:rsid w:val="005D506C"/>
    <w:rsid w:val="005D645B"/>
    <w:rsid w:val="005E07FA"/>
    <w:rsid w:val="005E15CE"/>
    <w:rsid w:val="005E3235"/>
    <w:rsid w:val="005E340C"/>
    <w:rsid w:val="005E4176"/>
    <w:rsid w:val="005E4876"/>
    <w:rsid w:val="005E65B5"/>
    <w:rsid w:val="005E6DC1"/>
    <w:rsid w:val="005F0301"/>
    <w:rsid w:val="005F2B82"/>
    <w:rsid w:val="005F3AE9"/>
    <w:rsid w:val="005F4344"/>
    <w:rsid w:val="005F5C0A"/>
    <w:rsid w:val="005F69DF"/>
    <w:rsid w:val="005F7D2B"/>
    <w:rsid w:val="006007BB"/>
    <w:rsid w:val="00601DC0"/>
    <w:rsid w:val="00602FD9"/>
    <w:rsid w:val="0060340B"/>
    <w:rsid w:val="006034CB"/>
    <w:rsid w:val="00603503"/>
    <w:rsid w:val="00603C52"/>
    <w:rsid w:val="00606E01"/>
    <w:rsid w:val="006100F2"/>
    <w:rsid w:val="006106D3"/>
    <w:rsid w:val="006122FE"/>
    <w:rsid w:val="006131CE"/>
    <w:rsid w:val="0061336B"/>
    <w:rsid w:val="0061672B"/>
    <w:rsid w:val="00617D6E"/>
    <w:rsid w:val="00620ED5"/>
    <w:rsid w:val="006216DE"/>
    <w:rsid w:val="00621899"/>
    <w:rsid w:val="00622D61"/>
    <w:rsid w:val="00623781"/>
    <w:rsid w:val="00624198"/>
    <w:rsid w:val="0062534A"/>
    <w:rsid w:val="006257A6"/>
    <w:rsid w:val="00636C28"/>
    <w:rsid w:val="00640563"/>
    <w:rsid w:val="006412BD"/>
    <w:rsid w:val="006428E5"/>
    <w:rsid w:val="00643E2D"/>
    <w:rsid w:val="006446F2"/>
    <w:rsid w:val="00644958"/>
    <w:rsid w:val="00644F2B"/>
    <w:rsid w:val="006466C6"/>
    <w:rsid w:val="0064701D"/>
    <w:rsid w:val="006513FB"/>
    <w:rsid w:val="00652336"/>
    <w:rsid w:val="00653BB6"/>
    <w:rsid w:val="00656EEF"/>
    <w:rsid w:val="006576AF"/>
    <w:rsid w:val="006606AB"/>
    <w:rsid w:val="0066153E"/>
    <w:rsid w:val="006647D1"/>
    <w:rsid w:val="00665557"/>
    <w:rsid w:val="006661E6"/>
    <w:rsid w:val="00672872"/>
    <w:rsid w:val="00672919"/>
    <w:rsid w:val="0067528C"/>
    <w:rsid w:val="00676918"/>
    <w:rsid w:val="00677544"/>
    <w:rsid w:val="0068095F"/>
    <w:rsid w:val="00681687"/>
    <w:rsid w:val="00682CBE"/>
    <w:rsid w:val="00684088"/>
    <w:rsid w:val="00686155"/>
    <w:rsid w:val="00686191"/>
    <w:rsid w:val="00686295"/>
    <w:rsid w:val="00686587"/>
    <w:rsid w:val="00687473"/>
    <w:rsid w:val="006904CF"/>
    <w:rsid w:val="006941C8"/>
    <w:rsid w:val="0069548B"/>
    <w:rsid w:val="00695895"/>
    <w:rsid w:val="00695EE2"/>
    <w:rsid w:val="0069660B"/>
    <w:rsid w:val="00697003"/>
    <w:rsid w:val="00697957"/>
    <w:rsid w:val="00697BDD"/>
    <w:rsid w:val="006A001C"/>
    <w:rsid w:val="006A0426"/>
    <w:rsid w:val="006A1B33"/>
    <w:rsid w:val="006A1EF1"/>
    <w:rsid w:val="006A48F1"/>
    <w:rsid w:val="006A71A3"/>
    <w:rsid w:val="006A7B9A"/>
    <w:rsid w:val="006B03F2"/>
    <w:rsid w:val="006B1156"/>
    <w:rsid w:val="006B14C1"/>
    <w:rsid w:val="006B1639"/>
    <w:rsid w:val="006B208A"/>
    <w:rsid w:val="006B3044"/>
    <w:rsid w:val="006B348A"/>
    <w:rsid w:val="006B5B52"/>
    <w:rsid w:val="006B5CA7"/>
    <w:rsid w:val="006B5E89"/>
    <w:rsid w:val="006B6820"/>
    <w:rsid w:val="006B6E7F"/>
    <w:rsid w:val="006B7098"/>
    <w:rsid w:val="006C0E3B"/>
    <w:rsid w:val="006C19B2"/>
    <w:rsid w:val="006C30A0"/>
    <w:rsid w:val="006C35FF"/>
    <w:rsid w:val="006C3FCF"/>
    <w:rsid w:val="006C57F2"/>
    <w:rsid w:val="006C5949"/>
    <w:rsid w:val="006C6832"/>
    <w:rsid w:val="006C7207"/>
    <w:rsid w:val="006D1370"/>
    <w:rsid w:val="006D19F7"/>
    <w:rsid w:val="006D2C28"/>
    <w:rsid w:val="006D3FC1"/>
    <w:rsid w:val="006D4DCD"/>
    <w:rsid w:val="006D4F34"/>
    <w:rsid w:val="006D7590"/>
    <w:rsid w:val="006E2F04"/>
    <w:rsid w:val="006E372B"/>
    <w:rsid w:val="006E5FE9"/>
    <w:rsid w:val="006E6581"/>
    <w:rsid w:val="006E6E1F"/>
    <w:rsid w:val="006E6FDB"/>
    <w:rsid w:val="006E71DF"/>
    <w:rsid w:val="006E7359"/>
    <w:rsid w:val="006F000D"/>
    <w:rsid w:val="006F0BD3"/>
    <w:rsid w:val="006F1616"/>
    <w:rsid w:val="006F1CC4"/>
    <w:rsid w:val="006F2001"/>
    <w:rsid w:val="006F2A86"/>
    <w:rsid w:val="006F2AEF"/>
    <w:rsid w:val="006F3163"/>
    <w:rsid w:val="006F359F"/>
    <w:rsid w:val="007006D4"/>
    <w:rsid w:val="00702359"/>
    <w:rsid w:val="00703B4B"/>
    <w:rsid w:val="0070448E"/>
    <w:rsid w:val="00705972"/>
    <w:rsid w:val="00705FEC"/>
    <w:rsid w:val="007066DA"/>
    <w:rsid w:val="00710659"/>
    <w:rsid w:val="0071147A"/>
    <w:rsid w:val="0071185D"/>
    <w:rsid w:val="0071494E"/>
    <w:rsid w:val="0071539A"/>
    <w:rsid w:val="00717870"/>
    <w:rsid w:val="00720107"/>
    <w:rsid w:val="00721DC9"/>
    <w:rsid w:val="00721E01"/>
    <w:rsid w:val="007220C8"/>
    <w:rsid w:val="007222AD"/>
    <w:rsid w:val="007267CF"/>
    <w:rsid w:val="00730687"/>
    <w:rsid w:val="00731F3F"/>
    <w:rsid w:val="00733943"/>
    <w:rsid w:val="00733BAB"/>
    <w:rsid w:val="0073604C"/>
    <w:rsid w:val="00741D23"/>
    <w:rsid w:val="007436BF"/>
    <w:rsid w:val="007443E9"/>
    <w:rsid w:val="00745DCE"/>
    <w:rsid w:val="00752A45"/>
    <w:rsid w:val="00752B1B"/>
    <w:rsid w:val="00752C83"/>
    <w:rsid w:val="00753D89"/>
    <w:rsid w:val="00753DDA"/>
    <w:rsid w:val="00754A6E"/>
    <w:rsid w:val="007550F9"/>
    <w:rsid w:val="007553D8"/>
    <w:rsid w:val="00755C9B"/>
    <w:rsid w:val="007604D3"/>
    <w:rsid w:val="00760FE4"/>
    <w:rsid w:val="007636C2"/>
    <w:rsid w:val="00763D8B"/>
    <w:rsid w:val="00764AB9"/>
    <w:rsid w:val="007657F6"/>
    <w:rsid w:val="00765E47"/>
    <w:rsid w:val="00766CB7"/>
    <w:rsid w:val="00767F0B"/>
    <w:rsid w:val="00767F33"/>
    <w:rsid w:val="0077089D"/>
    <w:rsid w:val="0077125A"/>
    <w:rsid w:val="00773B92"/>
    <w:rsid w:val="00775AAD"/>
    <w:rsid w:val="00780735"/>
    <w:rsid w:val="00781238"/>
    <w:rsid w:val="0078405B"/>
    <w:rsid w:val="00785782"/>
    <w:rsid w:val="00786F58"/>
    <w:rsid w:val="00787CC1"/>
    <w:rsid w:val="00791BF5"/>
    <w:rsid w:val="00792F4E"/>
    <w:rsid w:val="0079398D"/>
    <w:rsid w:val="00794518"/>
    <w:rsid w:val="007954E9"/>
    <w:rsid w:val="00796740"/>
    <w:rsid w:val="00796C25"/>
    <w:rsid w:val="007A03E5"/>
    <w:rsid w:val="007A19D5"/>
    <w:rsid w:val="007A1ACC"/>
    <w:rsid w:val="007A287C"/>
    <w:rsid w:val="007A2A2B"/>
    <w:rsid w:val="007A3B2A"/>
    <w:rsid w:val="007A4880"/>
    <w:rsid w:val="007A4A39"/>
    <w:rsid w:val="007A53C9"/>
    <w:rsid w:val="007A57B4"/>
    <w:rsid w:val="007A7B0E"/>
    <w:rsid w:val="007A7EEA"/>
    <w:rsid w:val="007B0C9D"/>
    <w:rsid w:val="007B3F61"/>
    <w:rsid w:val="007B4CE7"/>
    <w:rsid w:val="007B5522"/>
    <w:rsid w:val="007B69AA"/>
    <w:rsid w:val="007C0EE0"/>
    <w:rsid w:val="007C1B71"/>
    <w:rsid w:val="007C2FBB"/>
    <w:rsid w:val="007C54EA"/>
    <w:rsid w:val="007C7164"/>
    <w:rsid w:val="007C7413"/>
    <w:rsid w:val="007D04EB"/>
    <w:rsid w:val="007D1984"/>
    <w:rsid w:val="007D2AFE"/>
    <w:rsid w:val="007D2C19"/>
    <w:rsid w:val="007D43AA"/>
    <w:rsid w:val="007D445B"/>
    <w:rsid w:val="007D4629"/>
    <w:rsid w:val="007D601E"/>
    <w:rsid w:val="007E3264"/>
    <w:rsid w:val="007E3A55"/>
    <w:rsid w:val="007E3FEA"/>
    <w:rsid w:val="007E6402"/>
    <w:rsid w:val="007E7893"/>
    <w:rsid w:val="007E7E34"/>
    <w:rsid w:val="007F0A0B"/>
    <w:rsid w:val="007F0ACA"/>
    <w:rsid w:val="007F1A3E"/>
    <w:rsid w:val="007F1B63"/>
    <w:rsid w:val="007F29BD"/>
    <w:rsid w:val="007F2B03"/>
    <w:rsid w:val="007F3477"/>
    <w:rsid w:val="007F3A60"/>
    <w:rsid w:val="007F3D0B"/>
    <w:rsid w:val="007F7C94"/>
    <w:rsid w:val="0080161D"/>
    <w:rsid w:val="00801719"/>
    <w:rsid w:val="00802FFA"/>
    <w:rsid w:val="0080427F"/>
    <w:rsid w:val="00807599"/>
    <w:rsid w:val="00807E50"/>
    <w:rsid w:val="00810E4B"/>
    <w:rsid w:val="00811C28"/>
    <w:rsid w:val="00812F0C"/>
    <w:rsid w:val="00813403"/>
    <w:rsid w:val="00814BAA"/>
    <w:rsid w:val="00816E02"/>
    <w:rsid w:val="00816F0C"/>
    <w:rsid w:val="0082211C"/>
    <w:rsid w:val="008235D4"/>
    <w:rsid w:val="00823707"/>
    <w:rsid w:val="00824295"/>
    <w:rsid w:val="00827A65"/>
    <w:rsid w:val="00830473"/>
    <w:rsid w:val="008313F3"/>
    <w:rsid w:val="008325CD"/>
    <w:rsid w:val="00837A4C"/>
    <w:rsid w:val="008402F2"/>
    <w:rsid w:val="00840469"/>
    <w:rsid w:val="008405BB"/>
    <w:rsid w:val="0084291E"/>
    <w:rsid w:val="00843A9A"/>
    <w:rsid w:val="0084564F"/>
    <w:rsid w:val="00846494"/>
    <w:rsid w:val="00847B20"/>
    <w:rsid w:val="008509D3"/>
    <w:rsid w:val="008523DA"/>
    <w:rsid w:val="00853418"/>
    <w:rsid w:val="00853773"/>
    <w:rsid w:val="00854870"/>
    <w:rsid w:val="0085635C"/>
    <w:rsid w:val="00856CC6"/>
    <w:rsid w:val="00856EBD"/>
    <w:rsid w:val="0085756E"/>
    <w:rsid w:val="00857CF6"/>
    <w:rsid w:val="008610ED"/>
    <w:rsid w:val="00861C6A"/>
    <w:rsid w:val="00865199"/>
    <w:rsid w:val="00867EAF"/>
    <w:rsid w:val="00870763"/>
    <w:rsid w:val="008713EA"/>
    <w:rsid w:val="00872433"/>
    <w:rsid w:val="00872802"/>
    <w:rsid w:val="00873B07"/>
    <w:rsid w:val="00873C6B"/>
    <w:rsid w:val="00880B69"/>
    <w:rsid w:val="00881426"/>
    <w:rsid w:val="0088163D"/>
    <w:rsid w:val="008817D8"/>
    <w:rsid w:val="008818BB"/>
    <w:rsid w:val="00882B63"/>
    <w:rsid w:val="00883385"/>
    <w:rsid w:val="00883500"/>
    <w:rsid w:val="00883E41"/>
    <w:rsid w:val="0088426A"/>
    <w:rsid w:val="008852BA"/>
    <w:rsid w:val="00890108"/>
    <w:rsid w:val="00893877"/>
    <w:rsid w:val="0089532C"/>
    <w:rsid w:val="008958F5"/>
    <w:rsid w:val="00896165"/>
    <w:rsid w:val="00896681"/>
    <w:rsid w:val="008A0B48"/>
    <w:rsid w:val="008A2749"/>
    <w:rsid w:val="008A3A90"/>
    <w:rsid w:val="008A5E3B"/>
    <w:rsid w:val="008A6E62"/>
    <w:rsid w:val="008B06D4"/>
    <w:rsid w:val="008B29D7"/>
    <w:rsid w:val="008B4F20"/>
    <w:rsid w:val="008B68E7"/>
    <w:rsid w:val="008B7FFD"/>
    <w:rsid w:val="008C248A"/>
    <w:rsid w:val="008C286A"/>
    <w:rsid w:val="008C2920"/>
    <w:rsid w:val="008C4307"/>
    <w:rsid w:val="008C6927"/>
    <w:rsid w:val="008D1692"/>
    <w:rsid w:val="008D23DF"/>
    <w:rsid w:val="008D2AEB"/>
    <w:rsid w:val="008D73BF"/>
    <w:rsid w:val="008D7F09"/>
    <w:rsid w:val="008E00D5"/>
    <w:rsid w:val="008E5B64"/>
    <w:rsid w:val="008E704B"/>
    <w:rsid w:val="008E7DAA"/>
    <w:rsid w:val="008F0094"/>
    <w:rsid w:val="008F03EF"/>
    <w:rsid w:val="008F2045"/>
    <w:rsid w:val="008F266A"/>
    <w:rsid w:val="008F340F"/>
    <w:rsid w:val="008F34C0"/>
    <w:rsid w:val="008F5C46"/>
    <w:rsid w:val="008F77E5"/>
    <w:rsid w:val="00901E60"/>
    <w:rsid w:val="00901FA9"/>
    <w:rsid w:val="009020FD"/>
    <w:rsid w:val="00902B65"/>
    <w:rsid w:val="00903523"/>
    <w:rsid w:val="00904C17"/>
    <w:rsid w:val="00906281"/>
    <w:rsid w:val="0090659A"/>
    <w:rsid w:val="00911080"/>
    <w:rsid w:val="009112ED"/>
    <w:rsid w:val="00912500"/>
    <w:rsid w:val="0091350B"/>
    <w:rsid w:val="00913C92"/>
    <w:rsid w:val="009141C6"/>
    <w:rsid w:val="00914E73"/>
    <w:rsid w:val="00915986"/>
    <w:rsid w:val="00917624"/>
    <w:rsid w:val="00921556"/>
    <w:rsid w:val="00922D97"/>
    <w:rsid w:val="009237B7"/>
    <w:rsid w:val="009267CE"/>
    <w:rsid w:val="00926CB2"/>
    <w:rsid w:val="00926F6E"/>
    <w:rsid w:val="00930386"/>
    <w:rsid w:val="009309F5"/>
    <w:rsid w:val="00933237"/>
    <w:rsid w:val="00933A5A"/>
    <w:rsid w:val="00933F28"/>
    <w:rsid w:val="0093565F"/>
    <w:rsid w:val="009361B7"/>
    <w:rsid w:val="009400C3"/>
    <w:rsid w:val="00941D58"/>
    <w:rsid w:val="00942299"/>
    <w:rsid w:val="00943B39"/>
    <w:rsid w:val="00943FF3"/>
    <w:rsid w:val="00945397"/>
    <w:rsid w:val="009453F7"/>
    <w:rsid w:val="009476C0"/>
    <w:rsid w:val="009564AC"/>
    <w:rsid w:val="009569E0"/>
    <w:rsid w:val="00960DFD"/>
    <w:rsid w:val="00963E34"/>
    <w:rsid w:val="00964782"/>
    <w:rsid w:val="00964DFA"/>
    <w:rsid w:val="0096687F"/>
    <w:rsid w:val="00970A69"/>
    <w:rsid w:val="00971302"/>
    <w:rsid w:val="0097482B"/>
    <w:rsid w:val="00974DA1"/>
    <w:rsid w:val="00975FCE"/>
    <w:rsid w:val="0098155C"/>
    <w:rsid w:val="00981CCA"/>
    <w:rsid w:val="00983484"/>
    <w:rsid w:val="00983B77"/>
    <w:rsid w:val="00985576"/>
    <w:rsid w:val="00987205"/>
    <w:rsid w:val="00996053"/>
    <w:rsid w:val="00997E71"/>
    <w:rsid w:val="009A0B2F"/>
    <w:rsid w:val="009A1067"/>
    <w:rsid w:val="009A1CF4"/>
    <w:rsid w:val="009A37D7"/>
    <w:rsid w:val="009A4C84"/>
    <w:rsid w:val="009A4E17"/>
    <w:rsid w:val="009A54F9"/>
    <w:rsid w:val="009A6955"/>
    <w:rsid w:val="009B0475"/>
    <w:rsid w:val="009B0697"/>
    <w:rsid w:val="009B0F4F"/>
    <w:rsid w:val="009B1D95"/>
    <w:rsid w:val="009B2F88"/>
    <w:rsid w:val="009B341C"/>
    <w:rsid w:val="009B3683"/>
    <w:rsid w:val="009B5747"/>
    <w:rsid w:val="009C0A8C"/>
    <w:rsid w:val="009C0B81"/>
    <w:rsid w:val="009C3182"/>
    <w:rsid w:val="009C3EF2"/>
    <w:rsid w:val="009C5C37"/>
    <w:rsid w:val="009C5F5E"/>
    <w:rsid w:val="009C6E48"/>
    <w:rsid w:val="009D0843"/>
    <w:rsid w:val="009D0BB8"/>
    <w:rsid w:val="009D0BD2"/>
    <w:rsid w:val="009D1F6E"/>
    <w:rsid w:val="009D2C27"/>
    <w:rsid w:val="009D4BEB"/>
    <w:rsid w:val="009D503E"/>
    <w:rsid w:val="009E2309"/>
    <w:rsid w:val="009E34AD"/>
    <w:rsid w:val="009E3B1A"/>
    <w:rsid w:val="009E42B9"/>
    <w:rsid w:val="009E4E17"/>
    <w:rsid w:val="009E54B9"/>
    <w:rsid w:val="009E57C6"/>
    <w:rsid w:val="009E7950"/>
    <w:rsid w:val="009F1DAB"/>
    <w:rsid w:val="009F2332"/>
    <w:rsid w:val="009F35B2"/>
    <w:rsid w:val="009F4C2E"/>
    <w:rsid w:val="009F58E9"/>
    <w:rsid w:val="00A014A3"/>
    <w:rsid w:val="00A027CC"/>
    <w:rsid w:val="00A02E83"/>
    <w:rsid w:val="00A03D0E"/>
    <w:rsid w:val="00A0412D"/>
    <w:rsid w:val="00A0510A"/>
    <w:rsid w:val="00A1001C"/>
    <w:rsid w:val="00A100F9"/>
    <w:rsid w:val="00A108F6"/>
    <w:rsid w:val="00A1142E"/>
    <w:rsid w:val="00A11CB7"/>
    <w:rsid w:val="00A124F5"/>
    <w:rsid w:val="00A149A1"/>
    <w:rsid w:val="00A15DF0"/>
    <w:rsid w:val="00A21211"/>
    <w:rsid w:val="00A21777"/>
    <w:rsid w:val="00A2202E"/>
    <w:rsid w:val="00A2533F"/>
    <w:rsid w:val="00A30F8A"/>
    <w:rsid w:val="00A32076"/>
    <w:rsid w:val="00A329E6"/>
    <w:rsid w:val="00A32A2C"/>
    <w:rsid w:val="00A3353C"/>
    <w:rsid w:val="00A33890"/>
    <w:rsid w:val="00A34E7F"/>
    <w:rsid w:val="00A3512C"/>
    <w:rsid w:val="00A35D02"/>
    <w:rsid w:val="00A37726"/>
    <w:rsid w:val="00A4186C"/>
    <w:rsid w:val="00A46438"/>
    <w:rsid w:val="00A46B85"/>
    <w:rsid w:val="00A46F0A"/>
    <w:rsid w:val="00A46F25"/>
    <w:rsid w:val="00A47CC2"/>
    <w:rsid w:val="00A502BA"/>
    <w:rsid w:val="00A565D3"/>
    <w:rsid w:val="00A5751C"/>
    <w:rsid w:val="00A60146"/>
    <w:rsid w:val="00A601A9"/>
    <w:rsid w:val="00A6041A"/>
    <w:rsid w:val="00A60A3E"/>
    <w:rsid w:val="00A60BA7"/>
    <w:rsid w:val="00A60F6F"/>
    <w:rsid w:val="00A622C4"/>
    <w:rsid w:val="00A6283D"/>
    <w:rsid w:val="00A63169"/>
    <w:rsid w:val="00A676FF"/>
    <w:rsid w:val="00A70175"/>
    <w:rsid w:val="00A701B0"/>
    <w:rsid w:val="00A70E7F"/>
    <w:rsid w:val="00A715BC"/>
    <w:rsid w:val="00A71EF1"/>
    <w:rsid w:val="00A720F0"/>
    <w:rsid w:val="00A72A9E"/>
    <w:rsid w:val="00A73EBA"/>
    <w:rsid w:val="00A754B4"/>
    <w:rsid w:val="00A76665"/>
    <w:rsid w:val="00A76749"/>
    <w:rsid w:val="00A807C1"/>
    <w:rsid w:val="00A82658"/>
    <w:rsid w:val="00A828F3"/>
    <w:rsid w:val="00A83374"/>
    <w:rsid w:val="00A935EA"/>
    <w:rsid w:val="00A95248"/>
    <w:rsid w:val="00A96172"/>
    <w:rsid w:val="00A96268"/>
    <w:rsid w:val="00A96D52"/>
    <w:rsid w:val="00A97C5F"/>
    <w:rsid w:val="00AA0025"/>
    <w:rsid w:val="00AA0E91"/>
    <w:rsid w:val="00AA6343"/>
    <w:rsid w:val="00AB0D6A"/>
    <w:rsid w:val="00AB43B3"/>
    <w:rsid w:val="00AB49B9"/>
    <w:rsid w:val="00AB4A4B"/>
    <w:rsid w:val="00AB501D"/>
    <w:rsid w:val="00AB5A9C"/>
    <w:rsid w:val="00AB758A"/>
    <w:rsid w:val="00AB7E07"/>
    <w:rsid w:val="00AC027E"/>
    <w:rsid w:val="00AC05AB"/>
    <w:rsid w:val="00AC1E7E"/>
    <w:rsid w:val="00AC507D"/>
    <w:rsid w:val="00AC66E4"/>
    <w:rsid w:val="00AC7450"/>
    <w:rsid w:val="00AD0118"/>
    <w:rsid w:val="00AD04F2"/>
    <w:rsid w:val="00AD3E77"/>
    <w:rsid w:val="00AD4578"/>
    <w:rsid w:val="00AD68E9"/>
    <w:rsid w:val="00AD761F"/>
    <w:rsid w:val="00AE0F44"/>
    <w:rsid w:val="00AE56C0"/>
    <w:rsid w:val="00AE5DCA"/>
    <w:rsid w:val="00AE633A"/>
    <w:rsid w:val="00AF528D"/>
    <w:rsid w:val="00AF7ACC"/>
    <w:rsid w:val="00B00914"/>
    <w:rsid w:val="00B017B8"/>
    <w:rsid w:val="00B01D4A"/>
    <w:rsid w:val="00B02A8E"/>
    <w:rsid w:val="00B052EE"/>
    <w:rsid w:val="00B06CA2"/>
    <w:rsid w:val="00B1081F"/>
    <w:rsid w:val="00B12812"/>
    <w:rsid w:val="00B13D55"/>
    <w:rsid w:val="00B17954"/>
    <w:rsid w:val="00B17D90"/>
    <w:rsid w:val="00B20A42"/>
    <w:rsid w:val="00B22A89"/>
    <w:rsid w:val="00B2371B"/>
    <w:rsid w:val="00B2496B"/>
    <w:rsid w:val="00B24C59"/>
    <w:rsid w:val="00B27499"/>
    <w:rsid w:val="00B3010D"/>
    <w:rsid w:val="00B306CE"/>
    <w:rsid w:val="00B31F85"/>
    <w:rsid w:val="00B3433C"/>
    <w:rsid w:val="00B35151"/>
    <w:rsid w:val="00B3558B"/>
    <w:rsid w:val="00B433F2"/>
    <w:rsid w:val="00B4398C"/>
    <w:rsid w:val="00B44CC1"/>
    <w:rsid w:val="00B458E8"/>
    <w:rsid w:val="00B45927"/>
    <w:rsid w:val="00B47005"/>
    <w:rsid w:val="00B476D3"/>
    <w:rsid w:val="00B477E2"/>
    <w:rsid w:val="00B47940"/>
    <w:rsid w:val="00B519A4"/>
    <w:rsid w:val="00B52846"/>
    <w:rsid w:val="00B5397B"/>
    <w:rsid w:val="00B53A6D"/>
    <w:rsid w:val="00B53EE9"/>
    <w:rsid w:val="00B561C1"/>
    <w:rsid w:val="00B606DA"/>
    <w:rsid w:val="00B6183E"/>
    <w:rsid w:val="00B61B6B"/>
    <w:rsid w:val="00B62809"/>
    <w:rsid w:val="00B63632"/>
    <w:rsid w:val="00B6569E"/>
    <w:rsid w:val="00B65BE7"/>
    <w:rsid w:val="00B666C9"/>
    <w:rsid w:val="00B67CAF"/>
    <w:rsid w:val="00B72F2A"/>
    <w:rsid w:val="00B74422"/>
    <w:rsid w:val="00B746C1"/>
    <w:rsid w:val="00B74716"/>
    <w:rsid w:val="00B7675A"/>
    <w:rsid w:val="00B775F0"/>
    <w:rsid w:val="00B80F26"/>
    <w:rsid w:val="00B81182"/>
    <w:rsid w:val="00B81898"/>
    <w:rsid w:val="00B8271D"/>
    <w:rsid w:val="00B82791"/>
    <w:rsid w:val="00B82DED"/>
    <w:rsid w:val="00B841BB"/>
    <w:rsid w:val="00B84CB1"/>
    <w:rsid w:val="00B8606B"/>
    <w:rsid w:val="00B86FA7"/>
    <w:rsid w:val="00B875DB"/>
    <w:rsid w:val="00B878E7"/>
    <w:rsid w:val="00B879CC"/>
    <w:rsid w:val="00B90E97"/>
    <w:rsid w:val="00B97278"/>
    <w:rsid w:val="00B97943"/>
    <w:rsid w:val="00BA0BC8"/>
    <w:rsid w:val="00BA1D0B"/>
    <w:rsid w:val="00BA2B50"/>
    <w:rsid w:val="00BA2F1D"/>
    <w:rsid w:val="00BA5C62"/>
    <w:rsid w:val="00BA6972"/>
    <w:rsid w:val="00BA74F7"/>
    <w:rsid w:val="00BB1E0D"/>
    <w:rsid w:val="00BB26C8"/>
    <w:rsid w:val="00BB4D9B"/>
    <w:rsid w:val="00BB59ED"/>
    <w:rsid w:val="00BB73FF"/>
    <w:rsid w:val="00BB7688"/>
    <w:rsid w:val="00BC3117"/>
    <w:rsid w:val="00BC7423"/>
    <w:rsid w:val="00BC751B"/>
    <w:rsid w:val="00BC7C83"/>
    <w:rsid w:val="00BC7CAC"/>
    <w:rsid w:val="00BD206F"/>
    <w:rsid w:val="00BD249E"/>
    <w:rsid w:val="00BD4F0D"/>
    <w:rsid w:val="00BD6415"/>
    <w:rsid w:val="00BD6D76"/>
    <w:rsid w:val="00BE0E8E"/>
    <w:rsid w:val="00BE3A73"/>
    <w:rsid w:val="00BE4AB0"/>
    <w:rsid w:val="00BE56B3"/>
    <w:rsid w:val="00BE6095"/>
    <w:rsid w:val="00BE676D"/>
    <w:rsid w:val="00BF04E8"/>
    <w:rsid w:val="00BF16BF"/>
    <w:rsid w:val="00BF487B"/>
    <w:rsid w:val="00BF4D1F"/>
    <w:rsid w:val="00BF5432"/>
    <w:rsid w:val="00BF76BE"/>
    <w:rsid w:val="00C02A73"/>
    <w:rsid w:val="00C02D22"/>
    <w:rsid w:val="00C063D2"/>
    <w:rsid w:val="00C07FD9"/>
    <w:rsid w:val="00C10955"/>
    <w:rsid w:val="00C10FE1"/>
    <w:rsid w:val="00C11C4D"/>
    <w:rsid w:val="00C148BD"/>
    <w:rsid w:val="00C162C0"/>
    <w:rsid w:val="00C1712C"/>
    <w:rsid w:val="00C20634"/>
    <w:rsid w:val="00C212E0"/>
    <w:rsid w:val="00C216E2"/>
    <w:rsid w:val="00C2285C"/>
    <w:rsid w:val="00C23E16"/>
    <w:rsid w:val="00C2407C"/>
    <w:rsid w:val="00C2605F"/>
    <w:rsid w:val="00C27E37"/>
    <w:rsid w:val="00C32713"/>
    <w:rsid w:val="00C3469E"/>
    <w:rsid w:val="00C34845"/>
    <w:rsid w:val="00C351B8"/>
    <w:rsid w:val="00C40410"/>
    <w:rsid w:val="00C40D18"/>
    <w:rsid w:val="00C410D9"/>
    <w:rsid w:val="00C430B2"/>
    <w:rsid w:val="00C43402"/>
    <w:rsid w:val="00C44DB7"/>
    <w:rsid w:val="00C4510A"/>
    <w:rsid w:val="00C471FD"/>
    <w:rsid w:val="00C47F2E"/>
    <w:rsid w:val="00C52BA6"/>
    <w:rsid w:val="00C53212"/>
    <w:rsid w:val="00C57A1A"/>
    <w:rsid w:val="00C60BBD"/>
    <w:rsid w:val="00C6258F"/>
    <w:rsid w:val="00C62C41"/>
    <w:rsid w:val="00C63DF6"/>
    <w:rsid w:val="00C63E58"/>
    <w:rsid w:val="00C6495E"/>
    <w:rsid w:val="00C657A6"/>
    <w:rsid w:val="00C665A2"/>
    <w:rsid w:val="00C670EE"/>
    <w:rsid w:val="00C67E3B"/>
    <w:rsid w:val="00C716E1"/>
    <w:rsid w:val="00C71F4C"/>
    <w:rsid w:val="00C73E03"/>
    <w:rsid w:val="00C763D9"/>
    <w:rsid w:val="00C7657C"/>
    <w:rsid w:val="00C77B29"/>
    <w:rsid w:val="00C830EE"/>
    <w:rsid w:val="00C83956"/>
    <w:rsid w:val="00C83D90"/>
    <w:rsid w:val="00C84A6C"/>
    <w:rsid w:val="00C86969"/>
    <w:rsid w:val="00C87039"/>
    <w:rsid w:val="00C8718B"/>
    <w:rsid w:val="00C872E4"/>
    <w:rsid w:val="00C878D9"/>
    <w:rsid w:val="00C90311"/>
    <w:rsid w:val="00C90BD9"/>
    <w:rsid w:val="00C9152E"/>
    <w:rsid w:val="00C91C26"/>
    <w:rsid w:val="00C92C41"/>
    <w:rsid w:val="00C92C47"/>
    <w:rsid w:val="00CA2BB2"/>
    <w:rsid w:val="00CA4502"/>
    <w:rsid w:val="00CA5911"/>
    <w:rsid w:val="00CA697F"/>
    <w:rsid w:val="00CA73D5"/>
    <w:rsid w:val="00CA746A"/>
    <w:rsid w:val="00CA7F34"/>
    <w:rsid w:val="00CB0AA2"/>
    <w:rsid w:val="00CB2FC9"/>
    <w:rsid w:val="00CB5068"/>
    <w:rsid w:val="00CB7D2B"/>
    <w:rsid w:val="00CC1A95"/>
    <w:rsid w:val="00CC1C87"/>
    <w:rsid w:val="00CC3000"/>
    <w:rsid w:val="00CC33BA"/>
    <w:rsid w:val="00CC3A16"/>
    <w:rsid w:val="00CC4859"/>
    <w:rsid w:val="00CC7A35"/>
    <w:rsid w:val="00CD072A"/>
    <w:rsid w:val="00CD1070"/>
    <w:rsid w:val="00CD1394"/>
    <w:rsid w:val="00CD352E"/>
    <w:rsid w:val="00CD40B1"/>
    <w:rsid w:val="00CD4FC7"/>
    <w:rsid w:val="00CD51E0"/>
    <w:rsid w:val="00CD670A"/>
    <w:rsid w:val="00CD67FD"/>
    <w:rsid w:val="00CD7F73"/>
    <w:rsid w:val="00CE0CF1"/>
    <w:rsid w:val="00CE18AF"/>
    <w:rsid w:val="00CE26C5"/>
    <w:rsid w:val="00CE36AF"/>
    <w:rsid w:val="00CE40C5"/>
    <w:rsid w:val="00CE47F3"/>
    <w:rsid w:val="00CE54DD"/>
    <w:rsid w:val="00CF0DA5"/>
    <w:rsid w:val="00CF26E3"/>
    <w:rsid w:val="00CF5D31"/>
    <w:rsid w:val="00CF5D4E"/>
    <w:rsid w:val="00CF5F3B"/>
    <w:rsid w:val="00CF6485"/>
    <w:rsid w:val="00CF7733"/>
    <w:rsid w:val="00CF791A"/>
    <w:rsid w:val="00CF7AFA"/>
    <w:rsid w:val="00D00513"/>
    <w:rsid w:val="00D00D7D"/>
    <w:rsid w:val="00D030AE"/>
    <w:rsid w:val="00D04CFC"/>
    <w:rsid w:val="00D04EA6"/>
    <w:rsid w:val="00D05428"/>
    <w:rsid w:val="00D058D2"/>
    <w:rsid w:val="00D068B9"/>
    <w:rsid w:val="00D07205"/>
    <w:rsid w:val="00D106DB"/>
    <w:rsid w:val="00D107F6"/>
    <w:rsid w:val="00D139C8"/>
    <w:rsid w:val="00D17407"/>
    <w:rsid w:val="00D17F81"/>
    <w:rsid w:val="00D237C7"/>
    <w:rsid w:val="00D24ADC"/>
    <w:rsid w:val="00D24FDB"/>
    <w:rsid w:val="00D26311"/>
    <w:rsid w:val="00D2758C"/>
    <w:rsid w:val="00D275CA"/>
    <w:rsid w:val="00D2789B"/>
    <w:rsid w:val="00D345AB"/>
    <w:rsid w:val="00D34763"/>
    <w:rsid w:val="00D3781C"/>
    <w:rsid w:val="00D37B48"/>
    <w:rsid w:val="00D37DA6"/>
    <w:rsid w:val="00D41566"/>
    <w:rsid w:val="00D452F4"/>
    <w:rsid w:val="00D458EC"/>
    <w:rsid w:val="00D501B0"/>
    <w:rsid w:val="00D507F5"/>
    <w:rsid w:val="00D52138"/>
    <w:rsid w:val="00D52582"/>
    <w:rsid w:val="00D531D0"/>
    <w:rsid w:val="00D56A0E"/>
    <w:rsid w:val="00D57418"/>
    <w:rsid w:val="00D57AD3"/>
    <w:rsid w:val="00D62F25"/>
    <w:rsid w:val="00D635FE"/>
    <w:rsid w:val="00D64B5B"/>
    <w:rsid w:val="00D6604C"/>
    <w:rsid w:val="00D66A7B"/>
    <w:rsid w:val="00D66DF4"/>
    <w:rsid w:val="00D729DE"/>
    <w:rsid w:val="00D75B6A"/>
    <w:rsid w:val="00D778DF"/>
    <w:rsid w:val="00D80727"/>
    <w:rsid w:val="00D84BDA"/>
    <w:rsid w:val="00D86D9E"/>
    <w:rsid w:val="00D87013"/>
    <w:rsid w:val="00D876A8"/>
    <w:rsid w:val="00D87F26"/>
    <w:rsid w:val="00D913F0"/>
    <w:rsid w:val="00D93063"/>
    <w:rsid w:val="00D933B0"/>
    <w:rsid w:val="00D951FC"/>
    <w:rsid w:val="00D963BE"/>
    <w:rsid w:val="00D977E8"/>
    <w:rsid w:val="00D97B16"/>
    <w:rsid w:val="00DA119B"/>
    <w:rsid w:val="00DA4214"/>
    <w:rsid w:val="00DA6A8B"/>
    <w:rsid w:val="00DB091E"/>
    <w:rsid w:val="00DB1C89"/>
    <w:rsid w:val="00DB2C22"/>
    <w:rsid w:val="00DB3191"/>
    <w:rsid w:val="00DB3541"/>
    <w:rsid w:val="00DB3763"/>
    <w:rsid w:val="00DB3DEB"/>
    <w:rsid w:val="00DB4029"/>
    <w:rsid w:val="00DB45D6"/>
    <w:rsid w:val="00DB5ECF"/>
    <w:rsid w:val="00DB5F4D"/>
    <w:rsid w:val="00DB5FC9"/>
    <w:rsid w:val="00DB66F2"/>
    <w:rsid w:val="00DB6DA5"/>
    <w:rsid w:val="00DB71E8"/>
    <w:rsid w:val="00DC076B"/>
    <w:rsid w:val="00DC1103"/>
    <w:rsid w:val="00DC186F"/>
    <w:rsid w:val="00DC217A"/>
    <w:rsid w:val="00DC252F"/>
    <w:rsid w:val="00DC3E62"/>
    <w:rsid w:val="00DC4737"/>
    <w:rsid w:val="00DC5F27"/>
    <w:rsid w:val="00DC5FDF"/>
    <w:rsid w:val="00DC6050"/>
    <w:rsid w:val="00DC6445"/>
    <w:rsid w:val="00DC7C9D"/>
    <w:rsid w:val="00DD3319"/>
    <w:rsid w:val="00DD35E1"/>
    <w:rsid w:val="00DD43EA"/>
    <w:rsid w:val="00DD7411"/>
    <w:rsid w:val="00DE1DC2"/>
    <w:rsid w:val="00DE37A4"/>
    <w:rsid w:val="00DE4A51"/>
    <w:rsid w:val="00DE5C02"/>
    <w:rsid w:val="00DE6918"/>
    <w:rsid w:val="00DE6DC2"/>
    <w:rsid w:val="00DE6F44"/>
    <w:rsid w:val="00DE7BAF"/>
    <w:rsid w:val="00DF19EE"/>
    <w:rsid w:val="00DF1B58"/>
    <w:rsid w:val="00DF2873"/>
    <w:rsid w:val="00DF6442"/>
    <w:rsid w:val="00E00971"/>
    <w:rsid w:val="00E009DA"/>
    <w:rsid w:val="00E037D9"/>
    <w:rsid w:val="00E04927"/>
    <w:rsid w:val="00E0688D"/>
    <w:rsid w:val="00E10699"/>
    <w:rsid w:val="00E11A48"/>
    <w:rsid w:val="00E130EB"/>
    <w:rsid w:val="00E14C3D"/>
    <w:rsid w:val="00E1513C"/>
    <w:rsid w:val="00E15EAE"/>
    <w:rsid w:val="00E162CD"/>
    <w:rsid w:val="00E17FA5"/>
    <w:rsid w:val="00E21BFE"/>
    <w:rsid w:val="00E21C88"/>
    <w:rsid w:val="00E22075"/>
    <w:rsid w:val="00E223AC"/>
    <w:rsid w:val="00E26542"/>
    <w:rsid w:val="00E26930"/>
    <w:rsid w:val="00E27257"/>
    <w:rsid w:val="00E27CBA"/>
    <w:rsid w:val="00E27F4F"/>
    <w:rsid w:val="00E3080E"/>
    <w:rsid w:val="00E33C65"/>
    <w:rsid w:val="00E4304C"/>
    <w:rsid w:val="00E43889"/>
    <w:rsid w:val="00E447D2"/>
    <w:rsid w:val="00E449D0"/>
    <w:rsid w:val="00E44A34"/>
    <w:rsid w:val="00E4506A"/>
    <w:rsid w:val="00E46299"/>
    <w:rsid w:val="00E53F99"/>
    <w:rsid w:val="00E54CE3"/>
    <w:rsid w:val="00E54D0F"/>
    <w:rsid w:val="00E56510"/>
    <w:rsid w:val="00E5746F"/>
    <w:rsid w:val="00E61F9B"/>
    <w:rsid w:val="00E62EA8"/>
    <w:rsid w:val="00E67A6E"/>
    <w:rsid w:val="00E70096"/>
    <w:rsid w:val="00E71B43"/>
    <w:rsid w:val="00E75056"/>
    <w:rsid w:val="00E8075A"/>
    <w:rsid w:val="00E81612"/>
    <w:rsid w:val="00E82852"/>
    <w:rsid w:val="00E82BD7"/>
    <w:rsid w:val="00E83254"/>
    <w:rsid w:val="00E85793"/>
    <w:rsid w:val="00E859E3"/>
    <w:rsid w:val="00E862D6"/>
    <w:rsid w:val="00E87D18"/>
    <w:rsid w:val="00E87D62"/>
    <w:rsid w:val="00E912E7"/>
    <w:rsid w:val="00E92863"/>
    <w:rsid w:val="00E92968"/>
    <w:rsid w:val="00E94DAE"/>
    <w:rsid w:val="00E97333"/>
    <w:rsid w:val="00EA08BC"/>
    <w:rsid w:val="00EA1E75"/>
    <w:rsid w:val="00EA2CB1"/>
    <w:rsid w:val="00EA486E"/>
    <w:rsid w:val="00EA4FA3"/>
    <w:rsid w:val="00EA71D0"/>
    <w:rsid w:val="00EA74E6"/>
    <w:rsid w:val="00EB001B"/>
    <w:rsid w:val="00EB2767"/>
    <w:rsid w:val="00EB3082"/>
    <w:rsid w:val="00EB6C33"/>
    <w:rsid w:val="00EC06BB"/>
    <w:rsid w:val="00EC0866"/>
    <w:rsid w:val="00EC1DEA"/>
    <w:rsid w:val="00EC4CFD"/>
    <w:rsid w:val="00EC6F62"/>
    <w:rsid w:val="00EC7CC1"/>
    <w:rsid w:val="00ED2EA2"/>
    <w:rsid w:val="00ED3260"/>
    <w:rsid w:val="00ED6019"/>
    <w:rsid w:val="00ED7830"/>
    <w:rsid w:val="00EE2BFF"/>
    <w:rsid w:val="00EE3909"/>
    <w:rsid w:val="00EE613B"/>
    <w:rsid w:val="00EE7451"/>
    <w:rsid w:val="00EF2C4D"/>
    <w:rsid w:val="00EF3D8B"/>
    <w:rsid w:val="00EF4205"/>
    <w:rsid w:val="00EF5939"/>
    <w:rsid w:val="00EF66F3"/>
    <w:rsid w:val="00F01714"/>
    <w:rsid w:val="00F02522"/>
    <w:rsid w:val="00F0258F"/>
    <w:rsid w:val="00F02B63"/>
    <w:rsid w:val="00F02D06"/>
    <w:rsid w:val="00F05303"/>
    <w:rsid w:val="00F056E5"/>
    <w:rsid w:val="00F068B6"/>
    <w:rsid w:val="00F06FDD"/>
    <w:rsid w:val="00F0721A"/>
    <w:rsid w:val="00F07DA2"/>
    <w:rsid w:val="00F10819"/>
    <w:rsid w:val="00F10F32"/>
    <w:rsid w:val="00F11219"/>
    <w:rsid w:val="00F1173E"/>
    <w:rsid w:val="00F147EC"/>
    <w:rsid w:val="00F16F35"/>
    <w:rsid w:val="00F17559"/>
    <w:rsid w:val="00F201B6"/>
    <w:rsid w:val="00F2229D"/>
    <w:rsid w:val="00F2263C"/>
    <w:rsid w:val="00F23BDC"/>
    <w:rsid w:val="00F255EA"/>
    <w:rsid w:val="00F25ABB"/>
    <w:rsid w:val="00F263FD"/>
    <w:rsid w:val="00F266F0"/>
    <w:rsid w:val="00F26F62"/>
    <w:rsid w:val="00F27963"/>
    <w:rsid w:val="00F27FC0"/>
    <w:rsid w:val="00F30103"/>
    <w:rsid w:val="00F30446"/>
    <w:rsid w:val="00F32002"/>
    <w:rsid w:val="00F3318B"/>
    <w:rsid w:val="00F34E7A"/>
    <w:rsid w:val="00F355C5"/>
    <w:rsid w:val="00F4135D"/>
    <w:rsid w:val="00F41F1B"/>
    <w:rsid w:val="00F426AC"/>
    <w:rsid w:val="00F44768"/>
    <w:rsid w:val="00F44EDB"/>
    <w:rsid w:val="00F46BD9"/>
    <w:rsid w:val="00F52149"/>
    <w:rsid w:val="00F53E9D"/>
    <w:rsid w:val="00F5639E"/>
    <w:rsid w:val="00F601D4"/>
    <w:rsid w:val="00F60BE0"/>
    <w:rsid w:val="00F61FCD"/>
    <w:rsid w:val="00F6280E"/>
    <w:rsid w:val="00F64C5A"/>
    <w:rsid w:val="00F65D38"/>
    <w:rsid w:val="00F666EC"/>
    <w:rsid w:val="00F7050A"/>
    <w:rsid w:val="00F74714"/>
    <w:rsid w:val="00F74D24"/>
    <w:rsid w:val="00F75533"/>
    <w:rsid w:val="00F77B92"/>
    <w:rsid w:val="00F80252"/>
    <w:rsid w:val="00F8036D"/>
    <w:rsid w:val="00F809DC"/>
    <w:rsid w:val="00F840EE"/>
    <w:rsid w:val="00F85805"/>
    <w:rsid w:val="00F86EB0"/>
    <w:rsid w:val="00F92596"/>
    <w:rsid w:val="00F957A2"/>
    <w:rsid w:val="00F961EB"/>
    <w:rsid w:val="00F96598"/>
    <w:rsid w:val="00FA154B"/>
    <w:rsid w:val="00FA1617"/>
    <w:rsid w:val="00FA3811"/>
    <w:rsid w:val="00FA386D"/>
    <w:rsid w:val="00FA3B9F"/>
    <w:rsid w:val="00FA3C54"/>
    <w:rsid w:val="00FA3F06"/>
    <w:rsid w:val="00FA4A26"/>
    <w:rsid w:val="00FA6315"/>
    <w:rsid w:val="00FA67C8"/>
    <w:rsid w:val="00FA6DA6"/>
    <w:rsid w:val="00FA7084"/>
    <w:rsid w:val="00FA7B5E"/>
    <w:rsid w:val="00FA7BEF"/>
    <w:rsid w:val="00FA7C85"/>
    <w:rsid w:val="00FB0783"/>
    <w:rsid w:val="00FB0EE9"/>
    <w:rsid w:val="00FB1105"/>
    <w:rsid w:val="00FB15CD"/>
    <w:rsid w:val="00FB1929"/>
    <w:rsid w:val="00FB249A"/>
    <w:rsid w:val="00FB4704"/>
    <w:rsid w:val="00FB4DD8"/>
    <w:rsid w:val="00FB57AF"/>
    <w:rsid w:val="00FB5FD9"/>
    <w:rsid w:val="00FB6713"/>
    <w:rsid w:val="00FB7FFE"/>
    <w:rsid w:val="00FC1A53"/>
    <w:rsid w:val="00FC315C"/>
    <w:rsid w:val="00FC3163"/>
    <w:rsid w:val="00FC360E"/>
    <w:rsid w:val="00FC58C8"/>
    <w:rsid w:val="00FC5B2A"/>
    <w:rsid w:val="00FD0EF0"/>
    <w:rsid w:val="00FD1398"/>
    <w:rsid w:val="00FD1995"/>
    <w:rsid w:val="00FD26C3"/>
    <w:rsid w:val="00FD2AC3"/>
    <w:rsid w:val="00FD33AB"/>
    <w:rsid w:val="00FD3BA4"/>
    <w:rsid w:val="00FD4724"/>
    <w:rsid w:val="00FD485C"/>
    <w:rsid w:val="00FD49E3"/>
    <w:rsid w:val="00FD4A68"/>
    <w:rsid w:val="00FD5C17"/>
    <w:rsid w:val="00FD6430"/>
    <w:rsid w:val="00FD68ED"/>
    <w:rsid w:val="00FD7E00"/>
    <w:rsid w:val="00FE1FF2"/>
    <w:rsid w:val="00FE2824"/>
    <w:rsid w:val="00FE2EA5"/>
    <w:rsid w:val="00FE2F0E"/>
    <w:rsid w:val="00FE3990"/>
    <w:rsid w:val="00FE3EA5"/>
    <w:rsid w:val="00FE53F2"/>
    <w:rsid w:val="00FE661F"/>
    <w:rsid w:val="00FF0400"/>
    <w:rsid w:val="00FF0704"/>
    <w:rsid w:val="00FF35F6"/>
    <w:rsid w:val="00FF3D6B"/>
    <w:rsid w:val="00FF5407"/>
    <w:rsid w:val="00FF738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BB"/>
    <w:rPr>
      <w:rFonts w:ascii="Times New Roman" w:eastAsia="Times New Roman" w:hAnsi="Times New Roman"/>
      <w:sz w:val="24"/>
      <w:szCs w:val="24"/>
    </w:rPr>
  </w:style>
  <w:style w:type="paragraph" w:styleId="Titre1">
    <w:name w:val="heading 1"/>
    <w:basedOn w:val="Normal"/>
    <w:next w:val="BodyTextL25"/>
    <w:link w:val="Titre1C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Titre2">
    <w:name w:val="heading 2"/>
    <w:basedOn w:val="Normal"/>
    <w:next w:val="BodyTextL25"/>
    <w:link w:val="Titre2C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outlineLvl w:val="2"/>
    </w:pPr>
    <w:rPr>
      <w:rFonts w:ascii="Arial" w:hAnsi="Arial"/>
      <w:b/>
      <w:bCs/>
      <w:sz w:val="22"/>
      <w:szCs w:val="26"/>
    </w:rPr>
  </w:style>
  <w:style w:type="paragraph" w:styleId="Titre4">
    <w:name w:val="heading 4"/>
    <w:basedOn w:val="BodyTextL25"/>
    <w:next w:val="BodyTextL25"/>
    <w:link w:val="Titre4Car"/>
    <w:unhideWhenUsed/>
    <w:qFormat/>
    <w:rsid w:val="00981CCA"/>
    <w:pPr>
      <w:keepNext/>
      <w:spacing w:before="0" w:after="0"/>
      <w:ind w:left="720"/>
      <w:outlineLvl w:val="3"/>
    </w:pPr>
    <w:rPr>
      <w:rFonts w:eastAsia="Times New Roman"/>
      <w:bCs/>
      <w:color w:val="984806" w:themeColor="accent6" w:themeShade="80"/>
      <w:szCs w:val="28"/>
    </w:rPr>
  </w:style>
  <w:style w:type="paragraph" w:styleId="Titre5">
    <w:name w:val="heading 5"/>
    <w:basedOn w:val="Normal"/>
    <w:next w:val="Normal"/>
    <w:link w:val="Titre5Car"/>
    <w:semiHidden/>
    <w:unhideWhenUsed/>
    <w:qFormat/>
    <w:rsid w:val="00231DCA"/>
    <w:pPr>
      <w:spacing w:before="240" w:after="60"/>
      <w:outlineLvl w:val="4"/>
    </w:pPr>
    <w:rPr>
      <w:rFonts w:ascii="Arial" w:hAnsi="Arial"/>
      <w:b/>
      <w:bCs/>
      <w:i/>
      <w:iCs/>
      <w:sz w:val="26"/>
      <w:szCs w:val="26"/>
    </w:rPr>
  </w:style>
  <w:style w:type="paragraph" w:styleId="Titre6">
    <w:name w:val="heading 6"/>
    <w:basedOn w:val="Normal"/>
    <w:next w:val="Normal"/>
    <w:link w:val="Titre6Car"/>
    <w:semiHidden/>
    <w:unhideWhenUsed/>
    <w:qFormat/>
    <w:rsid w:val="00231DCA"/>
    <w:pPr>
      <w:spacing w:before="240" w:after="60"/>
      <w:outlineLvl w:val="5"/>
    </w:pPr>
    <w:rPr>
      <w:rFonts w:ascii="Arial" w:hAnsi="Arial"/>
      <w:b/>
      <w:bCs/>
      <w:sz w:val="22"/>
      <w:szCs w:val="22"/>
    </w:rPr>
  </w:style>
  <w:style w:type="paragraph" w:styleId="Titre7">
    <w:name w:val="heading 7"/>
    <w:basedOn w:val="Normal"/>
    <w:next w:val="Normal"/>
    <w:link w:val="Titre7Car"/>
    <w:semiHidden/>
    <w:unhideWhenUsed/>
    <w:qFormat/>
    <w:rsid w:val="00231DCA"/>
    <w:pPr>
      <w:spacing w:before="240" w:after="60"/>
      <w:outlineLvl w:val="6"/>
    </w:pPr>
    <w:rPr>
      <w:rFonts w:ascii="Arial" w:hAnsi="Arial"/>
      <w:sz w:val="20"/>
    </w:rPr>
  </w:style>
  <w:style w:type="paragraph" w:styleId="Titre8">
    <w:name w:val="heading 8"/>
    <w:basedOn w:val="Normal"/>
    <w:next w:val="Normal"/>
    <w:link w:val="Titre8Car"/>
    <w:semiHidden/>
    <w:unhideWhenUsed/>
    <w:qFormat/>
    <w:rsid w:val="00231DCA"/>
    <w:pPr>
      <w:spacing w:before="240" w:after="60"/>
      <w:outlineLvl w:val="7"/>
    </w:pPr>
    <w:rPr>
      <w:rFonts w:ascii="Arial" w:hAnsi="Arial"/>
      <w:i/>
      <w:iCs/>
      <w:sz w:val="20"/>
    </w:rPr>
  </w:style>
  <w:style w:type="paragraph" w:styleId="Titre9">
    <w:name w:val="heading 9"/>
    <w:basedOn w:val="Normal"/>
    <w:next w:val="Normal"/>
    <w:link w:val="Titre9Car"/>
    <w:semiHidden/>
    <w:unhideWhenUsed/>
    <w:qFormat/>
    <w:rsid w:val="00231DCA"/>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before="60"/>
    </w:pPr>
    <w:rPr>
      <w:rFonts w:ascii="Tahoma" w:eastAsia="Calibri"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FB57AF"/>
    <w:pPr>
      <w:numPr>
        <w:numId w:val="7"/>
      </w:numPr>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Corpsdetexte"/>
    <w:next w:val="BodyTextL25"/>
    <w:qFormat/>
    <w:rsid w:val="002C2C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Explorateurdedocuments">
    <w:name w:val="Document Map"/>
    <w:basedOn w:val="Normal"/>
    <w:link w:val="ExplorateurdedocumentsCar"/>
    <w:uiPriority w:val="99"/>
    <w:semiHidden/>
    <w:unhideWhenUsed/>
    <w:rsid w:val="00AB758A"/>
    <w:pPr>
      <w:spacing w:before="60"/>
    </w:pPr>
    <w:rPr>
      <w:rFonts w:ascii="Tahoma" w:eastAsia="Calibri"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pPr>
      <w:spacing w:before="60" w:after="60" w:line="276" w:lineRule="auto"/>
    </w:pPr>
    <w:rPr>
      <w:rFonts w:ascii="Arial" w:eastAsia="Calibri" w:hAnsi="Arial"/>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81CCA"/>
    <w:rPr>
      <w:rFonts w:eastAsia="Times New Roman"/>
      <w:bCs/>
      <w:color w:val="984806" w:themeColor="accent6" w:themeShade="80"/>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rPr>
      <w:rFonts w:ascii="Arial" w:hAnsi="Arial"/>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rPr>
      <w:rFonts w:ascii="Arial" w:hAnsi="Arial"/>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Titreindex">
    <w:name w:val="index heading"/>
    <w:basedOn w:val="Normal"/>
    <w:next w:val="Index1"/>
    <w:semiHidden/>
    <w:rsid w:val="00231DCA"/>
    <w:rPr>
      <w:rFonts w:ascii="Arial" w:hAnsi="Arial" w:cs="Arial"/>
      <w:b/>
      <w:bCs/>
      <w:sz w:val="20"/>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ind w:left="240" w:hanging="240"/>
    </w:pPr>
    <w:rPr>
      <w:rFonts w:ascii="Arial" w:hAnsi="Arial"/>
      <w:sz w:val="20"/>
    </w:rPr>
  </w:style>
  <w:style w:type="paragraph" w:styleId="Tabledesillustrations">
    <w:name w:val="table of figures"/>
    <w:basedOn w:val="Normal"/>
    <w:next w:val="Normal"/>
    <w:semiHidden/>
    <w:rsid w:val="00231DCA"/>
    <w:pPr>
      <w:ind w:left="480" w:hanging="480"/>
    </w:pPr>
    <w:rPr>
      <w:rFonts w:ascii="Arial" w:hAnsi="Arial"/>
      <w:sz w:val="20"/>
    </w:rPr>
  </w:style>
  <w:style w:type="paragraph" w:styleId="TitreTR">
    <w:name w:val="toa heading"/>
    <w:basedOn w:val="Normal"/>
    <w:next w:val="Normal"/>
    <w:semiHidden/>
    <w:rsid w:val="00231DCA"/>
    <w:pPr>
      <w:spacing w:before="120"/>
    </w:pPr>
    <w:rPr>
      <w:rFonts w:ascii="Arial" w:hAnsi="Arial" w:cs="Arial"/>
      <w:b/>
      <w:bCs/>
      <w:sz w:val="20"/>
    </w:rPr>
  </w:style>
  <w:style w:type="paragraph" w:styleId="TM1">
    <w:name w:val="toc 1"/>
    <w:basedOn w:val="Normal"/>
    <w:next w:val="Normal"/>
    <w:autoRedefine/>
    <w:semiHidden/>
    <w:rsid w:val="00231DCA"/>
    <w:rPr>
      <w:rFonts w:ascii="Arial" w:hAnsi="Arial"/>
      <w:sz w:val="20"/>
    </w:rPr>
  </w:style>
  <w:style w:type="paragraph" w:styleId="TM2">
    <w:name w:val="toc 2"/>
    <w:basedOn w:val="Normal"/>
    <w:next w:val="Normal"/>
    <w:autoRedefine/>
    <w:semiHidden/>
    <w:rsid w:val="00231DCA"/>
    <w:pPr>
      <w:ind w:left="240"/>
    </w:pPr>
    <w:rPr>
      <w:rFonts w:ascii="Arial" w:hAnsi="Arial"/>
      <w:sz w:val="20"/>
    </w:rPr>
  </w:style>
  <w:style w:type="paragraph" w:styleId="TM3">
    <w:name w:val="toc 3"/>
    <w:basedOn w:val="Normal"/>
    <w:next w:val="Normal"/>
    <w:autoRedefine/>
    <w:semiHidden/>
    <w:rsid w:val="00231DCA"/>
    <w:pPr>
      <w:ind w:left="480"/>
    </w:pPr>
    <w:rPr>
      <w:rFonts w:ascii="Arial" w:hAnsi="Arial"/>
      <w:sz w:val="20"/>
    </w:rPr>
  </w:style>
  <w:style w:type="paragraph" w:styleId="TM4">
    <w:name w:val="toc 4"/>
    <w:basedOn w:val="Normal"/>
    <w:next w:val="Normal"/>
    <w:autoRedefine/>
    <w:semiHidden/>
    <w:rsid w:val="00231DCA"/>
    <w:pPr>
      <w:ind w:left="720"/>
    </w:pPr>
    <w:rPr>
      <w:rFonts w:ascii="Arial" w:hAnsi="Arial"/>
      <w:sz w:val="20"/>
    </w:rPr>
  </w:style>
  <w:style w:type="paragraph" w:styleId="TM5">
    <w:name w:val="toc 5"/>
    <w:basedOn w:val="Normal"/>
    <w:next w:val="Normal"/>
    <w:autoRedefine/>
    <w:semiHidden/>
    <w:rsid w:val="00231DCA"/>
    <w:pPr>
      <w:ind w:left="960"/>
    </w:pPr>
    <w:rPr>
      <w:rFonts w:ascii="Arial" w:hAnsi="Arial"/>
      <w:sz w:val="20"/>
    </w:rPr>
  </w:style>
  <w:style w:type="paragraph" w:styleId="TM6">
    <w:name w:val="toc 6"/>
    <w:basedOn w:val="Normal"/>
    <w:next w:val="Normal"/>
    <w:autoRedefine/>
    <w:semiHidden/>
    <w:rsid w:val="00231DCA"/>
    <w:pPr>
      <w:ind w:left="1200"/>
    </w:pPr>
    <w:rPr>
      <w:rFonts w:ascii="Arial" w:hAnsi="Arial"/>
      <w:sz w:val="20"/>
    </w:rPr>
  </w:style>
  <w:style w:type="paragraph" w:styleId="TM7">
    <w:name w:val="toc 7"/>
    <w:basedOn w:val="Normal"/>
    <w:next w:val="Normal"/>
    <w:autoRedefine/>
    <w:semiHidden/>
    <w:rsid w:val="00231DCA"/>
    <w:pPr>
      <w:ind w:left="1440"/>
    </w:pPr>
    <w:rPr>
      <w:rFonts w:ascii="Arial" w:hAnsi="Arial"/>
      <w:sz w:val="20"/>
    </w:rPr>
  </w:style>
  <w:style w:type="paragraph" w:styleId="TM8">
    <w:name w:val="toc 8"/>
    <w:basedOn w:val="Normal"/>
    <w:next w:val="Normal"/>
    <w:autoRedefine/>
    <w:semiHidden/>
    <w:rsid w:val="00231DCA"/>
    <w:pPr>
      <w:ind w:left="1680"/>
    </w:pPr>
    <w:rPr>
      <w:rFonts w:ascii="Arial" w:hAnsi="Arial"/>
      <w:sz w:val="20"/>
    </w:rPr>
  </w:style>
  <w:style w:type="paragraph" w:styleId="TM9">
    <w:name w:val="toc 9"/>
    <w:basedOn w:val="Normal"/>
    <w:next w:val="Normal"/>
    <w:autoRedefine/>
    <w:semiHidden/>
    <w:rsid w:val="00231DCA"/>
    <w:pPr>
      <w:ind w:left="1920"/>
    </w:pPr>
    <w:rPr>
      <w:rFonts w:ascii="Arial" w:hAnsi="Arial"/>
      <w:sz w:val="20"/>
    </w:rPr>
  </w:style>
  <w:style w:type="paragraph" w:styleId="Corpsdetexte">
    <w:name w:val="Body Text"/>
    <w:basedOn w:val="Normal"/>
    <w:link w:val="CorpsdetexteCar"/>
    <w:rsid w:val="00603503"/>
    <w:pPr>
      <w:spacing w:before="120" w:after="120"/>
    </w:pPr>
    <w:rPr>
      <w:rFonts w:ascii="Arial" w:hAnsi="Arial"/>
      <w:sz w:val="20"/>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after="120"/>
      <w:contextualSpacing/>
    </w:pPr>
    <w:rPr>
      <w:rFonts w:ascii="Arial" w:eastAsiaTheme="majorEastAsia" w:hAnsi="Arial"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CodeHTML">
    <w:name w:val="HTML Code"/>
    <w:basedOn w:val="Policepardfaut"/>
    <w:uiPriority w:val="99"/>
    <w:semiHidden/>
    <w:unhideWhenUsed/>
    <w:rsid w:val="00DB091E"/>
    <w:rPr>
      <w:rFonts w:ascii="Courier New" w:eastAsia="Times New Roman" w:hAnsi="Courier New" w:cs="Courier New"/>
      <w:sz w:val="20"/>
      <w:szCs w:val="20"/>
    </w:rPr>
  </w:style>
  <w:style w:type="character" w:styleId="Lienhypertexte">
    <w:name w:val="Hyperlink"/>
    <w:basedOn w:val="Policepardfaut"/>
    <w:unhideWhenUsed/>
    <w:rsid w:val="005A02B8"/>
    <w:rPr>
      <w:color w:val="0000FF" w:themeColor="hyperlink"/>
      <w:u w:val="single"/>
    </w:rPr>
  </w:style>
  <w:style w:type="character" w:customStyle="1" w:styleId="UnresolvedMention">
    <w:name w:val="Unresolved Mention"/>
    <w:basedOn w:val="Policepardfaut"/>
    <w:uiPriority w:val="99"/>
    <w:semiHidden/>
    <w:unhideWhenUsed/>
    <w:rsid w:val="005A02B8"/>
    <w:rPr>
      <w:color w:val="605E5C"/>
      <w:shd w:val="clear" w:color="auto" w:fill="E1DFDD"/>
    </w:rPr>
  </w:style>
  <w:style w:type="paragraph" w:styleId="Paragraphedeliste">
    <w:name w:val="List Paragraph"/>
    <w:basedOn w:val="Normal"/>
    <w:uiPriority w:val="34"/>
    <w:qFormat/>
    <w:rsid w:val="000226D6"/>
    <w:pPr>
      <w:ind w:left="720"/>
      <w:contextualSpacing/>
    </w:pPr>
  </w:style>
</w:styles>
</file>

<file path=word/webSettings.xml><?xml version="1.0" encoding="utf-8"?>
<w:webSettings xmlns:r="http://schemas.openxmlformats.org/officeDocument/2006/relationships" xmlns:w="http://schemas.openxmlformats.org/wordprocessingml/2006/main">
  <w:divs>
    <w:div w:id="6258092">
      <w:bodyDiv w:val="1"/>
      <w:marLeft w:val="0"/>
      <w:marRight w:val="0"/>
      <w:marTop w:val="0"/>
      <w:marBottom w:val="0"/>
      <w:divBdr>
        <w:top w:val="none" w:sz="0" w:space="0" w:color="auto"/>
        <w:left w:val="none" w:sz="0" w:space="0" w:color="auto"/>
        <w:bottom w:val="none" w:sz="0" w:space="0" w:color="auto"/>
        <w:right w:val="none" w:sz="0" w:space="0" w:color="auto"/>
      </w:divBdr>
    </w:div>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47919585">
      <w:bodyDiv w:val="1"/>
      <w:marLeft w:val="0"/>
      <w:marRight w:val="0"/>
      <w:marTop w:val="0"/>
      <w:marBottom w:val="0"/>
      <w:divBdr>
        <w:top w:val="none" w:sz="0" w:space="0" w:color="auto"/>
        <w:left w:val="none" w:sz="0" w:space="0" w:color="auto"/>
        <w:bottom w:val="none" w:sz="0" w:space="0" w:color="auto"/>
        <w:right w:val="none" w:sz="0" w:space="0" w:color="auto"/>
      </w:divBdr>
    </w:div>
    <w:div w:id="61371059">
      <w:bodyDiv w:val="1"/>
      <w:marLeft w:val="0"/>
      <w:marRight w:val="0"/>
      <w:marTop w:val="0"/>
      <w:marBottom w:val="0"/>
      <w:divBdr>
        <w:top w:val="none" w:sz="0" w:space="0" w:color="auto"/>
        <w:left w:val="none" w:sz="0" w:space="0" w:color="auto"/>
        <w:bottom w:val="none" w:sz="0" w:space="0" w:color="auto"/>
        <w:right w:val="none" w:sz="0" w:space="0" w:color="auto"/>
      </w:divBdr>
    </w:div>
    <w:div w:id="66656256">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00271031">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59934999">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66795920">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51849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22452910">
      <w:bodyDiv w:val="1"/>
      <w:marLeft w:val="0"/>
      <w:marRight w:val="0"/>
      <w:marTop w:val="0"/>
      <w:marBottom w:val="0"/>
      <w:divBdr>
        <w:top w:val="none" w:sz="0" w:space="0" w:color="auto"/>
        <w:left w:val="none" w:sz="0" w:space="0" w:color="auto"/>
        <w:bottom w:val="none" w:sz="0" w:space="0" w:color="auto"/>
        <w:right w:val="none" w:sz="0" w:space="0" w:color="auto"/>
      </w:divBdr>
      <w:divsChild>
        <w:div w:id="1194804481">
          <w:marLeft w:val="0"/>
          <w:marRight w:val="0"/>
          <w:marTop w:val="0"/>
          <w:marBottom w:val="0"/>
          <w:divBdr>
            <w:top w:val="none" w:sz="0" w:space="0" w:color="auto"/>
            <w:left w:val="none" w:sz="0" w:space="0" w:color="auto"/>
            <w:bottom w:val="none" w:sz="0" w:space="0" w:color="auto"/>
            <w:right w:val="none" w:sz="0" w:space="0" w:color="auto"/>
          </w:divBdr>
        </w:div>
        <w:div w:id="1469283314">
          <w:marLeft w:val="0"/>
          <w:marRight w:val="0"/>
          <w:marTop w:val="0"/>
          <w:marBottom w:val="0"/>
          <w:divBdr>
            <w:top w:val="none" w:sz="0" w:space="0" w:color="auto"/>
            <w:left w:val="none" w:sz="0" w:space="0" w:color="auto"/>
            <w:bottom w:val="none" w:sz="0" w:space="0" w:color="auto"/>
            <w:right w:val="none" w:sz="0" w:space="0" w:color="auto"/>
          </w:divBdr>
        </w:div>
        <w:div w:id="402531721">
          <w:marLeft w:val="0"/>
          <w:marRight w:val="0"/>
          <w:marTop w:val="0"/>
          <w:marBottom w:val="0"/>
          <w:divBdr>
            <w:top w:val="none" w:sz="0" w:space="0" w:color="auto"/>
            <w:left w:val="none" w:sz="0" w:space="0" w:color="auto"/>
            <w:bottom w:val="none" w:sz="0" w:space="0" w:color="auto"/>
            <w:right w:val="none" w:sz="0" w:space="0" w:color="auto"/>
          </w:divBdr>
        </w:div>
      </w:divsChild>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291910096">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1040536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45056476">
      <w:bodyDiv w:val="1"/>
      <w:marLeft w:val="0"/>
      <w:marRight w:val="0"/>
      <w:marTop w:val="0"/>
      <w:marBottom w:val="0"/>
      <w:divBdr>
        <w:top w:val="none" w:sz="0" w:space="0" w:color="auto"/>
        <w:left w:val="none" w:sz="0" w:space="0" w:color="auto"/>
        <w:bottom w:val="none" w:sz="0" w:space="0" w:color="auto"/>
        <w:right w:val="none" w:sz="0" w:space="0" w:color="auto"/>
      </w:divBdr>
    </w:div>
    <w:div w:id="358968911">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49070772">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62062710">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596980452">
      <w:bodyDiv w:val="1"/>
      <w:marLeft w:val="0"/>
      <w:marRight w:val="0"/>
      <w:marTop w:val="0"/>
      <w:marBottom w:val="0"/>
      <w:divBdr>
        <w:top w:val="none" w:sz="0" w:space="0" w:color="auto"/>
        <w:left w:val="none" w:sz="0" w:space="0" w:color="auto"/>
        <w:bottom w:val="none" w:sz="0" w:space="0" w:color="auto"/>
        <w:right w:val="none" w:sz="0" w:space="0" w:color="auto"/>
      </w:divBdr>
    </w:div>
    <w:div w:id="604970331">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34338244">
      <w:bodyDiv w:val="1"/>
      <w:marLeft w:val="0"/>
      <w:marRight w:val="0"/>
      <w:marTop w:val="0"/>
      <w:marBottom w:val="0"/>
      <w:divBdr>
        <w:top w:val="none" w:sz="0" w:space="0" w:color="auto"/>
        <w:left w:val="none" w:sz="0" w:space="0" w:color="auto"/>
        <w:bottom w:val="none" w:sz="0" w:space="0" w:color="auto"/>
        <w:right w:val="none" w:sz="0" w:space="0" w:color="auto"/>
      </w:divBdr>
    </w:div>
    <w:div w:id="636112163">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28456271">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29060995">
      <w:bodyDiv w:val="1"/>
      <w:marLeft w:val="0"/>
      <w:marRight w:val="0"/>
      <w:marTop w:val="0"/>
      <w:marBottom w:val="0"/>
      <w:divBdr>
        <w:top w:val="none" w:sz="0" w:space="0" w:color="auto"/>
        <w:left w:val="none" w:sz="0" w:space="0" w:color="auto"/>
        <w:bottom w:val="none" w:sz="0" w:space="0" w:color="auto"/>
        <w:right w:val="none" w:sz="0" w:space="0" w:color="auto"/>
      </w:divBdr>
    </w:div>
    <w:div w:id="853542093">
      <w:bodyDiv w:val="1"/>
      <w:marLeft w:val="0"/>
      <w:marRight w:val="0"/>
      <w:marTop w:val="0"/>
      <w:marBottom w:val="0"/>
      <w:divBdr>
        <w:top w:val="none" w:sz="0" w:space="0" w:color="auto"/>
        <w:left w:val="none" w:sz="0" w:space="0" w:color="auto"/>
        <w:bottom w:val="none" w:sz="0" w:space="0" w:color="auto"/>
        <w:right w:val="none" w:sz="0" w:space="0" w:color="auto"/>
      </w:divBdr>
    </w:div>
    <w:div w:id="860557719">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75192761">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894657249">
      <w:bodyDiv w:val="1"/>
      <w:marLeft w:val="0"/>
      <w:marRight w:val="0"/>
      <w:marTop w:val="0"/>
      <w:marBottom w:val="0"/>
      <w:divBdr>
        <w:top w:val="none" w:sz="0" w:space="0" w:color="auto"/>
        <w:left w:val="none" w:sz="0" w:space="0" w:color="auto"/>
        <w:bottom w:val="none" w:sz="0" w:space="0" w:color="auto"/>
        <w:right w:val="none" w:sz="0" w:space="0" w:color="auto"/>
      </w:divBdr>
    </w:div>
    <w:div w:id="907956555">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36447059">
      <w:bodyDiv w:val="1"/>
      <w:marLeft w:val="0"/>
      <w:marRight w:val="0"/>
      <w:marTop w:val="0"/>
      <w:marBottom w:val="0"/>
      <w:divBdr>
        <w:top w:val="none" w:sz="0" w:space="0" w:color="auto"/>
        <w:left w:val="none" w:sz="0" w:space="0" w:color="auto"/>
        <w:bottom w:val="none" w:sz="0" w:space="0" w:color="auto"/>
        <w:right w:val="none" w:sz="0" w:space="0" w:color="auto"/>
      </w:divBdr>
    </w:div>
    <w:div w:id="943728306">
      <w:bodyDiv w:val="1"/>
      <w:marLeft w:val="0"/>
      <w:marRight w:val="0"/>
      <w:marTop w:val="0"/>
      <w:marBottom w:val="0"/>
      <w:divBdr>
        <w:top w:val="none" w:sz="0" w:space="0" w:color="auto"/>
        <w:left w:val="none" w:sz="0" w:space="0" w:color="auto"/>
        <w:bottom w:val="none" w:sz="0" w:space="0" w:color="auto"/>
        <w:right w:val="none" w:sz="0" w:space="0" w:color="auto"/>
      </w:divBdr>
    </w:div>
    <w:div w:id="95756443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5811769">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59936436">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13522828">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5181594">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147737">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40235301">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373844089">
      <w:bodyDiv w:val="1"/>
      <w:marLeft w:val="0"/>
      <w:marRight w:val="0"/>
      <w:marTop w:val="0"/>
      <w:marBottom w:val="0"/>
      <w:divBdr>
        <w:top w:val="none" w:sz="0" w:space="0" w:color="auto"/>
        <w:left w:val="none" w:sz="0" w:space="0" w:color="auto"/>
        <w:bottom w:val="none" w:sz="0" w:space="0" w:color="auto"/>
        <w:right w:val="none" w:sz="0" w:space="0" w:color="auto"/>
      </w:divBdr>
    </w:div>
    <w:div w:id="139470015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467435550">
      <w:bodyDiv w:val="1"/>
      <w:marLeft w:val="0"/>
      <w:marRight w:val="0"/>
      <w:marTop w:val="0"/>
      <w:marBottom w:val="0"/>
      <w:divBdr>
        <w:top w:val="none" w:sz="0" w:space="0" w:color="auto"/>
        <w:left w:val="none" w:sz="0" w:space="0" w:color="auto"/>
        <w:bottom w:val="none" w:sz="0" w:space="0" w:color="auto"/>
        <w:right w:val="none" w:sz="0" w:space="0" w:color="auto"/>
      </w:divBdr>
    </w:div>
    <w:div w:id="1474443066">
      <w:bodyDiv w:val="1"/>
      <w:marLeft w:val="0"/>
      <w:marRight w:val="0"/>
      <w:marTop w:val="0"/>
      <w:marBottom w:val="0"/>
      <w:divBdr>
        <w:top w:val="none" w:sz="0" w:space="0" w:color="auto"/>
        <w:left w:val="none" w:sz="0" w:space="0" w:color="auto"/>
        <w:bottom w:val="none" w:sz="0" w:space="0" w:color="auto"/>
        <w:right w:val="none" w:sz="0" w:space="0" w:color="auto"/>
      </w:divBdr>
    </w:div>
    <w:div w:id="1476530401">
      <w:bodyDiv w:val="1"/>
      <w:marLeft w:val="0"/>
      <w:marRight w:val="0"/>
      <w:marTop w:val="0"/>
      <w:marBottom w:val="0"/>
      <w:divBdr>
        <w:top w:val="none" w:sz="0" w:space="0" w:color="auto"/>
        <w:left w:val="none" w:sz="0" w:space="0" w:color="auto"/>
        <w:bottom w:val="none" w:sz="0" w:space="0" w:color="auto"/>
        <w:right w:val="none" w:sz="0" w:space="0" w:color="auto"/>
      </w:divBdr>
    </w:div>
    <w:div w:id="1481312064">
      <w:bodyDiv w:val="1"/>
      <w:marLeft w:val="0"/>
      <w:marRight w:val="0"/>
      <w:marTop w:val="0"/>
      <w:marBottom w:val="0"/>
      <w:divBdr>
        <w:top w:val="none" w:sz="0" w:space="0" w:color="auto"/>
        <w:left w:val="none" w:sz="0" w:space="0" w:color="auto"/>
        <w:bottom w:val="none" w:sz="0" w:space="0" w:color="auto"/>
        <w:right w:val="none" w:sz="0" w:space="0" w:color="auto"/>
      </w:divBdr>
    </w:div>
    <w:div w:id="1489442449">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0603426">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591114068">
      <w:bodyDiv w:val="1"/>
      <w:marLeft w:val="0"/>
      <w:marRight w:val="0"/>
      <w:marTop w:val="0"/>
      <w:marBottom w:val="0"/>
      <w:divBdr>
        <w:top w:val="none" w:sz="0" w:space="0" w:color="auto"/>
        <w:left w:val="none" w:sz="0" w:space="0" w:color="auto"/>
        <w:bottom w:val="none" w:sz="0" w:space="0" w:color="auto"/>
        <w:right w:val="none" w:sz="0" w:space="0" w:color="auto"/>
      </w:divBdr>
    </w:div>
    <w:div w:id="15921577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3393652">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0066174">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
    <w:div w:id="1665550747">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74527306">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0761288">
      <w:bodyDiv w:val="1"/>
      <w:marLeft w:val="0"/>
      <w:marRight w:val="0"/>
      <w:marTop w:val="0"/>
      <w:marBottom w:val="0"/>
      <w:divBdr>
        <w:top w:val="none" w:sz="0" w:space="0" w:color="auto"/>
        <w:left w:val="none" w:sz="0" w:space="0" w:color="auto"/>
        <w:bottom w:val="none" w:sz="0" w:space="0" w:color="auto"/>
        <w:right w:val="none" w:sz="0" w:space="0" w:color="auto"/>
      </w:divBdr>
      <w:divsChild>
        <w:div w:id="620498363">
          <w:marLeft w:val="0"/>
          <w:marRight w:val="0"/>
          <w:marTop w:val="0"/>
          <w:marBottom w:val="0"/>
          <w:divBdr>
            <w:top w:val="single" w:sz="2" w:space="0" w:color="E2E8F0"/>
            <w:left w:val="single" w:sz="2" w:space="0" w:color="E2E8F0"/>
            <w:bottom w:val="single" w:sz="2" w:space="0" w:color="E2E8F0"/>
            <w:right w:val="single" w:sz="2" w:space="0" w:color="E2E8F0"/>
          </w:divBdr>
          <w:divsChild>
            <w:div w:id="1151367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8581594">
          <w:marLeft w:val="0"/>
          <w:marRight w:val="0"/>
          <w:marTop w:val="0"/>
          <w:marBottom w:val="0"/>
          <w:divBdr>
            <w:top w:val="single" w:sz="2" w:space="0" w:color="E2E8F0"/>
            <w:left w:val="single" w:sz="2" w:space="0" w:color="E2E8F0"/>
            <w:bottom w:val="single" w:sz="2" w:space="0" w:color="E2E8F0"/>
            <w:right w:val="single" w:sz="2" w:space="0" w:color="E2E8F0"/>
          </w:divBdr>
          <w:divsChild>
            <w:div w:id="1408767772">
              <w:marLeft w:val="0"/>
              <w:marRight w:val="0"/>
              <w:marTop w:val="0"/>
              <w:marBottom w:val="0"/>
              <w:divBdr>
                <w:top w:val="single" w:sz="2" w:space="16" w:color="E2E8F0"/>
                <w:left w:val="single" w:sz="2" w:space="11" w:color="E2E8F0"/>
                <w:bottom w:val="single" w:sz="2" w:space="16" w:color="E2E8F0"/>
                <w:right w:val="single" w:sz="2" w:space="11" w:color="E2E8F0"/>
              </w:divBdr>
            </w:div>
          </w:divsChild>
        </w:div>
      </w:divsChild>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082325">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30945283">
      <w:bodyDiv w:val="1"/>
      <w:marLeft w:val="0"/>
      <w:marRight w:val="0"/>
      <w:marTop w:val="0"/>
      <w:marBottom w:val="0"/>
      <w:divBdr>
        <w:top w:val="none" w:sz="0" w:space="0" w:color="auto"/>
        <w:left w:val="none" w:sz="0" w:space="0" w:color="auto"/>
        <w:bottom w:val="none" w:sz="0" w:space="0" w:color="auto"/>
        <w:right w:val="none" w:sz="0" w:space="0" w:color="auto"/>
      </w:divBdr>
    </w:div>
    <w:div w:id="1865440125">
      <w:bodyDiv w:val="1"/>
      <w:marLeft w:val="0"/>
      <w:marRight w:val="0"/>
      <w:marTop w:val="0"/>
      <w:marBottom w:val="0"/>
      <w:divBdr>
        <w:top w:val="none" w:sz="0" w:space="0" w:color="auto"/>
        <w:left w:val="none" w:sz="0" w:space="0" w:color="auto"/>
        <w:bottom w:val="none" w:sz="0" w:space="0" w:color="auto"/>
        <w:right w:val="none" w:sz="0" w:space="0" w:color="auto"/>
      </w:divBdr>
    </w:div>
    <w:div w:id="1884635131">
      <w:bodyDiv w:val="1"/>
      <w:marLeft w:val="0"/>
      <w:marRight w:val="0"/>
      <w:marTop w:val="0"/>
      <w:marBottom w:val="0"/>
      <w:divBdr>
        <w:top w:val="none" w:sz="0" w:space="0" w:color="auto"/>
        <w:left w:val="none" w:sz="0" w:space="0" w:color="auto"/>
        <w:bottom w:val="none" w:sz="0" w:space="0" w:color="auto"/>
        <w:right w:val="none" w:sz="0" w:space="0" w:color="auto"/>
      </w:divBdr>
    </w:div>
    <w:div w:id="1885169945">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53366212">
      <w:bodyDiv w:val="1"/>
      <w:marLeft w:val="0"/>
      <w:marRight w:val="0"/>
      <w:marTop w:val="0"/>
      <w:marBottom w:val="0"/>
      <w:divBdr>
        <w:top w:val="none" w:sz="0" w:space="0" w:color="auto"/>
        <w:left w:val="none" w:sz="0" w:space="0" w:color="auto"/>
        <w:bottom w:val="none" w:sz="0" w:space="0" w:color="auto"/>
        <w:right w:val="none" w:sz="0" w:space="0" w:color="auto"/>
      </w:divBdr>
    </w:div>
    <w:div w:id="1970672509">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15496232">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1295809">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45984284">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12505832">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Pr>
              <w:rStyle w:val="Textedelespacerserv"/>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55325"/>
    <w:rsid w:val="00055325"/>
    <w:rsid w:val="00061CD5"/>
    <w:rsid w:val="002652A7"/>
    <w:rsid w:val="002747BF"/>
    <w:rsid w:val="004A1F04"/>
    <w:rsid w:val="005D1077"/>
    <w:rsid w:val="00653707"/>
    <w:rsid w:val="006622B3"/>
    <w:rsid w:val="006B0453"/>
    <w:rsid w:val="006F6007"/>
    <w:rsid w:val="007B0C1C"/>
    <w:rsid w:val="00825FC5"/>
    <w:rsid w:val="008864C7"/>
    <w:rsid w:val="008E337A"/>
    <w:rsid w:val="009C7BC5"/>
    <w:rsid w:val="009E4BC3"/>
    <w:rsid w:val="00A15B56"/>
    <w:rsid w:val="00B437BE"/>
    <w:rsid w:val="00C6786B"/>
    <w:rsid w:val="00D14548"/>
    <w:rsid w:val="00E2570B"/>
    <w:rsid w:val="00E67F8E"/>
    <w:rsid w:val="00EA05C0"/>
    <w:rsid w:val="00EA4A11"/>
    <w:rsid w:val="00ED4798"/>
    <w:rsid w:val="00F37FD6"/>
    <w:rsid w:val="00F939D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7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2570B"/>
    <w:rPr>
      <w:color w:val="808080"/>
    </w:rPr>
  </w:style>
  <w:style w:type="paragraph" w:customStyle="1" w:styleId="66DED61730BA4CBCABA5E572FEB0D39B">
    <w:name w:val="66DED61730BA4CBCABA5E572FEB0D39B"/>
    <w:rsid w:val="00E257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0FAACE-6F24-4507-B61C-3F6950F3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541</TotalTime>
  <Pages>11</Pages>
  <Words>4386</Words>
  <Characters>24125</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Utiliser Ansible pour sauvegarder et configurer un périphérique</vt:lpstr>
      <vt:lpstr>Lab - Use Ansible to Back Up and Configure a Device</vt:lpstr>
    </vt:vector>
  </TitlesOfParts>
  <Company>Cisco Systems, Inc.</Company>
  <LinksUpToDate>false</LinksUpToDate>
  <CharactersWithSpaces>28455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Ansible pour sauvegarder et configurer un périphérique</dc:title>
  <dc:creator>Allan Johnson</dc:creator>
  <dc:description>2020</dc:description>
  <cp:lastModifiedBy>User</cp:lastModifiedBy>
  <cp:revision>17</cp:revision>
  <cp:lastPrinted>2020-07-19T23:58:00Z</cp:lastPrinted>
  <dcterms:created xsi:type="dcterms:W3CDTF">2020-06-22T20:32:00Z</dcterms:created>
  <dcterms:modified xsi:type="dcterms:W3CDTF">2022-07-29T17:01:00Z</dcterms:modified>
</cp:coreProperties>
</file>